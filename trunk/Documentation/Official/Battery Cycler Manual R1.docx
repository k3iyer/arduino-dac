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4CCB506" w14:textId="77777777" w:rsidR="005F6105" w:rsidRPr="00277B76" w:rsidRDefault="00F43FB5" w:rsidP="00277B76">
      <w:pPr>
        <w:pStyle w:val="PartTitle"/>
        <w:framePr w:wrap="notBeside"/>
      </w:pPr>
      <w:r>
        <w:t>Revision</w:t>
      </w:r>
    </w:p>
    <w:p w14:paraId="0C496B85" w14:textId="77777777" w:rsidR="005F6105" w:rsidRDefault="00A56F8C">
      <w:pPr>
        <w:pStyle w:val="PartLabel"/>
        <w:framePr w:wrap="notBeside"/>
      </w:pPr>
      <w:r>
        <w:t>1</w:t>
      </w:r>
    </w:p>
    <w:p w14:paraId="77AE739A" w14:textId="77777777" w:rsidR="005F6105" w:rsidRDefault="00AB433D">
      <w:pPr>
        <w:pStyle w:val="CompanyName"/>
      </w:pPr>
      <w:r>
        <w:t>Rochester institure of technology</w:t>
      </w:r>
    </w:p>
    <w:p w14:paraId="7A95D42D" w14:textId="77777777" w:rsidR="005F6105" w:rsidRDefault="00EA45DD" w:rsidP="00AB433D">
      <w:pPr>
        <w:pStyle w:val="SubtitleCover"/>
      </w:pPr>
      <w:r>
        <w:rPr>
          <w:noProof/>
        </w:rPr>
        <w:drawing>
          <wp:anchor distT="0" distB="0" distL="114300" distR="114300" simplePos="0" relativeHeight="251660288" behindDoc="1" locked="0" layoutInCell="1" allowOverlap="1" wp14:anchorId="7EAABDD0" wp14:editId="7740C481">
            <wp:simplePos x="0" y="0"/>
            <wp:positionH relativeFrom="column">
              <wp:posOffset>-177800</wp:posOffset>
            </wp:positionH>
            <wp:positionV relativeFrom="paragraph">
              <wp:posOffset>2270125</wp:posOffset>
            </wp:positionV>
            <wp:extent cx="1930400" cy="1459230"/>
            <wp:effectExtent l="19050" t="0" r="0" b="0"/>
            <wp:wrapNone/>
            <wp:docPr id="3" name="Picture 3" descr="C:\Documents and Settings\tng5461\Desktop\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ng5461\Desktop\re-cycler.JPG"/>
                    <pic:cNvPicPr>
                      <a:picLocks noChangeAspect="1" noChangeArrowheads="1"/>
                    </pic:cNvPicPr>
                  </pic:nvPicPr>
                  <pic:blipFill>
                    <a:blip r:embed="rId9" cstate="print"/>
                    <a:srcRect/>
                    <a:stretch>
                      <a:fillRect/>
                    </a:stretch>
                  </pic:blipFill>
                  <pic:spPr bwMode="auto">
                    <a:xfrm>
                      <a:off x="0" y="0"/>
                      <a:ext cx="1930400" cy="1459230"/>
                    </a:xfrm>
                    <a:prstGeom prst="rect">
                      <a:avLst/>
                    </a:prstGeom>
                    <a:noFill/>
                    <a:ln w="9525">
                      <a:noFill/>
                      <a:miter lim="800000"/>
                      <a:headEnd/>
                      <a:tailEnd/>
                    </a:ln>
                  </pic:spPr>
                </pic:pic>
              </a:graphicData>
            </a:graphic>
          </wp:anchor>
        </w:drawing>
      </w:r>
      <w:r w:rsidR="00AB433D">
        <w:t>Advanced Battery Testing Laboratories</w:t>
      </w:r>
    </w:p>
    <w:p w14:paraId="60F9BEA7" w14:textId="77777777" w:rsidR="005F6105" w:rsidRDefault="00AB433D" w:rsidP="00AB433D">
      <w:pPr>
        <w:pStyle w:val="TitleCover"/>
        <w:sectPr w:rsidR="005F6105" w:rsidSect="007A3843">
          <w:footerReference w:type="default" r:id="rId10"/>
          <w:pgSz w:w="12240" w:h="15840" w:code="1"/>
          <w:pgMar w:top="960" w:right="960" w:bottom="1440" w:left="960" w:header="0" w:footer="0" w:gutter="0"/>
          <w:pgNumType w:start="0"/>
          <w:cols w:space="720"/>
          <w:titlePg/>
        </w:sectPr>
      </w:pPr>
      <w:r>
        <w:rPr>
          <w:spacing w:val="-180"/>
        </w:rPr>
        <w:t>Battery Cycler Operations Manual</w:t>
      </w:r>
    </w:p>
    <w:p w14:paraId="6813F3B1" w14:textId="77777777" w:rsidR="005F6105" w:rsidRDefault="005F6105">
      <w:pPr>
        <w:pStyle w:val="SectionLabel"/>
        <w:sectPr w:rsidR="005F6105" w:rsidSect="007A3843">
          <w:headerReference w:type="default" r:id="rId11"/>
          <w:footerReference w:type="default" r:id="rId12"/>
          <w:pgSz w:w="12240" w:h="15840" w:code="1"/>
          <w:pgMar w:top="1200" w:right="1200" w:bottom="1440" w:left="1200" w:header="0" w:footer="960" w:gutter="0"/>
          <w:pgNumType w:fmt="lowerRoman" w:start="1"/>
          <w:cols w:space="720"/>
        </w:sectPr>
      </w:pPr>
      <w:r>
        <w:rPr>
          <w:spacing w:val="-100"/>
        </w:rPr>
        <w:lastRenderedPageBreak/>
        <w:t>T</w:t>
      </w:r>
      <w:r>
        <w:t>able of Contents</w:t>
      </w:r>
    </w:p>
    <w:p w14:paraId="6078C423" w14:textId="77777777" w:rsidR="00CF5C6E" w:rsidRDefault="00F43FB5" w:rsidP="008C4AD4">
      <w:pPr>
        <w:pStyle w:val="TOC1"/>
        <w:rPr>
          <w:kern w:val="28"/>
        </w:rPr>
      </w:pPr>
      <w:r>
        <w:rPr>
          <w:kern w:val="28"/>
        </w:rPr>
        <w:lastRenderedPageBreak/>
        <w:t>About This Manual</w:t>
      </w:r>
      <w:r>
        <w:rPr>
          <w:kern w:val="28"/>
        </w:rPr>
        <w:tab/>
        <w:t>x</w:t>
      </w:r>
    </w:p>
    <w:p w14:paraId="14094FB4" w14:textId="77777777" w:rsidR="00F43FB5" w:rsidRDefault="00F43FB5" w:rsidP="008C4AD4">
      <w:pPr>
        <w:pStyle w:val="TOC1"/>
        <w:rPr>
          <w:kern w:val="28"/>
        </w:rPr>
      </w:pPr>
    </w:p>
    <w:p w14:paraId="44436FD3" w14:textId="77777777" w:rsidR="00F43FB5" w:rsidRDefault="00A53855" w:rsidP="008C4AD4">
      <w:pPr>
        <w:pStyle w:val="TOC1"/>
      </w:pPr>
      <w:r>
        <w:rPr>
          <w:kern w:val="28"/>
        </w:rPr>
        <w:fldChar w:fldCharType="begin"/>
      </w:r>
      <w:r w:rsidR="002D4C6B">
        <w:rPr>
          <w:kern w:val="28"/>
        </w:rPr>
        <w:instrText xml:space="preserve"> TOC \o "1-3" \h \z \t "Chapter Title,1" </w:instrText>
      </w:r>
      <w:r>
        <w:rPr>
          <w:kern w:val="28"/>
        </w:rPr>
        <w:fldChar w:fldCharType="separate"/>
      </w:r>
      <w:hyperlink w:anchor="_Toc36022999" w:history="1">
        <w:r w:rsidR="00F43FB5">
          <w:t>A</w:t>
        </w:r>
        <w:r w:rsidR="00F43FB5">
          <w:rPr>
            <w:rStyle w:val="Hyperlink"/>
          </w:rPr>
          <w:t>n Introduction to the Hardware</w:t>
        </w:r>
        <w:r w:rsidR="004265DB">
          <w:rPr>
            <w:webHidden/>
          </w:rPr>
          <w:tab/>
        </w:r>
        <w:r>
          <w:rPr>
            <w:webHidden/>
          </w:rPr>
          <w:fldChar w:fldCharType="begin"/>
        </w:r>
        <w:r w:rsidR="00537E90">
          <w:rPr>
            <w:webHidden/>
          </w:rPr>
          <w:instrText xml:space="preserve"> PAGEREF _Ref279959137 \h </w:instrText>
        </w:r>
        <w:r>
          <w:rPr>
            <w:webHidden/>
          </w:rPr>
        </w:r>
        <w:r>
          <w:rPr>
            <w:webHidden/>
          </w:rPr>
          <w:fldChar w:fldCharType="separate"/>
        </w:r>
        <w:r w:rsidR="004C1661">
          <w:rPr>
            <w:webHidden/>
          </w:rPr>
          <w:t>1</w:t>
        </w:r>
        <w:r>
          <w:rPr>
            <w:webHidden/>
          </w:rPr>
          <w:fldChar w:fldCharType="end"/>
        </w:r>
      </w:hyperlink>
    </w:p>
    <w:p w14:paraId="6A25DDC6" w14:textId="77777777" w:rsidR="008C4AD4" w:rsidRPr="00CF5C6E" w:rsidRDefault="008C4AD4" w:rsidP="008C4AD4">
      <w:pPr>
        <w:pStyle w:val="TOC1"/>
        <w:rPr>
          <w:sz w:val="24"/>
          <w:szCs w:val="24"/>
        </w:rPr>
      </w:pPr>
      <w:r w:rsidRPr="00CF5C6E">
        <w:rPr>
          <w:sz w:val="24"/>
          <w:szCs w:val="24"/>
        </w:rPr>
        <w:t xml:space="preserve">        Electrical Connections</w:t>
      </w:r>
      <w:r w:rsidRPr="00CF5C6E">
        <w:rPr>
          <w:sz w:val="24"/>
          <w:szCs w:val="24"/>
        </w:rPr>
        <w:tab/>
      </w:r>
      <w:r w:rsidR="00A53855">
        <w:rPr>
          <w:sz w:val="24"/>
          <w:szCs w:val="24"/>
        </w:rPr>
        <w:fldChar w:fldCharType="begin"/>
      </w:r>
      <w:r w:rsidR="00E764BA">
        <w:rPr>
          <w:sz w:val="24"/>
          <w:szCs w:val="24"/>
        </w:rPr>
        <w:instrText xml:space="preserve"> PAGEREF _Ref279959969 \h </w:instrText>
      </w:r>
      <w:r w:rsidR="00A53855">
        <w:rPr>
          <w:sz w:val="24"/>
          <w:szCs w:val="24"/>
        </w:rPr>
      </w:r>
      <w:r w:rsidR="00A53855">
        <w:rPr>
          <w:sz w:val="24"/>
          <w:szCs w:val="24"/>
        </w:rPr>
        <w:fldChar w:fldCharType="separate"/>
      </w:r>
      <w:r w:rsidR="004C1661">
        <w:rPr>
          <w:sz w:val="24"/>
          <w:szCs w:val="24"/>
        </w:rPr>
        <w:t>1</w:t>
      </w:r>
      <w:r w:rsidR="00A53855">
        <w:rPr>
          <w:sz w:val="24"/>
          <w:szCs w:val="24"/>
        </w:rPr>
        <w:fldChar w:fldCharType="end"/>
      </w:r>
    </w:p>
    <w:p w14:paraId="49B9D2E4" w14:textId="77777777" w:rsidR="008C4AD4" w:rsidRPr="00CF5C6E" w:rsidRDefault="008C4AD4" w:rsidP="008C4AD4">
      <w:pPr>
        <w:pStyle w:val="TOC1"/>
        <w:rPr>
          <w:sz w:val="24"/>
          <w:szCs w:val="24"/>
        </w:rPr>
      </w:pPr>
      <w:r w:rsidRPr="00CF5C6E">
        <w:rPr>
          <w:sz w:val="24"/>
          <w:szCs w:val="24"/>
        </w:rPr>
        <w:t xml:space="preserve">        Navigating the Systems Menus</w:t>
      </w:r>
      <w:r w:rsidRPr="00CF5C6E">
        <w:rPr>
          <w:sz w:val="24"/>
          <w:szCs w:val="24"/>
        </w:rPr>
        <w:tab/>
      </w:r>
      <w:r w:rsidR="00A53855">
        <w:rPr>
          <w:sz w:val="24"/>
          <w:szCs w:val="24"/>
        </w:rPr>
        <w:fldChar w:fldCharType="begin"/>
      </w:r>
      <w:r w:rsidR="00E764BA">
        <w:rPr>
          <w:sz w:val="24"/>
          <w:szCs w:val="24"/>
        </w:rPr>
        <w:instrText xml:space="preserve"> PAGEREF _Ref279960149 \h </w:instrText>
      </w:r>
      <w:r w:rsidR="00A53855">
        <w:rPr>
          <w:sz w:val="24"/>
          <w:szCs w:val="24"/>
        </w:rPr>
      </w:r>
      <w:r w:rsidR="00A53855">
        <w:rPr>
          <w:sz w:val="24"/>
          <w:szCs w:val="24"/>
        </w:rPr>
        <w:fldChar w:fldCharType="separate"/>
      </w:r>
      <w:r w:rsidR="004C1661">
        <w:rPr>
          <w:sz w:val="24"/>
          <w:szCs w:val="24"/>
        </w:rPr>
        <w:t>1</w:t>
      </w:r>
      <w:r w:rsidR="00A53855">
        <w:rPr>
          <w:sz w:val="24"/>
          <w:szCs w:val="24"/>
        </w:rPr>
        <w:fldChar w:fldCharType="end"/>
      </w:r>
    </w:p>
    <w:p w14:paraId="78DC461F" w14:textId="77777777" w:rsidR="00F43FB5" w:rsidRPr="00CF5C6E" w:rsidRDefault="00F43FB5" w:rsidP="008C4AD4">
      <w:pPr>
        <w:pStyle w:val="TOC1"/>
        <w:rPr>
          <w:sz w:val="24"/>
          <w:szCs w:val="24"/>
        </w:rPr>
      </w:pPr>
      <w:r w:rsidRPr="00CF5C6E">
        <w:rPr>
          <w:sz w:val="24"/>
          <w:szCs w:val="24"/>
        </w:rPr>
        <w:t xml:space="preserve">        Hardware Specifications</w:t>
      </w:r>
      <w:r w:rsidR="00CF5C6E" w:rsidRPr="00CF5C6E">
        <w:rPr>
          <w:sz w:val="24"/>
          <w:szCs w:val="24"/>
        </w:rPr>
        <w:t xml:space="preserve"> and Requirements</w:t>
      </w:r>
      <w:r w:rsidRPr="00CF5C6E">
        <w:rPr>
          <w:sz w:val="24"/>
          <w:szCs w:val="24"/>
        </w:rPr>
        <w:tab/>
      </w:r>
      <w:r w:rsidR="008C4AD4" w:rsidRPr="00CF5C6E">
        <w:rPr>
          <w:sz w:val="24"/>
          <w:szCs w:val="24"/>
        </w:rPr>
        <w:t>x</w:t>
      </w:r>
    </w:p>
    <w:p w14:paraId="357B1689" w14:textId="77777777" w:rsidR="008C4AD4" w:rsidRDefault="008C4AD4" w:rsidP="008C4AD4">
      <w:pPr>
        <w:pStyle w:val="TOC1"/>
      </w:pPr>
    </w:p>
    <w:p w14:paraId="4E1C6899" w14:textId="77777777" w:rsidR="008C4AD4" w:rsidRDefault="008C4AD4" w:rsidP="008C4AD4">
      <w:pPr>
        <w:pStyle w:val="TOC1"/>
      </w:pPr>
      <w:r>
        <w:t>An Introduction to the Software</w:t>
      </w:r>
      <w:r>
        <w:tab/>
        <w:t>x</w:t>
      </w:r>
    </w:p>
    <w:p w14:paraId="32E5A5D3" w14:textId="77777777" w:rsidR="00CF5C6E" w:rsidRPr="00CF5C6E" w:rsidRDefault="00CF5C6E" w:rsidP="008C4AD4">
      <w:pPr>
        <w:pStyle w:val="TOC1"/>
        <w:rPr>
          <w:sz w:val="24"/>
          <w:szCs w:val="24"/>
        </w:rPr>
      </w:pPr>
      <w:r w:rsidRPr="00CF5C6E">
        <w:rPr>
          <w:sz w:val="24"/>
          <w:szCs w:val="24"/>
        </w:rPr>
        <w:t xml:space="preserve">        Overview</w:t>
      </w:r>
      <w:r w:rsidRPr="00CF5C6E">
        <w:rPr>
          <w:sz w:val="24"/>
          <w:szCs w:val="24"/>
        </w:rPr>
        <w:tab/>
      </w:r>
      <w:r w:rsidR="00A53855">
        <w:rPr>
          <w:sz w:val="24"/>
          <w:szCs w:val="24"/>
        </w:rPr>
        <w:fldChar w:fldCharType="begin"/>
      </w:r>
      <w:r w:rsidR="00E764BA">
        <w:rPr>
          <w:sz w:val="24"/>
          <w:szCs w:val="24"/>
        </w:rPr>
        <w:instrText xml:space="preserve"> PAGEREF _Ref279959950 \h </w:instrText>
      </w:r>
      <w:r w:rsidR="00A53855">
        <w:rPr>
          <w:sz w:val="24"/>
          <w:szCs w:val="24"/>
        </w:rPr>
      </w:r>
      <w:r w:rsidR="00A53855">
        <w:rPr>
          <w:sz w:val="24"/>
          <w:szCs w:val="24"/>
        </w:rPr>
        <w:fldChar w:fldCharType="separate"/>
      </w:r>
      <w:r w:rsidR="004C1661">
        <w:rPr>
          <w:sz w:val="24"/>
          <w:szCs w:val="24"/>
        </w:rPr>
        <w:t>3</w:t>
      </w:r>
      <w:r w:rsidR="00A53855">
        <w:rPr>
          <w:sz w:val="24"/>
          <w:szCs w:val="24"/>
        </w:rPr>
        <w:fldChar w:fldCharType="end"/>
      </w:r>
    </w:p>
    <w:p w14:paraId="2F176D3D" w14:textId="77777777" w:rsidR="00CF5C6E" w:rsidRDefault="008C4AD4" w:rsidP="008C4AD4">
      <w:pPr>
        <w:pStyle w:val="TOC1"/>
        <w:rPr>
          <w:sz w:val="24"/>
          <w:szCs w:val="24"/>
        </w:rPr>
      </w:pPr>
      <w:r w:rsidRPr="00CF5C6E">
        <w:rPr>
          <w:sz w:val="24"/>
          <w:szCs w:val="24"/>
        </w:rPr>
        <w:t xml:space="preserve">        P</w:t>
      </w:r>
      <w:r w:rsidR="00CF5C6E">
        <w:rPr>
          <w:sz w:val="24"/>
          <w:szCs w:val="24"/>
        </w:rPr>
        <w:t>rofiles, Schedules, and Program</w:t>
      </w:r>
      <w:r w:rsidR="00CF5C6E" w:rsidRPr="00CF5C6E">
        <w:rPr>
          <w:sz w:val="24"/>
          <w:szCs w:val="24"/>
        </w:rPr>
        <w:t xml:space="preserve"> Creation</w:t>
      </w:r>
      <w:r w:rsidRPr="00CF5C6E">
        <w:rPr>
          <w:sz w:val="24"/>
          <w:szCs w:val="24"/>
        </w:rPr>
        <w:tab/>
      </w:r>
      <w:r w:rsidR="00A53855">
        <w:rPr>
          <w:sz w:val="24"/>
          <w:szCs w:val="24"/>
        </w:rPr>
        <w:fldChar w:fldCharType="begin"/>
      </w:r>
      <w:r w:rsidR="00E764BA">
        <w:rPr>
          <w:sz w:val="24"/>
          <w:szCs w:val="24"/>
        </w:rPr>
        <w:instrText xml:space="preserve"> PAGEREF _Ref279959936 \h </w:instrText>
      </w:r>
      <w:r w:rsidR="00A53855">
        <w:rPr>
          <w:sz w:val="24"/>
          <w:szCs w:val="24"/>
        </w:rPr>
      </w:r>
      <w:r w:rsidR="00A53855">
        <w:rPr>
          <w:sz w:val="24"/>
          <w:szCs w:val="24"/>
        </w:rPr>
        <w:fldChar w:fldCharType="separate"/>
      </w:r>
      <w:r w:rsidR="004C1661">
        <w:rPr>
          <w:sz w:val="24"/>
          <w:szCs w:val="24"/>
        </w:rPr>
        <w:t>3</w:t>
      </w:r>
      <w:r w:rsidR="00A53855">
        <w:rPr>
          <w:sz w:val="24"/>
          <w:szCs w:val="24"/>
        </w:rPr>
        <w:fldChar w:fldCharType="end"/>
      </w:r>
    </w:p>
    <w:p w14:paraId="30C691FB" w14:textId="77777777" w:rsidR="00E764BA" w:rsidRDefault="00E764BA" w:rsidP="008C4AD4">
      <w:pPr>
        <w:pStyle w:val="TOC1"/>
        <w:rPr>
          <w:sz w:val="24"/>
          <w:szCs w:val="24"/>
        </w:rPr>
      </w:pPr>
      <w:r>
        <w:rPr>
          <w:sz w:val="24"/>
          <w:szCs w:val="24"/>
        </w:rPr>
        <w:t xml:space="preserve">        Standard Profiles</w:t>
      </w:r>
      <w:r>
        <w:rPr>
          <w:sz w:val="24"/>
          <w:szCs w:val="24"/>
        </w:rPr>
        <w:tab/>
        <w:t>x</w:t>
      </w:r>
    </w:p>
    <w:p w14:paraId="4CDB1556" w14:textId="77777777" w:rsidR="00E764BA" w:rsidRDefault="00E764BA" w:rsidP="008C4AD4">
      <w:pPr>
        <w:pStyle w:val="TOC1"/>
        <w:rPr>
          <w:sz w:val="24"/>
          <w:szCs w:val="24"/>
        </w:rPr>
      </w:pPr>
      <w:r>
        <w:rPr>
          <w:sz w:val="24"/>
          <w:szCs w:val="24"/>
        </w:rPr>
        <w:t xml:space="preserve">        User Defined Profiles</w:t>
      </w:r>
      <w:r>
        <w:rPr>
          <w:sz w:val="24"/>
          <w:szCs w:val="24"/>
        </w:rPr>
        <w:tab/>
        <w:t>x</w:t>
      </w:r>
    </w:p>
    <w:p w14:paraId="0BCE6534" w14:textId="77777777" w:rsidR="00E764BA" w:rsidRPr="00CF5C6E" w:rsidRDefault="00E764BA" w:rsidP="008C4AD4">
      <w:pPr>
        <w:pStyle w:val="TOC1"/>
        <w:rPr>
          <w:sz w:val="24"/>
          <w:szCs w:val="24"/>
        </w:rPr>
      </w:pPr>
      <w:r>
        <w:rPr>
          <w:sz w:val="24"/>
          <w:szCs w:val="24"/>
        </w:rPr>
        <w:t xml:space="preserve">        Scaling, BSF, and Units</w:t>
      </w:r>
      <w:r>
        <w:rPr>
          <w:sz w:val="24"/>
          <w:szCs w:val="24"/>
        </w:rPr>
        <w:tab/>
        <w:t>x</w:t>
      </w:r>
    </w:p>
    <w:p w14:paraId="080D3105" w14:textId="77777777" w:rsidR="00CF5C6E" w:rsidRPr="00CF5C6E" w:rsidRDefault="00CF5C6E" w:rsidP="008C4AD4">
      <w:pPr>
        <w:pStyle w:val="TOC1"/>
        <w:rPr>
          <w:sz w:val="24"/>
          <w:szCs w:val="24"/>
        </w:rPr>
      </w:pPr>
      <w:r w:rsidRPr="00CF5C6E">
        <w:rPr>
          <w:sz w:val="24"/>
          <w:szCs w:val="24"/>
        </w:rPr>
        <w:t xml:space="preserve">        Data Logging</w:t>
      </w:r>
      <w:r w:rsidRPr="00CF5C6E">
        <w:rPr>
          <w:sz w:val="24"/>
          <w:szCs w:val="24"/>
        </w:rPr>
        <w:tab/>
        <w:t>x</w:t>
      </w:r>
    </w:p>
    <w:p w14:paraId="7D1E37F9" w14:textId="77777777" w:rsidR="008C4AD4" w:rsidRDefault="00CF5C6E" w:rsidP="008C4AD4">
      <w:pPr>
        <w:pStyle w:val="TOC1"/>
        <w:rPr>
          <w:sz w:val="24"/>
          <w:szCs w:val="24"/>
        </w:rPr>
      </w:pPr>
      <w:r w:rsidRPr="00CF5C6E">
        <w:rPr>
          <w:sz w:val="24"/>
          <w:szCs w:val="24"/>
        </w:rPr>
        <w:t xml:space="preserve">        Connecting to the Hardware</w:t>
      </w:r>
      <w:r w:rsidR="008C4AD4" w:rsidRPr="00CF5C6E">
        <w:rPr>
          <w:sz w:val="24"/>
          <w:szCs w:val="24"/>
        </w:rPr>
        <w:tab/>
      </w:r>
      <w:r w:rsidRPr="00CF5C6E">
        <w:rPr>
          <w:sz w:val="24"/>
          <w:szCs w:val="24"/>
        </w:rPr>
        <w:t>x</w:t>
      </w:r>
    </w:p>
    <w:p w14:paraId="0B563D47" w14:textId="77777777" w:rsidR="005C6D46" w:rsidRPr="00CF5C6E" w:rsidRDefault="005C6D46" w:rsidP="008C4AD4">
      <w:pPr>
        <w:pStyle w:val="TOC1"/>
        <w:rPr>
          <w:sz w:val="24"/>
          <w:szCs w:val="24"/>
        </w:rPr>
      </w:pPr>
      <w:r>
        <w:rPr>
          <w:sz w:val="24"/>
          <w:szCs w:val="24"/>
        </w:rPr>
        <w:t xml:space="preserve">        Running Schedules</w:t>
      </w:r>
      <w:r>
        <w:rPr>
          <w:sz w:val="24"/>
          <w:szCs w:val="24"/>
        </w:rPr>
        <w:tab/>
        <w:t>x</w:t>
      </w:r>
    </w:p>
    <w:p w14:paraId="06797CFA" w14:textId="77777777" w:rsidR="00CF5C6E" w:rsidRDefault="00CF5C6E" w:rsidP="008C4AD4">
      <w:pPr>
        <w:pStyle w:val="TOC1"/>
        <w:rPr>
          <w:sz w:val="24"/>
          <w:szCs w:val="24"/>
        </w:rPr>
      </w:pPr>
      <w:r w:rsidRPr="00CF5C6E">
        <w:rPr>
          <w:sz w:val="24"/>
          <w:szCs w:val="24"/>
        </w:rPr>
        <w:t xml:space="preserve">        Software Specifications and Requirements</w:t>
      </w:r>
      <w:r w:rsidRPr="00CF5C6E">
        <w:rPr>
          <w:sz w:val="24"/>
          <w:szCs w:val="24"/>
        </w:rPr>
        <w:tab/>
        <w:t>x</w:t>
      </w:r>
    </w:p>
    <w:p w14:paraId="7DBC2E6D" w14:textId="77777777" w:rsidR="005C6D46" w:rsidRDefault="005C6D46" w:rsidP="008C4AD4">
      <w:pPr>
        <w:pStyle w:val="TOC1"/>
        <w:rPr>
          <w:sz w:val="24"/>
          <w:szCs w:val="24"/>
        </w:rPr>
      </w:pPr>
    </w:p>
    <w:p w14:paraId="374E00DC" w14:textId="77777777" w:rsidR="005C6D46" w:rsidRDefault="005C6D46" w:rsidP="008C4AD4">
      <w:pPr>
        <w:pStyle w:val="TOC1"/>
      </w:pPr>
      <w:r>
        <w:t>Setup</w:t>
      </w:r>
      <w:r>
        <w:tab/>
        <w:t>x</w:t>
      </w:r>
    </w:p>
    <w:p w14:paraId="4683DC1A" w14:textId="77777777" w:rsidR="005C6D46" w:rsidRDefault="005C6D46" w:rsidP="008C4AD4">
      <w:pPr>
        <w:pStyle w:val="TOC1"/>
        <w:rPr>
          <w:sz w:val="24"/>
          <w:szCs w:val="24"/>
        </w:rPr>
      </w:pPr>
      <w:r>
        <w:rPr>
          <w:sz w:val="24"/>
          <w:szCs w:val="24"/>
        </w:rPr>
        <w:t xml:space="preserve">        System Configuration</w:t>
      </w:r>
      <w:r>
        <w:rPr>
          <w:sz w:val="24"/>
          <w:szCs w:val="24"/>
        </w:rPr>
        <w:tab/>
        <w:t>x</w:t>
      </w:r>
    </w:p>
    <w:p w14:paraId="4B9FA5AA" w14:textId="77777777" w:rsidR="00A56F8C" w:rsidRDefault="00A56F8C" w:rsidP="008C4AD4">
      <w:pPr>
        <w:pStyle w:val="TOC1"/>
        <w:rPr>
          <w:sz w:val="24"/>
          <w:szCs w:val="24"/>
        </w:rPr>
      </w:pPr>
      <w:r>
        <w:rPr>
          <w:sz w:val="24"/>
          <w:szCs w:val="24"/>
        </w:rPr>
        <w:t xml:space="preserve">        Sizing Wiring</w:t>
      </w:r>
      <w:r>
        <w:rPr>
          <w:sz w:val="24"/>
          <w:szCs w:val="24"/>
        </w:rPr>
        <w:tab/>
        <w:t>x</w:t>
      </w:r>
    </w:p>
    <w:p w14:paraId="46A34AE4" w14:textId="77777777" w:rsidR="005C6D46" w:rsidRPr="005C6D46" w:rsidRDefault="005C6D46" w:rsidP="008C4AD4">
      <w:pPr>
        <w:pStyle w:val="TOC1"/>
        <w:rPr>
          <w:sz w:val="24"/>
          <w:szCs w:val="24"/>
        </w:rPr>
      </w:pPr>
      <w:r>
        <w:rPr>
          <w:sz w:val="24"/>
          <w:szCs w:val="24"/>
        </w:rPr>
        <w:t xml:space="preserve">        Calibration</w:t>
      </w:r>
      <w:r>
        <w:rPr>
          <w:sz w:val="24"/>
          <w:szCs w:val="24"/>
        </w:rPr>
        <w:tab/>
        <w:t>x</w:t>
      </w:r>
    </w:p>
    <w:p w14:paraId="017CE865" w14:textId="77777777" w:rsidR="008C4AD4" w:rsidRDefault="008C4AD4" w:rsidP="008C4AD4">
      <w:pPr>
        <w:pStyle w:val="TOC1"/>
      </w:pPr>
    </w:p>
    <w:p w14:paraId="2FEC1CD2" w14:textId="77777777" w:rsidR="00CF5C6E" w:rsidRDefault="00CF5C6E" w:rsidP="00CF5C6E">
      <w:pPr>
        <w:pStyle w:val="TOC1"/>
      </w:pPr>
      <w:r w:rsidRPr="008C4AD4">
        <w:t>Safety</w:t>
      </w:r>
      <w:r w:rsidRPr="008C4AD4">
        <w:tab/>
      </w:r>
      <w:r>
        <w:t>x</w:t>
      </w:r>
    </w:p>
    <w:p w14:paraId="101A6BA0" w14:textId="77777777" w:rsidR="00CF5C6E" w:rsidRPr="00CF5C6E" w:rsidRDefault="00CF5C6E" w:rsidP="00CF5C6E">
      <w:pPr>
        <w:pStyle w:val="TOC1"/>
        <w:rPr>
          <w:sz w:val="24"/>
          <w:szCs w:val="24"/>
        </w:rPr>
      </w:pPr>
      <w:r w:rsidRPr="00CF5C6E">
        <w:rPr>
          <w:sz w:val="24"/>
          <w:szCs w:val="24"/>
        </w:rPr>
        <w:t xml:space="preserve">        Safety Features</w:t>
      </w:r>
      <w:r w:rsidRPr="00CF5C6E">
        <w:rPr>
          <w:sz w:val="24"/>
          <w:szCs w:val="24"/>
        </w:rPr>
        <w:tab/>
        <w:t>x</w:t>
      </w:r>
    </w:p>
    <w:p w14:paraId="609F951A" w14:textId="77777777" w:rsidR="00CF5C6E" w:rsidRPr="00CF5C6E" w:rsidRDefault="00CF5C6E" w:rsidP="008C4AD4">
      <w:pPr>
        <w:pStyle w:val="TOC1"/>
        <w:rPr>
          <w:sz w:val="24"/>
          <w:szCs w:val="24"/>
        </w:rPr>
      </w:pPr>
      <w:r w:rsidRPr="00CF5C6E">
        <w:rPr>
          <w:sz w:val="24"/>
          <w:szCs w:val="24"/>
        </w:rPr>
        <w:t xml:space="preserve">        System Faults</w:t>
      </w:r>
      <w:r w:rsidRPr="00CF5C6E">
        <w:rPr>
          <w:sz w:val="24"/>
          <w:szCs w:val="24"/>
        </w:rPr>
        <w:tab/>
        <w:t>x</w:t>
      </w:r>
    </w:p>
    <w:p w14:paraId="652802F0" w14:textId="77777777" w:rsidR="00CF5C6E" w:rsidRDefault="00CF5C6E" w:rsidP="008C4AD4">
      <w:pPr>
        <w:pStyle w:val="TOC1"/>
      </w:pPr>
    </w:p>
    <w:p w14:paraId="4B059657" w14:textId="77777777" w:rsidR="004265DB" w:rsidRDefault="00D93AB4" w:rsidP="008C4AD4">
      <w:pPr>
        <w:pStyle w:val="TOC1"/>
      </w:pPr>
      <w:hyperlink w:anchor="_Toc36023000" w:history="1">
        <w:r w:rsidR="008C4AD4">
          <w:rPr>
            <w:rStyle w:val="Hyperlink"/>
          </w:rPr>
          <w:t>Serial</w:t>
        </w:r>
      </w:hyperlink>
      <w:r w:rsidR="008C4AD4">
        <w:t xml:space="preserve"> Communication Protocol</w:t>
      </w:r>
      <w:r w:rsidR="008C4AD4">
        <w:tab/>
      </w:r>
      <w:r w:rsidR="00A53855">
        <w:fldChar w:fldCharType="begin"/>
      </w:r>
      <w:r w:rsidR="00537E90">
        <w:instrText xml:space="preserve"> PAGEREF _Ref279959090 \h </w:instrText>
      </w:r>
      <w:r w:rsidR="00A53855">
        <w:fldChar w:fldCharType="separate"/>
      </w:r>
      <w:r w:rsidR="004C1661">
        <w:t>8</w:t>
      </w:r>
      <w:r w:rsidR="00A53855">
        <w:fldChar w:fldCharType="end"/>
      </w:r>
    </w:p>
    <w:p w14:paraId="306569B0" w14:textId="77777777" w:rsidR="00CF5C6E" w:rsidRDefault="00CF5C6E" w:rsidP="008C4AD4">
      <w:pPr>
        <w:pStyle w:val="TOC1"/>
      </w:pPr>
      <w:r>
        <w:t>Electrical Schematics</w:t>
      </w:r>
      <w:r>
        <w:tab/>
        <w:t>appendix-x</w:t>
      </w:r>
    </w:p>
    <w:p w14:paraId="3D9455DC" w14:textId="77777777" w:rsidR="005F6105" w:rsidRPr="00CF5C6E" w:rsidRDefault="00CF5C6E" w:rsidP="00CF5C6E">
      <w:pPr>
        <w:pStyle w:val="TOC1"/>
        <w:sectPr w:rsidR="005F6105" w:rsidRPr="00CF5C6E" w:rsidSect="007A3843">
          <w:type w:val="continuous"/>
          <w:pgSz w:w="12240" w:h="15840" w:code="1"/>
          <w:pgMar w:top="1800" w:right="2040" w:bottom="1440" w:left="2280" w:header="960" w:footer="960" w:gutter="0"/>
          <w:cols w:space="720"/>
        </w:sectPr>
      </w:pPr>
      <w:r>
        <w:t>Mechanical Drawings</w:t>
      </w:r>
      <w:r>
        <w:tab/>
        <w:t>appendix-x</w:t>
      </w:r>
      <w:r w:rsidR="00A53855">
        <w:rPr>
          <w:kern w:val="28"/>
        </w:rPr>
        <w:fldChar w:fldCharType="end"/>
      </w:r>
    </w:p>
    <w:p w14:paraId="7EAEB95A" w14:textId="77777777" w:rsidR="005F6105" w:rsidRDefault="005F6105">
      <w:pPr>
        <w:pStyle w:val="PartTitle"/>
        <w:framePr w:wrap="notBeside"/>
      </w:pPr>
      <w:r>
        <w:lastRenderedPageBreak/>
        <w:t>Chapter</w:t>
      </w:r>
    </w:p>
    <w:p w14:paraId="1009A922" w14:textId="77777777" w:rsidR="005F6105" w:rsidRDefault="005F6105">
      <w:pPr>
        <w:pStyle w:val="PartLabel"/>
        <w:framePr w:wrap="notBeside"/>
      </w:pPr>
      <w:r>
        <w:t>1</w:t>
      </w:r>
    </w:p>
    <w:p w14:paraId="5DAA4582" w14:textId="77777777" w:rsidR="005F6105" w:rsidRDefault="005F6105">
      <w:pPr>
        <w:sectPr w:rsidR="005F6105" w:rsidSect="007A3843">
          <w:headerReference w:type="default" r:id="rId13"/>
          <w:footerReference w:type="default" r:id="rId14"/>
          <w:headerReference w:type="first" r:id="rId15"/>
          <w:footerReference w:type="first" r:id="rId16"/>
          <w:pgSz w:w="12240" w:h="15840" w:code="1"/>
          <w:pgMar w:top="1800" w:right="1200" w:bottom="1440" w:left="1200" w:header="960" w:footer="960" w:gutter="0"/>
          <w:pgNumType w:start="1"/>
          <w:cols w:space="360"/>
        </w:sectPr>
      </w:pPr>
    </w:p>
    <w:p w14:paraId="683962FE" w14:textId="77777777" w:rsidR="005F6105" w:rsidRPr="00537E90" w:rsidRDefault="00F43FB5" w:rsidP="00537E90">
      <w:pPr>
        <w:pStyle w:val="Heading1"/>
        <w:rPr>
          <w:sz w:val="40"/>
          <w:szCs w:val="40"/>
        </w:rPr>
      </w:pPr>
      <w:bookmarkStart w:id="0" w:name="_Ref279959137"/>
      <w:r w:rsidRPr="00537E90">
        <w:rPr>
          <w:sz w:val="40"/>
          <w:szCs w:val="40"/>
        </w:rPr>
        <w:lastRenderedPageBreak/>
        <w:t>An Introduction to the Hardware</w:t>
      </w:r>
      <w:bookmarkEnd w:id="0"/>
    </w:p>
    <w:p w14:paraId="7C979126" w14:textId="77777777" w:rsidR="005F6105" w:rsidRDefault="005F6105">
      <w:pPr>
        <w:pStyle w:val="BodyTextKeep"/>
        <w:framePr w:dropCap="drop" w:lines="3" w:hSpace="60" w:wrap="around" w:vAnchor="text" w:hAnchor="text"/>
        <w:spacing w:after="0" w:line="849" w:lineRule="exact"/>
        <w:rPr>
          <w:position w:val="-10"/>
          <w:sz w:val="114"/>
        </w:rPr>
      </w:pPr>
      <w:r>
        <w:rPr>
          <w:caps/>
          <w:position w:val="-10"/>
          <w:sz w:val="114"/>
        </w:rPr>
        <w:t>t</w:t>
      </w:r>
    </w:p>
    <w:p w14:paraId="5DA847B4" w14:textId="77777777" w:rsidR="005F6105" w:rsidRDefault="005F6105">
      <w:pPr>
        <w:pStyle w:val="BodyTextKeep"/>
      </w:pPr>
      <w:r>
        <w:t>o save time in the future, print</w:t>
      </w:r>
      <w:r w:rsidR="00A53855">
        <w:fldChar w:fldCharType="begin"/>
      </w:r>
      <w:r w:rsidR="008629BC">
        <w:instrText xml:space="preserve"> XE "</w:instrText>
      </w:r>
      <w:r w:rsidR="008629BC" w:rsidRPr="00B35AB5">
        <w:instrText>print</w:instrText>
      </w:r>
      <w:r w:rsidR="008629BC">
        <w:instrText xml:space="preserve">" </w:instrText>
      </w:r>
      <w:r w:rsidR="00A53855">
        <w:fldChar w:fldCharType="end"/>
      </w:r>
      <w:r>
        <w:t xml:space="preserve"> a copy of this document. C</w:t>
      </w:r>
      <w:r w:rsidR="00D828CC">
        <w:t>lick</w:t>
      </w:r>
      <w:r>
        <w:t xml:space="preserve"> </w:t>
      </w:r>
      <w:r w:rsidRPr="00D828CC">
        <w:rPr>
          <w:b/>
        </w:rPr>
        <w:t>Print</w:t>
      </w:r>
      <w:r>
        <w:t xml:space="preserve"> </w:t>
      </w:r>
      <w:r w:rsidR="00D828CC">
        <w:t xml:space="preserve">on </w:t>
      </w:r>
      <w:r>
        <w:t xml:space="preserve">the </w:t>
      </w:r>
      <w:r w:rsidRPr="00D828CC">
        <w:rPr>
          <w:b/>
        </w:rPr>
        <w:t>File</w:t>
      </w:r>
      <w:r>
        <w:t xml:space="preserve"> menu, and press E</w:t>
      </w:r>
      <w:r w:rsidR="00F8730F">
        <w:t>NTER</w:t>
      </w:r>
      <w:r>
        <w:t xml:space="preserve"> to receive all </w:t>
      </w:r>
      <w:r w:rsidR="00D828CC">
        <w:t>eight</w:t>
      </w:r>
      <w:r>
        <w:t xml:space="preserve"> pages of examples and instructions. With the printed document in hand, position yourself in </w:t>
      </w:r>
      <w:r w:rsidR="00D828CC">
        <w:t>n</w:t>
      </w:r>
      <w:r>
        <w:t xml:space="preserve">ormal </w:t>
      </w:r>
      <w:r w:rsidR="00D828CC">
        <w:t>v</w:t>
      </w:r>
      <w:r>
        <w:t>iew</w:t>
      </w:r>
      <w:r w:rsidR="00A53855">
        <w:fldChar w:fldCharType="begin"/>
      </w:r>
      <w:r w:rsidR="005D168B">
        <w:instrText xml:space="preserve"> XE "</w:instrText>
      </w:r>
      <w:r w:rsidR="00D6516D">
        <w:instrText>n</w:instrText>
      </w:r>
      <w:r w:rsidR="005D168B" w:rsidRPr="00612F7A">
        <w:instrText xml:space="preserve">ormal </w:instrText>
      </w:r>
      <w:r w:rsidR="00D6516D">
        <w:instrText>v</w:instrText>
      </w:r>
      <w:r w:rsidR="005D168B" w:rsidRPr="00612F7A">
        <w:instrText>iew</w:instrText>
      </w:r>
      <w:r w:rsidR="005D168B">
        <w:instrText xml:space="preserve">" </w:instrText>
      </w:r>
      <w:r w:rsidR="00A53855">
        <w:fldChar w:fldCharType="end"/>
      </w:r>
      <w:r>
        <w:t xml:space="preserve"> to see the </w:t>
      </w:r>
      <w:r w:rsidR="00D828CC">
        <w:t>s</w:t>
      </w:r>
      <w:r>
        <w:t>tyle</w:t>
      </w:r>
      <w:r w:rsidR="00A53855">
        <w:fldChar w:fldCharType="begin"/>
      </w:r>
      <w:r w:rsidR="008629BC">
        <w:instrText xml:space="preserve"> XE "</w:instrText>
      </w:r>
      <w:r w:rsidR="002D4C6B">
        <w:instrText>s</w:instrText>
      </w:r>
      <w:r w:rsidR="008629BC" w:rsidRPr="004946AB">
        <w:instrText>tyle</w:instrText>
      </w:r>
      <w:r w:rsidR="008629BC">
        <w:instrText xml:space="preserve">" </w:instrText>
      </w:r>
      <w:r w:rsidR="00A53855">
        <w:fldChar w:fldCharType="end"/>
      </w:r>
      <w:r>
        <w:t xml:space="preserve"> names next to each paragraph. Scroll through the document</w:t>
      </w:r>
      <w:r w:rsidR="00D828CC">
        <w:t>,</w:t>
      </w:r>
      <w:r>
        <w:t xml:space="preserve"> and write the </w:t>
      </w:r>
      <w:r w:rsidR="00D828CC">
        <w:t>s</w:t>
      </w:r>
      <w:r>
        <w:t>tyle names next to the paragraphs (press C</w:t>
      </w:r>
      <w:r w:rsidR="00F8730F">
        <w:t>TRL+</w:t>
      </w:r>
      <w:r>
        <w:t>H</w:t>
      </w:r>
      <w:r w:rsidR="00F8730F">
        <w:t>OME</w:t>
      </w:r>
      <w:r>
        <w:t xml:space="preserve"> to reposition yourself at the beginning of the document).</w:t>
      </w:r>
    </w:p>
    <w:p w14:paraId="1BD3A99F" w14:textId="77777777" w:rsidR="005F6105" w:rsidRDefault="005F6105">
      <w:pPr>
        <w:pStyle w:val="BodyText"/>
      </w:pPr>
      <w:r>
        <w:rPr>
          <w:rStyle w:val="Emphasis"/>
        </w:rPr>
        <w:t>To create a drop cap</w:t>
      </w:r>
      <w:r w:rsidR="00A53855">
        <w:rPr>
          <w:rStyle w:val="Emphasis"/>
        </w:rPr>
        <w:fldChar w:fldCharType="begin"/>
      </w:r>
      <w:r w:rsidR="008629BC">
        <w:instrText xml:space="preserve"> XE "</w:instrText>
      </w:r>
      <w:r w:rsidR="008629BC" w:rsidRPr="00B923B7">
        <w:rPr>
          <w:rStyle w:val="Emphasis"/>
        </w:rPr>
        <w:instrText>drop cap</w:instrText>
      </w:r>
      <w:r w:rsidR="008629BC">
        <w:instrText xml:space="preserve">" </w:instrText>
      </w:r>
      <w:r w:rsidR="00A53855">
        <w:rPr>
          <w:rStyle w:val="Emphasis"/>
        </w:rPr>
        <w:fldChar w:fldCharType="end"/>
      </w:r>
      <w:r>
        <w:t xml:space="preserve"> for the lead paragraph, like the example above, select the letter T, and </w:t>
      </w:r>
      <w:r w:rsidR="00D828CC">
        <w:t xml:space="preserve">then </w:t>
      </w:r>
      <w:r>
        <w:t>type a new letter.</w:t>
      </w:r>
    </w:p>
    <w:p w14:paraId="221EFB73" w14:textId="77777777" w:rsidR="005F6105" w:rsidRDefault="00E764BA" w:rsidP="00DA28BB">
      <w:pPr>
        <w:pStyle w:val="Heading1"/>
      </w:pPr>
      <w:bookmarkStart w:id="1" w:name="_Ref279959969"/>
      <w:r>
        <w:t>Electrical Connections</w:t>
      </w:r>
      <w:bookmarkEnd w:id="1"/>
    </w:p>
    <w:p w14:paraId="19A13795" w14:textId="77777777" w:rsidR="005F6105" w:rsidRDefault="005F6105" w:rsidP="00C85508">
      <w:pPr>
        <w:pStyle w:val="BodyText"/>
      </w:pPr>
      <w:r>
        <w:t xml:space="preserve">The “icon key” at left was produced </w:t>
      </w:r>
      <w:r w:rsidR="00D828CC">
        <w:t xml:space="preserve">by </w:t>
      </w:r>
      <w:r>
        <w:t xml:space="preserve">using the Heading 8 </w:t>
      </w:r>
      <w:r w:rsidR="00D828CC">
        <w:t>s</w:t>
      </w:r>
      <w:r>
        <w:t xml:space="preserve">tyle for the words “icon key” and the List Bullet 5 </w:t>
      </w:r>
      <w:r w:rsidR="00D828CC">
        <w:t>s</w:t>
      </w:r>
      <w:r>
        <w:t>tyle for the text below—which uses a Wingdings symbol for the bullet</w:t>
      </w:r>
      <w:r w:rsidR="00A53855">
        <w:fldChar w:fldCharType="begin"/>
      </w:r>
      <w:r w:rsidR="005D168B">
        <w:instrText xml:space="preserve"> XE "</w:instrText>
      </w:r>
      <w:r w:rsidR="005D168B" w:rsidRPr="0094374E">
        <w:instrText>bullet</w:instrText>
      </w:r>
      <w:r w:rsidR="005D168B">
        <w:instrText xml:space="preserve">" </w:instrText>
      </w:r>
      <w:r w:rsidR="00A53855">
        <w:fldChar w:fldCharType="end"/>
      </w:r>
      <w:r>
        <w:t xml:space="preserve"> character. To change the bullet symbol, c</w:t>
      </w:r>
      <w:r w:rsidR="00D828CC">
        <w:t>lick</w:t>
      </w:r>
      <w:r>
        <w:t xml:space="preserve"> </w:t>
      </w:r>
      <w:r w:rsidRPr="00D828CC">
        <w:rPr>
          <w:b/>
        </w:rPr>
        <w:t>Bullets and Numbering</w:t>
      </w:r>
      <w:r>
        <w:t xml:space="preserve"> </w:t>
      </w:r>
      <w:r w:rsidR="00D828CC">
        <w:t>on</w:t>
      </w:r>
      <w:r>
        <w:t xml:space="preserve"> the </w:t>
      </w:r>
      <w:r w:rsidRPr="00D828CC">
        <w:rPr>
          <w:b/>
        </w:rPr>
        <w:t>Format</w:t>
      </w:r>
      <w:r>
        <w:t xml:space="preserve"> menu. Click </w:t>
      </w:r>
      <w:r w:rsidR="00D828CC" w:rsidRPr="00D828CC">
        <w:rPr>
          <w:b/>
        </w:rPr>
        <w:t>M</w:t>
      </w:r>
      <w:r w:rsidRPr="00D828CC">
        <w:rPr>
          <w:b/>
        </w:rPr>
        <w:t>odify</w:t>
      </w:r>
      <w:r>
        <w:t xml:space="preserve">, </w:t>
      </w:r>
    </w:p>
    <w:p w14:paraId="58DE0992" w14:textId="77777777" w:rsidR="00E764BA" w:rsidRDefault="00E764BA" w:rsidP="00E764BA">
      <w:pPr>
        <w:pStyle w:val="Heading1"/>
      </w:pPr>
      <w:bookmarkStart w:id="2" w:name="_Ref279960149"/>
      <w:r>
        <w:t>Navigating the Systems Menus</w:t>
      </w:r>
      <w:bookmarkEnd w:id="2"/>
    </w:p>
    <w:p w14:paraId="592219F4" w14:textId="77777777" w:rsidR="00E764BA" w:rsidRDefault="00E764BA" w:rsidP="00E764BA">
      <w:r>
        <w:t>MENU SYSTEM:</w:t>
      </w:r>
    </w:p>
    <w:p w14:paraId="0C4A7F68" w14:textId="77777777" w:rsidR="00E764BA" w:rsidRDefault="00E764BA" w:rsidP="00E764BA"/>
    <w:p w14:paraId="2106837D" w14:textId="77777777" w:rsidR="00E764BA" w:rsidRDefault="00E764BA" w:rsidP="00E764BA">
      <w:r>
        <w:t>There are currently 5 different configuration menus.</w:t>
      </w:r>
    </w:p>
    <w:p w14:paraId="11EF098F" w14:textId="77777777" w:rsidR="00E764BA" w:rsidRDefault="00E764BA" w:rsidP="00E764BA"/>
    <w:tbl>
      <w:tblPr>
        <w:tblStyle w:val="TableGrid"/>
        <w:tblW w:w="0" w:type="auto"/>
        <w:tblLook w:val="04A0" w:firstRow="1" w:lastRow="0" w:firstColumn="1" w:lastColumn="0" w:noHBand="0" w:noVBand="1"/>
      </w:tblPr>
      <w:tblGrid>
        <w:gridCol w:w="517"/>
        <w:gridCol w:w="518"/>
        <w:gridCol w:w="494"/>
        <w:gridCol w:w="503"/>
        <w:gridCol w:w="483"/>
        <w:gridCol w:w="483"/>
        <w:gridCol w:w="483"/>
        <w:gridCol w:w="483"/>
        <w:gridCol w:w="484"/>
        <w:gridCol w:w="484"/>
        <w:gridCol w:w="484"/>
        <w:gridCol w:w="484"/>
        <w:gridCol w:w="484"/>
        <w:gridCol w:w="484"/>
        <w:gridCol w:w="519"/>
        <w:gridCol w:w="519"/>
      </w:tblGrid>
      <w:tr w:rsidR="00E764BA" w14:paraId="657CC96C" w14:textId="77777777" w:rsidTr="00E764BA">
        <w:tc>
          <w:tcPr>
            <w:tcW w:w="553" w:type="dxa"/>
          </w:tcPr>
          <w:p w14:paraId="1A4E80CD" w14:textId="77777777" w:rsidR="00E764BA" w:rsidRDefault="00E764BA" w:rsidP="00E764BA">
            <w:r>
              <w:t>E</w:t>
            </w:r>
          </w:p>
        </w:tc>
        <w:tc>
          <w:tcPr>
            <w:tcW w:w="553" w:type="dxa"/>
          </w:tcPr>
          <w:p w14:paraId="50B007BF" w14:textId="77777777" w:rsidR="00E764BA" w:rsidRDefault="00E764BA" w:rsidP="00E764BA">
            <w:r>
              <w:t>X</w:t>
            </w:r>
          </w:p>
        </w:tc>
        <w:tc>
          <w:tcPr>
            <w:tcW w:w="553" w:type="dxa"/>
          </w:tcPr>
          <w:p w14:paraId="0C260AF9" w14:textId="77777777" w:rsidR="00E764BA" w:rsidRDefault="00E764BA" w:rsidP="00E764BA">
            <w:r>
              <w:t>I</w:t>
            </w:r>
          </w:p>
        </w:tc>
        <w:tc>
          <w:tcPr>
            <w:tcW w:w="553" w:type="dxa"/>
          </w:tcPr>
          <w:p w14:paraId="2A7FAB1B" w14:textId="77777777" w:rsidR="00E764BA" w:rsidRDefault="00E764BA" w:rsidP="00E764BA">
            <w:r>
              <w:t>T</w:t>
            </w:r>
          </w:p>
        </w:tc>
        <w:tc>
          <w:tcPr>
            <w:tcW w:w="553" w:type="dxa"/>
          </w:tcPr>
          <w:p w14:paraId="7ED3EA92" w14:textId="77777777" w:rsidR="00E764BA" w:rsidRDefault="00E764BA" w:rsidP="00E764BA"/>
        </w:tc>
        <w:tc>
          <w:tcPr>
            <w:tcW w:w="553" w:type="dxa"/>
          </w:tcPr>
          <w:p w14:paraId="22DAD2FC" w14:textId="77777777" w:rsidR="00E764BA" w:rsidRDefault="00E764BA" w:rsidP="00E764BA"/>
        </w:tc>
        <w:tc>
          <w:tcPr>
            <w:tcW w:w="553" w:type="dxa"/>
          </w:tcPr>
          <w:p w14:paraId="3FDCCF69" w14:textId="77777777" w:rsidR="00E764BA" w:rsidRDefault="00E764BA" w:rsidP="00E764BA"/>
        </w:tc>
        <w:tc>
          <w:tcPr>
            <w:tcW w:w="553" w:type="dxa"/>
          </w:tcPr>
          <w:p w14:paraId="150DBC06" w14:textId="77777777" w:rsidR="00E764BA" w:rsidRDefault="00E764BA" w:rsidP="00E764BA"/>
        </w:tc>
        <w:tc>
          <w:tcPr>
            <w:tcW w:w="554" w:type="dxa"/>
          </w:tcPr>
          <w:p w14:paraId="4AF2F397" w14:textId="77777777" w:rsidR="00E764BA" w:rsidRDefault="00E764BA" w:rsidP="00E764BA"/>
        </w:tc>
        <w:tc>
          <w:tcPr>
            <w:tcW w:w="554" w:type="dxa"/>
          </w:tcPr>
          <w:p w14:paraId="6577D7A6" w14:textId="77777777" w:rsidR="00E764BA" w:rsidRDefault="00E764BA" w:rsidP="00E764BA"/>
        </w:tc>
        <w:tc>
          <w:tcPr>
            <w:tcW w:w="554" w:type="dxa"/>
          </w:tcPr>
          <w:p w14:paraId="4198D572" w14:textId="77777777" w:rsidR="00E764BA" w:rsidRDefault="00E764BA" w:rsidP="00E764BA"/>
        </w:tc>
        <w:tc>
          <w:tcPr>
            <w:tcW w:w="554" w:type="dxa"/>
          </w:tcPr>
          <w:p w14:paraId="1F413D99" w14:textId="77777777" w:rsidR="00E764BA" w:rsidRDefault="00E764BA" w:rsidP="00E764BA"/>
        </w:tc>
        <w:tc>
          <w:tcPr>
            <w:tcW w:w="554" w:type="dxa"/>
          </w:tcPr>
          <w:p w14:paraId="24E4DF7D" w14:textId="77777777" w:rsidR="00E764BA" w:rsidRDefault="00E764BA" w:rsidP="00E764BA"/>
        </w:tc>
        <w:tc>
          <w:tcPr>
            <w:tcW w:w="554" w:type="dxa"/>
          </w:tcPr>
          <w:p w14:paraId="7B5E8E21" w14:textId="77777777" w:rsidR="00E764BA" w:rsidRDefault="00E764BA" w:rsidP="00E764BA"/>
        </w:tc>
        <w:tc>
          <w:tcPr>
            <w:tcW w:w="554" w:type="dxa"/>
          </w:tcPr>
          <w:p w14:paraId="757F9261" w14:textId="77777777" w:rsidR="00E764BA" w:rsidRDefault="00E764BA" w:rsidP="00E764BA"/>
        </w:tc>
        <w:tc>
          <w:tcPr>
            <w:tcW w:w="554" w:type="dxa"/>
          </w:tcPr>
          <w:p w14:paraId="3A1F7FF6" w14:textId="77777777" w:rsidR="00E764BA" w:rsidRDefault="00E764BA" w:rsidP="00E764BA"/>
        </w:tc>
      </w:tr>
      <w:tr w:rsidR="00E764BA" w14:paraId="4476A566" w14:textId="77777777" w:rsidTr="00E764BA">
        <w:tc>
          <w:tcPr>
            <w:tcW w:w="553" w:type="dxa"/>
            <w:shd w:val="clear" w:color="auto" w:fill="BFBFBF" w:themeFill="background1" w:themeFillShade="BF"/>
          </w:tcPr>
          <w:p w14:paraId="7F4811E4" w14:textId="77777777" w:rsidR="00E764BA" w:rsidRDefault="00E764BA" w:rsidP="00E764BA">
            <w:r>
              <w:rPr>
                <w:rFonts w:ascii="Wingdings" w:hAnsi="Wingdings"/>
              </w:rPr>
              <w:t></w:t>
            </w:r>
          </w:p>
        </w:tc>
        <w:tc>
          <w:tcPr>
            <w:tcW w:w="553" w:type="dxa"/>
            <w:shd w:val="clear" w:color="auto" w:fill="BFBFBF" w:themeFill="background1" w:themeFillShade="BF"/>
          </w:tcPr>
          <w:p w14:paraId="0AE359FB" w14:textId="77777777" w:rsidR="00E764BA" w:rsidRDefault="00E764BA" w:rsidP="00E764BA">
            <w:r>
              <w:rPr>
                <w:rFonts w:ascii="Wingdings" w:hAnsi="Wingdings"/>
              </w:rPr>
              <w:t></w:t>
            </w:r>
          </w:p>
        </w:tc>
        <w:tc>
          <w:tcPr>
            <w:tcW w:w="553" w:type="dxa"/>
            <w:shd w:val="clear" w:color="auto" w:fill="BFBFBF" w:themeFill="background1" w:themeFillShade="BF"/>
          </w:tcPr>
          <w:p w14:paraId="4EFFB94A" w14:textId="77777777" w:rsidR="00E764BA" w:rsidRDefault="00E764BA" w:rsidP="00E764BA"/>
        </w:tc>
        <w:tc>
          <w:tcPr>
            <w:tcW w:w="553" w:type="dxa"/>
            <w:shd w:val="clear" w:color="auto" w:fill="BFBFBF" w:themeFill="background1" w:themeFillShade="BF"/>
          </w:tcPr>
          <w:p w14:paraId="4374342F" w14:textId="77777777" w:rsidR="00E764BA" w:rsidRDefault="00E764BA" w:rsidP="00E764BA"/>
        </w:tc>
        <w:tc>
          <w:tcPr>
            <w:tcW w:w="553" w:type="dxa"/>
            <w:shd w:val="clear" w:color="auto" w:fill="BFBFBF" w:themeFill="background1" w:themeFillShade="BF"/>
          </w:tcPr>
          <w:p w14:paraId="5C02C2EB" w14:textId="77777777" w:rsidR="00E764BA" w:rsidRDefault="00E764BA" w:rsidP="00E764BA"/>
        </w:tc>
        <w:tc>
          <w:tcPr>
            <w:tcW w:w="553" w:type="dxa"/>
            <w:shd w:val="clear" w:color="auto" w:fill="BFBFBF" w:themeFill="background1" w:themeFillShade="BF"/>
          </w:tcPr>
          <w:p w14:paraId="70FC9506" w14:textId="77777777" w:rsidR="00E764BA" w:rsidRDefault="00E764BA" w:rsidP="00E764BA"/>
        </w:tc>
        <w:tc>
          <w:tcPr>
            <w:tcW w:w="553" w:type="dxa"/>
            <w:shd w:val="clear" w:color="auto" w:fill="BFBFBF" w:themeFill="background1" w:themeFillShade="BF"/>
          </w:tcPr>
          <w:p w14:paraId="24EDF759" w14:textId="77777777" w:rsidR="00E764BA" w:rsidRDefault="00E764BA" w:rsidP="00E764BA"/>
        </w:tc>
        <w:tc>
          <w:tcPr>
            <w:tcW w:w="553" w:type="dxa"/>
            <w:shd w:val="clear" w:color="auto" w:fill="BFBFBF" w:themeFill="background1" w:themeFillShade="BF"/>
          </w:tcPr>
          <w:p w14:paraId="5836E806" w14:textId="77777777" w:rsidR="00E764BA" w:rsidRDefault="00E764BA" w:rsidP="00E764BA"/>
        </w:tc>
        <w:tc>
          <w:tcPr>
            <w:tcW w:w="554" w:type="dxa"/>
            <w:shd w:val="clear" w:color="auto" w:fill="BFBFBF" w:themeFill="background1" w:themeFillShade="BF"/>
          </w:tcPr>
          <w:p w14:paraId="4D700E16" w14:textId="77777777" w:rsidR="00E764BA" w:rsidRDefault="00E764BA" w:rsidP="00E764BA"/>
        </w:tc>
        <w:tc>
          <w:tcPr>
            <w:tcW w:w="554" w:type="dxa"/>
            <w:shd w:val="clear" w:color="auto" w:fill="BFBFBF" w:themeFill="background1" w:themeFillShade="BF"/>
          </w:tcPr>
          <w:p w14:paraId="5ED94F03" w14:textId="77777777" w:rsidR="00E764BA" w:rsidRDefault="00E764BA" w:rsidP="00E764BA"/>
        </w:tc>
        <w:tc>
          <w:tcPr>
            <w:tcW w:w="554" w:type="dxa"/>
            <w:shd w:val="clear" w:color="auto" w:fill="BFBFBF" w:themeFill="background1" w:themeFillShade="BF"/>
          </w:tcPr>
          <w:p w14:paraId="51B90AF1" w14:textId="77777777" w:rsidR="00E764BA" w:rsidRDefault="00E764BA" w:rsidP="00E764BA"/>
        </w:tc>
        <w:tc>
          <w:tcPr>
            <w:tcW w:w="554" w:type="dxa"/>
            <w:shd w:val="clear" w:color="auto" w:fill="BFBFBF" w:themeFill="background1" w:themeFillShade="BF"/>
          </w:tcPr>
          <w:p w14:paraId="42E5AC1F" w14:textId="77777777" w:rsidR="00E764BA" w:rsidRDefault="00E764BA" w:rsidP="00E764BA"/>
        </w:tc>
        <w:tc>
          <w:tcPr>
            <w:tcW w:w="554" w:type="dxa"/>
            <w:shd w:val="clear" w:color="auto" w:fill="BFBFBF" w:themeFill="background1" w:themeFillShade="BF"/>
          </w:tcPr>
          <w:p w14:paraId="000902AC" w14:textId="77777777" w:rsidR="00E764BA" w:rsidRDefault="00E764BA" w:rsidP="00E764BA"/>
        </w:tc>
        <w:tc>
          <w:tcPr>
            <w:tcW w:w="554" w:type="dxa"/>
            <w:shd w:val="clear" w:color="auto" w:fill="BFBFBF" w:themeFill="background1" w:themeFillShade="BF"/>
          </w:tcPr>
          <w:p w14:paraId="74B8390D" w14:textId="77777777" w:rsidR="00E764BA" w:rsidRDefault="00E764BA" w:rsidP="00E764BA"/>
        </w:tc>
        <w:tc>
          <w:tcPr>
            <w:tcW w:w="554" w:type="dxa"/>
            <w:shd w:val="clear" w:color="auto" w:fill="BFBFBF" w:themeFill="background1" w:themeFillShade="BF"/>
          </w:tcPr>
          <w:p w14:paraId="5A71AD3F" w14:textId="77777777" w:rsidR="00E764BA" w:rsidRDefault="00E764BA" w:rsidP="00E764BA">
            <w:r>
              <w:rPr>
                <w:rFonts w:ascii="Wingdings" w:hAnsi="Wingdings"/>
              </w:rPr>
              <w:t></w:t>
            </w:r>
          </w:p>
        </w:tc>
        <w:tc>
          <w:tcPr>
            <w:tcW w:w="554" w:type="dxa"/>
            <w:shd w:val="clear" w:color="auto" w:fill="BFBFBF" w:themeFill="background1" w:themeFillShade="BF"/>
          </w:tcPr>
          <w:p w14:paraId="56102560" w14:textId="77777777" w:rsidR="00E764BA" w:rsidRDefault="00E764BA" w:rsidP="00E764BA">
            <w:r>
              <w:rPr>
                <w:rFonts w:ascii="Wingdings" w:hAnsi="Wingdings"/>
              </w:rPr>
              <w:t></w:t>
            </w:r>
          </w:p>
        </w:tc>
      </w:tr>
      <w:tr w:rsidR="00E764BA" w14:paraId="250B78B2" w14:textId="77777777" w:rsidTr="00E764BA">
        <w:tc>
          <w:tcPr>
            <w:tcW w:w="553" w:type="dxa"/>
            <w:shd w:val="clear" w:color="auto" w:fill="BFBFBF" w:themeFill="background1" w:themeFillShade="BF"/>
          </w:tcPr>
          <w:p w14:paraId="16B40583" w14:textId="77777777"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14:paraId="134422B2" w14:textId="77777777" w:rsidR="00E764BA" w:rsidRPr="00131FBD" w:rsidRDefault="00E764BA" w:rsidP="00E764BA">
            <w:pPr>
              <w:rPr>
                <w:rFonts w:asciiTheme="majorHAnsi" w:hAnsiTheme="majorHAnsi"/>
              </w:rPr>
            </w:pPr>
            <w:r>
              <w:rPr>
                <w:rFonts w:asciiTheme="majorHAnsi" w:hAnsiTheme="majorHAnsi"/>
              </w:rPr>
              <w:t>+</w:t>
            </w:r>
          </w:p>
        </w:tc>
        <w:tc>
          <w:tcPr>
            <w:tcW w:w="553" w:type="dxa"/>
            <w:shd w:val="clear" w:color="auto" w:fill="BFBFBF" w:themeFill="background1" w:themeFillShade="BF"/>
          </w:tcPr>
          <w:p w14:paraId="37F3D1AB" w14:textId="77777777" w:rsidR="00E764BA" w:rsidRDefault="00E764BA" w:rsidP="00E764BA"/>
        </w:tc>
        <w:tc>
          <w:tcPr>
            <w:tcW w:w="553" w:type="dxa"/>
            <w:shd w:val="clear" w:color="auto" w:fill="BFBFBF" w:themeFill="background1" w:themeFillShade="BF"/>
          </w:tcPr>
          <w:p w14:paraId="1FBF6025" w14:textId="77777777" w:rsidR="00E764BA" w:rsidRDefault="00E764BA" w:rsidP="00E764BA"/>
        </w:tc>
        <w:tc>
          <w:tcPr>
            <w:tcW w:w="553" w:type="dxa"/>
            <w:shd w:val="clear" w:color="auto" w:fill="BFBFBF" w:themeFill="background1" w:themeFillShade="BF"/>
          </w:tcPr>
          <w:p w14:paraId="0BD828D0" w14:textId="77777777" w:rsidR="00E764BA" w:rsidRDefault="00E764BA" w:rsidP="00E764BA"/>
        </w:tc>
        <w:tc>
          <w:tcPr>
            <w:tcW w:w="553" w:type="dxa"/>
            <w:shd w:val="clear" w:color="auto" w:fill="BFBFBF" w:themeFill="background1" w:themeFillShade="BF"/>
          </w:tcPr>
          <w:p w14:paraId="7EA25DF8" w14:textId="77777777" w:rsidR="00E764BA" w:rsidRDefault="00E764BA" w:rsidP="00E764BA"/>
        </w:tc>
        <w:tc>
          <w:tcPr>
            <w:tcW w:w="553" w:type="dxa"/>
            <w:shd w:val="clear" w:color="auto" w:fill="BFBFBF" w:themeFill="background1" w:themeFillShade="BF"/>
          </w:tcPr>
          <w:p w14:paraId="35FBEBF4" w14:textId="77777777" w:rsidR="00E764BA" w:rsidRDefault="00E764BA" w:rsidP="00E764BA"/>
        </w:tc>
        <w:tc>
          <w:tcPr>
            <w:tcW w:w="553" w:type="dxa"/>
            <w:shd w:val="clear" w:color="auto" w:fill="BFBFBF" w:themeFill="background1" w:themeFillShade="BF"/>
          </w:tcPr>
          <w:p w14:paraId="1C97C908" w14:textId="77777777" w:rsidR="00E764BA" w:rsidRDefault="00E764BA" w:rsidP="00E764BA"/>
        </w:tc>
        <w:tc>
          <w:tcPr>
            <w:tcW w:w="554" w:type="dxa"/>
            <w:shd w:val="clear" w:color="auto" w:fill="BFBFBF" w:themeFill="background1" w:themeFillShade="BF"/>
          </w:tcPr>
          <w:p w14:paraId="06080623" w14:textId="77777777" w:rsidR="00E764BA" w:rsidRDefault="00E764BA" w:rsidP="00E764BA"/>
        </w:tc>
        <w:tc>
          <w:tcPr>
            <w:tcW w:w="554" w:type="dxa"/>
            <w:shd w:val="clear" w:color="auto" w:fill="BFBFBF" w:themeFill="background1" w:themeFillShade="BF"/>
          </w:tcPr>
          <w:p w14:paraId="7CE0121A" w14:textId="77777777" w:rsidR="00E764BA" w:rsidRDefault="00E764BA" w:rsidP="00E764BA"/>
        </w:tc>
        <w:tc>
          <w:tcPr>
            <w:tcW w:w="554" w:type="dxa"/>
            <w:shd w:val="clear" w:color="auto" w:fill="BFBFBF" w:themeFill="background1" w:themeFillShade="BF"/>
          </w:tcPr>
          <w:p w14:paraId="3B2361C9" w14:textId="77777777" w:rsidR="00E764BA" w:rsidRDefault="00E764BA" w:rsidP="00E764BA"/>
        </w:tc>
        <w:tc>
          <w:tcPr>
            <w:tcW w:w="554" w:type="dxa"/>
            <w:shd w:val="clear" w:color="auto" w:fill="BFBFBF" w:themeFill="background1" w:themeFillShade="BF"/>
          </w:tcPr>
          <w:p w14:paraId="576B3D0D" w14:textId="77777777" w:rsidR="00E764BA" w:rsidRDefault="00E764BA" w:rsidP="00E764BA"/>
        </w:tc>
        <w:tc>
          <w:tcPr>
            <w:tcW w:w="554" w:type="dxa"/>
            <w:shd w:val="clear" w:color="auto" w:fill="BFBFBF" w:themeFill="background1" w:themeFillShade="BF"/>
          </w:tcPr>
          <w:p w14:paraId="4811FE2E" w14:textId="77777777" w:rsidR="00E764BA" w:rsidRDefault="00E764BA" w:rsidP="00E764BA"/>
        </w:tc>
        <w:tc>
          <w:tcPr>
            <w:tcW w:w="554" w:type="dxa"/>
            <w:shd w:val="clear" w:color="auto" w:fill="BFBFBF" w:themeFill="background1" w:themeFillShade="BF"/>
          </w:tcPr>
          <w:p w14:paraId="7550F81C" w14:textId="77777777" w:rsidR="00E764BA" w:rsidRDefault="00E764BA" w:rsidP="00E764BA"/>
        </w:tc>
        <w:tc>
          <w:tcPr>
            <w:tcW w:w="554" w:type="dxa"/>
            <w:shd w:val="clear" w:color="auto" w:fill="BFBFBF" w:themeFill="background1" w:themeFillShade="BF"/>
          </w:tcPr>
          <w:p w14:paraId="3E4B3C5D" w14:textId="77777777" w:rsidR="00E764BA" w:rsidRPr="00131FBD" w:rsidRDefault="00E764BA" w:rsidP="00E764BA">
            <w:pPr>
              <w:rPr>
                <w:rFonts w:asciiTheme="majorHAnsi" w:hAnsiTheme="majorHAnsi"/>
              </w:rPr>
            </w:pPr>
            <w:r>
              <w:rPr>
                <w:rFonts w:asciiTheme="majorHAnsi" w:hAnsiTheme="majorHAnsi"/>
              </w:rPr>
              <w:t>+</w:t>
            </w:r>
          </w:p>
        </w:tc>
        <w:tc>
          <w:tcPr>
            <w:tcW w:w="554" w:type="dxa"/>
            <w:shd w:val="clear" w:color="auto" w:fill="BFBFBF" w:themeFill="background1" w:themeFillShade="BF"/>
          </w:tcPr>
          <w:p w14:paraId="67578EBB" w14:textId="77777777" w:rsidR="00E764BA" w:rsidRPr="00131FBD" w:rsidRDefault="00E764BA" w:rsidP="00E764BA">
            <w:pPr>
              <w:rPr>
                <w:rFonts w:asciiTheme="majorHAnsi" w:hAnsiTheme="majorHAnsi"/>
              </w:rPr>
            </w:pPr>
            <w:r>
              <w:rPr>
                <w:rFonts w:asciiTheme="majorHAnsi" w:hAnsiTheme="majorHAnsi"/>
              </w:rPr>
              <w:t>+</w:t>
            </w:r>
          </w:p>
        </w:tc>
      </w:tr>
    </w:tbl>
    <w:p w14:paraId="4422198F" w14:textId="77777777" w:rsidR="00E764BA" w:rsidRDefault="00E764BA" w:rsidP="00E764BA"/>
    <w:tbl>
      <w:tblPr>
        <w:tblStyle w:val="TableGrid"/>
        <w:tblW w:w="0" w:type="auto"/>
        <w:tblLook w:val="04A0" w:firstRow="1" w:lastRow="0" w:firstColumn="1" w:lastColumn="0" w:noHBand="0" w:noVBand="1"/>
      </w:tblPr>
      <w:tblGrid>
        <w:gridCol w:w="507"/>
        <w:gridCol w:w="492"/>
        <w:gridCol w:w="496"/>
        <w:gridCol w:w="498"/>
        <w:gridCol w:w="480"/>
        <w:gridCol w:w="500"/>
        <w:gridCol w:w="491"/>
        <w:gridCol w:w="508"/>
        <w:gridCol w:w="502"/>
        <w:gridCol w:w="480"/>
        <w:gridCol w:w="507"/>
        <w:gridCol w:w="504"/>
        <w:gridCol w:w="501"/>
        <w:gridCol w:w="480"/>
        <w:gridCol w:w="480"/>
        <w:gridCol w:w="480"/>
      </w:tblGrid>
      <w:tr w:rsidR="00E764BA" w14:paraId="3F7C1A57" w14:textId="77777777" w:rsidTr="00E764BA">
        <w:tc>
          <w:tcPr>
            <w:tcW w:w="553" w:type="dxa"/>
          </w:tcPr>
          <w:p w14:paraId="6B3B5511" w14:textId="77777777" w:rsidR="00E764BA" w:rsidRDefault="00E764BA" w:rsidP="00E764BA">
            <w:r>
              <w:t>D</w:t>
            </w:r>
          </w:p>
        </w:tc>
        <w:tc>
          <w:tcPr>
            <w:tcW w:w="553" w:type="dxa"/>
          </w:tcPr>
          <w:p w14:paraId="5E3B7060" w14:textId="77777777" w:rsidR="00E764BA" w:rsidRDefault="00E764BA" w:rsidP="00E764BA">
            <w:r>
              <w:t>I</w:t>
            </w:r>
          </w:p>
        </w:tc>
        <w:tc>
          <w:tcPr>
            <w:tcW w:w="553" w:type="dxa"/>
          </w:tcPr>
          <w:p w14:paraId="2952EED0" w14:textId="77777777" w:rsidR="00E764BA" w:rsidRDefault="00E764BA" w:rsidP="00E764BA">
            <w:r>
              <w:t>S</w:t>
            </w:r>
          </w:p>
        </w:tc>
        <w:tc>
          <w:tcPr>
            <w:tcW w:w="553" w:type="dxa"/>
          </w:tcPr>
          <w:p w14:paraId="6DA07687" w14:textId="77777777" w:rsidR="00E764BA" w:rsidRDefault="00E764BA" w:rsidP="00E764BA">
            <w:r>
              <w:t>P</w:t>
            </w:r>
          </w:p>
        </w:tc>
        <w:tc>
          <w:tcPr>
            <w:tcW w:w="553" w:type="dxa"/>
          </w:tcPr>
          <w:p w14:paraId="3FF0187F" w14:textId="77777777" w:rsidR="00E764BA" w:rsidRDefault="00E764BA" w:rsidP="00E764BA"/>
        </w:tc>
        <w:tc>
          <w:tcPr>
            <w:tcW w:w="553" w:type="dxa"/>
          </w:tcPr>
          <w:p w14:paraId="78E898EC" w14:textId="77777777" w:rsidR="00E764BA" w:rsidRDefault="00E764BA" w:rsidP="00E764BA">
            <w:r>
              <w:t>T</w:t>
            </w:r>
          </w:p>
        </w:tc>
        <w:tc>
          <w:tcPr>
            <w:tcW w:w="553" w:type="dxa"/>
          </w:tcPr>
          <w:p w14:paraId="0E3F9F4E" w14:textId="77777777" w:rsidR="00E764BA" w:rsidRDefault="00E764BA" w:rsidP="00E764BA">
            <w:r>
              <w:t>I</w:t>
            </w:r>
          </w:p>
        </w:tc>
        <w:tc>
          <w:tcPr>
            <w:tcW w:w="553" w:type="dxa"/>
          </w:tcPr>
          <w:p w14:paraId="39CF39B2" w14:textId="77777777" w:rsidR="00E764BA" w:rsidRDefault="00E764BA" w:rsidP="00E764BA">
            <w:r>
              <w:t>M</w:t>
            </w:r>
          </w:p>
        </w:tc>
        <w:tc>
          <w:tcPr>
            <w:tcW w:w="554" w:type="dxa"/>
          </w:tcPr>
          <w:p w14:paraId="5DE52AA5" w14:textId="77777777" w:rsidR="00E764BA" w:rsidRDefault="00E764BA" w:rsidP="00E764BA">
            <w:r>
              <w:t>E</w:t>
            </w:r>
          </w:p>
        </w:tc>
        <w:tc>
          <w:tcPr>
            <w:tcW w:w="554" w:type="dxa"/>
          </w:tcPr>
          <w:p w14:paraId="3BA1D2A2" w14:textId="77777777" w:rsidR="00E764BA" w:rsidRDefault="00E764BA" w:rsidP="00E764BA"/>
        </w:tc>
        <w:tc>
          <w:tcPr>
            <w:tcW w:w="554" w:type="dxa"/>
          </w:tcPr>
          <w:p w14:paraId="4A1A70C2" w14:textId="77777777" w:rsidR="00E764BA" w:rsidRDefault="00E764BA" w:rsidP="00E764BA">
            <w:r>
              <w:t>O</w:t>
            </w:r>
          </w:p>
        </w:tc>
        <w:tc>
          <w:tcPr>
            <w:tcW w:w="554" w:type="dxa"/>
          </w:tcPr>
          <w:p w14:paraId="7364AF7F" w14:textId="77777777" w:rsidR="00E764BA" w:rsidRDefault="00E764BA" w:rsidP="00E764BA">
            <w:r>
              <w:t>U</w:t>
            </w:r>
          </w:p>
        </w:tc>
        <w:tc>
          <w:tcPr>
            <w:tcW w:w="554" w:type="dxa"/>
          </w:tcPr>
          <w:p w14:paraId="78AD7FFD" w14:textId="77777777" w:rsidR="00E764BA" w:rsidRDefault="00E764BA" w:rsidP="00E764BA">
            <w:r>
              <w:t>T</w:t>
            </w:r>
          </w:p>
        </w:tc>
        <w:tc>
          <w:tcPr>
            <w:tcW w:w="554" w:type="dxa"/>
          </w:tcPr>
          <w:p w14:paraId="3313F9A2" w14:textId="77777777" w:rsidR="00E764BA" w:rsidRDefault="00E764BA" w:rsidP="00E764BA"/>
        </w:tc>
        <w:tc>
          <w:tcPr>
            <w:tcW w:w="554" w:type="dxa"/>
          </w:tcPr>
          <w:p w14:paraId="205C84E9" w14:textId="77777777" w:rsidR="00E764BA" w:rsidRDefault="00E764BA" w:rsidP="00E764BA"/>
        </w:tc>
        <w:tc>
          <w:tcPr>
            <w:tcW w:w="554" w:type="dxa"/>
          </w:tcPr>
          <w:p w14:paraId="186395F2" w14:textId="77777777" w:rsidR="00E764BA" w:rsidRDefault="00E764BA" w:rsidP="00E764BA"/>
        </w:tc>
      </w:tr>
      <w:tr w:rsidR="00E764BA" w14:paraId="6BB497CD" w14:textId="77777777" w:rsidTr="00E764BA">
        <w:tc>
          <w:tcPr>
            <w:tcW w:w="553" w:type="dxa"/>
            <w:shd w:val="clear" w:color="auto" w:fill="BFBFBF" w:themeFill="background1" w:themeFillShade="BF"/>
          </w:tcPr>
          <w:p w14:paraId="170B42A4" w14:textId="77777777" w:rsidR="00E764BA" w:rsidRDefault="00E764BA" w:rsidP="00E764BA"/>
        </w:tc>
        <w:tc>
          <w:tcPr>
            <w:tcW w:w="553" w:type="dxa"/>
            <w:shd w:val="clear" w:color="auto" w:fill="BFBFBF" w:themeFill="background1" w:themeFillShade="BF"/>
          </w:tcPr>
          <w:p w14:paraId="2608488C" w14:textId="77777777" w:rsidR="00E764BA" w:rsidRDefault="00E764BA" w:rsidP="00E764BA"/>
        </w:tc>
        <w:tc>
          <w:tcPr>
            <w:tcW w:w="553" w:type="dxa"/>
            <w:shd w:val="clear" w:color="auto" w:fill="BFBFBF" w:themeFill="background1" w:themeFillShade="BF"/>
          </w:tcPr>
          <w:p w14:paraId="26D3FAD4" w14:textId="77777777" w:rsidR="00E764BA" w:rsidRDefault="00E764BA" w:rsidP="00E764BA"/>
        </w:tc>
        <w:tc>
          <w:tcPr>
            <w:tcW w:w="553" w:type="dxa"/>
            <w:shd w:val="clear" w:color="auto" w:fill="BFBFBF" w:themeFill="background1" w:themeFillShade="BF"/>
          </w:tcPr>
          <w:p w14:paraId="2D4A53EF" w14:textId="77777777" w:rsidR="00E764BA" w:rsidRDefault="00E764BA" w:rsidP="00E764BA"/>
        </w:tc>
        <w:tc>
          <w:tcPr>
            <w:tcW w:w="553" w:type="dxa"/>
            <w:shd w:val="clear" w:color="auto" w:fill="BFBFBF" w:themeFill="background1" w:themeFillShade="BF"/>
          </w:tcPr>
          <w:p w14:paraId="1782C527" w14:textId="77777777" w:rsidR="00E764BA" w:rsidRDefault="00E764BA" w:rsidP="00E764BA"/>
        </w:tc>
        <w:tc>
          <w:tcPr>
            <w:tcW w:w="553" w:type="dxa"/>
            <w:shd w:val="clear" w:color="auto" w:fill="BFBFBF" w:themeFill="background1" w:themeFillShade="BF"/>
          </w:tcPr>
          <w:p w14:paraId="0ED22E08" w14:textId="77777777" w:rsidR="00E764BA" w:rsidRDefault="00E764BA" w:rsidP="00E764BA"/>
        </w:tc>
        <w:tc>
          <w:tcPr>
            <w:tcW w:w="553" w:type="dxa"/>
            <w:shd w:val="clear" w:color="auto" w:fill="BFBFBF" w:themeFill="background1" w:themeFillShade="BF"/>
          </w:tcPr>
          <w:p w14:paraId="303C999C" w14:textId="77777777" w:rsidR="00E764BA" w:rsidRDefault="00E764BA" w:rsidP="00E764BA"/>
        </w:tc>
        <w:tc>
          <w:tcPr>
            <w:tcW w:w="553" w:type="dxa"/>
            <w:shd w:val="clear" w:color="auto" w:fill="BFBFBF" w:themeFill="background1" w:themeFillShade="BF"/>
          </w:tcPr>
          <w:p w14:paraId="1FDDD210" w14:textId="77777777" w:rsidR="00E764BA" w:rsidRDefault="00E764BA" w:rsidP="00E764BA"/>
        </w:tc>
        <w:tc>
          <w:tcPr>
            <w:tcW w:w="554" w:type="dxa"/>
            <w:shd w:val="clear" w:color="auto" w:fill="BFBFBF" w:themeFill="background1" w:themeFillShade="BF"/>
          </w:tcPr>
          <w:p w14:paraId="1BD061DE" w14:textId="77777777" w:rsidR="00E764BA" w:rsidRDefault="00E764BA" w:rsidP="00E764BA"/>
        </w:tc>
        <w:tc>
          <w:tcPr>
            <w:tcW w:w="554" w:type="dxa"/>
            <w:shd w:val="clear" w:color="auto" w:fill="BFBFBF" w:themeFill="background1" w:themeFillShade="BF"/>
          </w:tcPr>
          <w:p w14:paraId="24474204" w14:textId="77777777" w:rsidR="00E764BA" w:rsidRDefault="00E764BA" w:rsidP="00E764BA"/>
        </w:tc>
        <w:tc>
          <w:tcPr>
            <w:tcW w:w="554" w:type="dxa"/>
            <w:shd w:val="clear" w:color="auto" w:fill="BFBFBF" w:themeFill="background1" w:themeFillShade="BF"/>
          </w:tcPr>
          <w:p w14:paraId="5CBC480D" w14:textId="77777777" w:rsidR="00E764BA" w:rsidRDefault="00E764BA" w:rsidP="00E764BA"/>
        </w:tc>
        <w:tc>
          <w:tcPr>
            <w:tcW w:w="554" w:type="dxa"/>
            <w:shd w:val="clear" w:color="auto" w:fill="BFBFBF" w:themeFill="background1" w:themeFillShade="BF"/>
          </w:tcPr>
          <w:p w14:paraId="3E250831" w14:textId="77777777" w:rsidR="00E764BA" w:rsidRDefault="00E764BA" w:rsidP="00E764BA"/>
        </w:tc>
        <w:tc>
          <w:tcPr>
            <w:tcW w:w="554" w:type="dxa"/>
            <w:shd w:val="clear" w:color="auto" w:fill="BFBFBF" w:themeFill="background1" w:themeFillShade="BF"/>
          </w:tcPr>
          <w:p w14:paraId="2DB8281A" w14:textId="77777777" w:rsidR="00E764BA" w:rsidRDefault="00E764BA" w:rsidP="00E764BA"/>
        </w:tc>
        <w:tc>
          <w:tcPr>
            <w:tcW w:w="554" w:type="dxa"/>
            <w:shd w:val="clear" w:color="auto" w:fill="BFBFBF" w:themeFill="background1" w:themeFillShade="BF"/>
          </w:tcPr>
          <w:p w14:paraId="0CE7414B" w14:textId="77777777" w:rsidR="00E764BA" w:rsidRDefault="00E764BA" w:rsidP="00E764BA"/>
        </w:tc>
        <w:tc>
          <w:tcPr>
            <w:tcW w:w="554" w:type="dxa"/>
            <w:shd w:val="clear" w:color="auto" w:fill="BFBFBF" w:themeFill="background1" w:themeFillShade="BF"/>
          </w:tcPr>
          <w:p w14:paraId="1EC0978A" w14:textId="77777777" w:rsidR="00E764BA" w:rsidRDefault="00E764BA" w:rsidP="00E764BA"/>
        </w:tc>
        <w:tc>
          <w:tcPr>
            <w:tcW w:w="554" w:type="dxa"/>
            <w:shd w:val="clear" w:color="auto" w:fill="BFBFBF" w:themeFill="background1" w:themeFillShade="BF"/>
          </w:tcPr>
          <w:p w14:paraId="5D8252F0" w14:textId="77777777" w:rsidR="00E764BA" w:rsidRDefault="00E764BA" w:rsidP="00E764BA"/>
        </w:tc>
      </w:tr>
    </w:tbl>
    <w:p w14:paraId="0A3092C8" w14:textId="77777777" w:rsidR="00E764BA" w:rsidRDefault="00E764BA" w:rsidP="00E764BA"/>
    <w:tbl>
      <w:tblPr>
        <w:tblStyle w:val="TableGrid"/>
        <w:tblW w:w="0" w:type="auto"/>
        <w:tblLook w:val="04A0" w:firstRow="1" w:lastRow="0" w:firstColumn="1" w:lastColumn="0" w:noHBand="0" w:noVBand="1"/>
      </w:tblPr>
      <w:tblGrid>
        <w:gridCol w:w="504"/>
        <w:gridCol w:w="488"/>
        <w:gridCol w:w="493"/>
        <w:gridCol w:w="496"/>
        <w:gridCol w:w="476"/>
        <w:gridCol w:w="504"/>
        <w:gridCol w:w="499"/>
        <w:gridCol w:w="496"/>
        <w:gridCol w:w="501"/>
        <w:gridCol w:w="500"/>
        <w:gridCol w:w="477"/>
        <w:gridCol w:w="499"/>
        <w:gridCol w:w="489"/>
        <w:gridCol w:w="507"/>
        <w:gridCol w:w="500"/>
        <w:gridCol w:w="477"/>
      </w:tblGrid>
      <w:tr w:rsidR="00E764BA" w14:paraId="2DFE934A" w14:textId="77777777" w:rsidTr="00E764BA">
        <w:tc>
          <w:tcPr>
            <w:tcW w:w="553" w:type="dxa"/>
          </w:tcPr>
          <w:p w14:paraId="047BA726" w14:textId="77777777" w:rsidR="00E764BA" w:rsidRDefault="00E764BA" w:rsidP="00E764BA">
            <w:r>
              <w:t>D</w:t>
            </w:r>
          </w:p>
        </w:tc>
        <w:tc>
          <w:tcPr>
            <w:tcW w:w="553" w:type="dxa"/>
          </w:tcPr>
          <w:p w14:paraId="16C821E4" w14:textId="77777777" w:rsidR="00E764BA" w:rsidRDefault="00E764BA" w:rsidP="00E764BA">
            <w:r>
              <w:t>I</w:t>
            </w:r>
          </w:p>
        </w:tc>
        <w:tc>
          <w:tcPr>
            <w:tcW w:w="553" w:type="dxa"/>
          </w:tcPr>
          <w:p w14:paraId="16C8ED70" w14:textId="77777777" w:rsidR="00E764BA" w:rsidRDefault="00E764BA" w:rsidP="00E764BA">
            <w:r>
              <w:t>S</w:t>
            </w:r>
          </w:p>
        </w:tc>
        <w:tc>
          <w:tcPr>
            <w:tcW w:w="553" w:type="dxa"/>
          </w:tcPr>
          <w:p w14:paraId="3549B1B6" w14:textId="77777777" w:rsidR="00E764BA" w:rsidRDefault="00E764BA" w:rsidP="00E764BA">
            <w:r>
              <w:t>P</w:t>
            </w:r>
          </w:p>
        </w:tc>
        <w:tc>
          <w:tcPr>
            <w:tcW w:w="553" w:type="dxa"/>
          </w:tcPr>
          <w:p w14:paraId="67336CA8" w14:textId="77777777" w:rsidR="00E764BA" w:rsidRDefault="00E764BA" w:rsidP="00E764BA">
            <w:r>
              <w:t xml:space="preserve"> </w:t>
            </w:r>
          </w:p>
        </w:tc>
        <w:tc>
          <w:tcPr>
            <w:tcW w:w="553" w:type="dxa"/>
          </w:tcPr>
          <w:p w14:paraId="3ADC4532" w14:textId="77777777" w:rsidR="00E764BA" w:rsidRDefault="00E764BA" w:rsidP="00E764BA">
            <w:r>
              <w:t>D</w:t>
            </w:r>
          </w:p>
        </w:tc>
        <w:tc>
          <w:tcPr>
            <w:tcW w:w="553" w:type="dxa"/>
          </w:tcPr>
          <w:p w14:paraId="2F5752AD" w14:textId="77777777" w:rsidR="00E764BA" w:rsidRDefault="00E764BA" w:rsidP="00E764BA">
            <w:r>
              <w:t>E</w:t>
            </w:r>
          </w:p>
        </w:tc>
        <w:tc>
          <w:tcPr>
            <w:tcW w:w="553" w:type="dxa"/>
          </w:tcPr>
          <w:p w14:paraId="440B8393" w14:textId="77777777" w:rsidR="00E764BA" w:rsidRDefault="00E764BA" w:rsidP="00E764BA">
            <w:r>
              <w:t>L</w:t>
            </w:r>
          </w:p>
        </w:tc>
        <w:tc>
          <w:tcPr>
            <w:tcW w:w="554" w:type="dxa"/>
          </w:tcPr>
          <w:p w14:paraId="08C3783F" w14:textId="77777777" w:rsidR="00E764BA" w:rsidRDefault="00E764BA" w:rsidP="00E764BA">
            <w:r>
              <w:t>A</w:t>
            </w:r>
          </w:p>
        </w:tc>
        <w:tc>
          <w:tcPr>
            <w:tcW w:w="554" w:type="dxa"/>
          </w:tcPr>
          <w:p w14:paraId="4DE8B432" w14:textId="77777777" w:rsidR="00E764BA" w:rsidRDefault="00E764BA" w:rsidP="00E764BA">
            <w:r>
              <w:t>Y</w:t>
            </w:r>
          </w:p>
        </w:tc>
        <w:tc>
          <w:tcPr>
            <w:tcW w:w="554" w:type="dxa"/>
          </w:tcPr>
          <w:p w14:paraId="7355BB8D" w14:textId="77777777" w:rsidR="00E764BA" w:rsidRDefault="00E764BA" w:rsidP="00E764BA">
            <w:r>
              <w:t xml:space="preserve"> </w:t>
            </w:r>
          </w:p>
        </w:tc>
        <w:tc>
          <w:tcPr>
            <w:tcW w:w="554" w:type="dxa"/>
          </w:tcPr>
          <w:p w14:paraId="3B0904D0" w14:textId="77777777" w:rsidR="00E764BA" w:rsidRDefault="00E764BA" w:rsidP="00E764BA">
            <w:r>
              <w:t>T</w:t>
            </w:r>
          </w:p>
        </w:tc>
        <w:tc>
          <w:tcPr>
            <w:tcW w:w="554" w:type="dxa"/>
          </w:tcPr>
          <w:p w14:paraId="640A6B50" w14:textId="77777777" w:rsidR="00E764BA" w:rsidRDefault="00E764BA" w:rsidP="00E764BA">
            <w:r>
              <w:t>I</w:t>
            </w:r>
          </w:p>
        </w:tc>
        <w:tc>
          <w:tcPr>
            <w:tcW w:w="554" w:type="dxa"/>
          </w:tcPr>
          <w:p w14:paraId="7EC3CE66" w14:textId="77777777" w:rsidR="00E764BA" w:rsidRDefault="00E764BA" w:rsidP="00E764BA">
            <w:r>
              <w:t>M</w:t>
            </w:r>
          </w:p>
        </w:tc>
        <w:tc>
          <w:tcPr>
            <w:tcW w:w="554" w:type="dxa"/>
          </w:tcPr>
          <w:p w14:paraId="38D2264D" w14:textId="77777777" w:rsidR="00E764BA" w:rsidRDefault="00E764BA" w:rsidP="00E764BA">
            <w:r>
              <w:t>E</w:t>
            </w:r>
          </w:p>
        </w:tc>
        <w:tc>
          <w:tcPr>
            <w:tcW w:w="554" w:type="dxa"/>
          </w:tcPr>
          <w:p w14:paraId="71142C90" w14:textId="77777777" w:rsidR="00E764BA" w:rsidRDefault="00E764BA" w:rsidP="00E764BA"/>
        </w:tc>
      </w:tr>
      <w:tr w:rsidR="00E764BA" w14:paraId="54526A75" w14:textId="77777777" w:rsidTr="00E764BA">
        <w:tc>
          <w:tcPr>
            <w:tcW w:w="553" w:type="dxa"/>
            <w:shd w:val="clear" w:color="auto" w:fill="BFBFBF" w:themeFill="background1" w:themeFillShade="BF"/>
          </w:tcPr>
          <w:p w14:paraId="1A6544D8" w14:textId="77777777" w:rsidR="00E764BA" w:rsidRDefault="00E764BA" w:rsidP="00E764BA"/>
        </w:tc>
        <w:tc>
          <w:tcPr>
            <w:tcW w:w="553" w:type="dxa"/>
            <w:shd w:val="clear" w:color="auto" w:fill="BFBFBF" w:themeFill="background1" w:themeFillShade="BF"/>
          </w:tcPr>
          <w:p w14:paraId="3A0EC678" w14:textId="77777777" w:rsidR="00E764BA" w:rsidRDefault="00E764BA" w:rsidP="00E764BA"/>
        </w:tc>
        <w:tc>
          <w:tcPr>
            <w:tcW w:w="553" w:type="dxa"/>
            <w:shd w:val="clear" w:color="auto" w:fill="BFBFBF" w:themeFill="background1" w:themeFillShade="BF"/>
          </w:tcPr>
          <w:p w14:paraId="63E0C5AE" w14:textId="77777777" w:rsidR="00E764BA" w:rsidRDefault="00E764BA" w:rsidP="00E764BA"/>
        </w:tc>
        <w:tc>
          <w:tcPr>
            <w:tcW w:w="553" w:type="dxa"/>
            <w:shd w:val="clear" w:color="auto" w:fill="BFBFBF" w:themeFill="background1" w:themeFillShade="BF"/>
          </w:tcPr>
          <w:p w14:paraId="410C871E" w14:textId="77777777" w:rsidR="00E764BA" w:rsidRDefault="00E764BA" w:rsidP="00E764BA"/>
        </w:tc>
        <w:tc>
          <w:tcPr>
            <w:tcW w:w="553" w:type="dxa"/>
            <w:shd w:val="clear" w:color="auto" w:fill="BFBFBF" w:themeFill="background1" w:themeFillShade="BF"/>
          </w:tcPr>
          <w:p w14:paraId="18A85AC0" w14:textId="77777777" w:rsidR="00E764BA" w:rsidRDefault="00E764BA" w:rsidP="00E764BA"/>
        </w:tc>
        <w:tc>
          <w:tcPr>
            <w:tcW w:w="553" w:type="dxa"/>
            <w:shd w:val="clear" w:color="auto" w:fill="BFBFBF" w:themeFill="background1" w:themeFillShade="BF"/>
          </w:tcPr>
          <w:p w14:paraId="0DAE2ADB" w14:textId="77777777" w:rsidR="00E764BA" w:rsidRDefault="00E764BA" w:rsidP="00E764BA"/>
        </w:tc>
        <w:tc>
          <w:tcPr>
            <w:tcW w:w="553" w:type="dxa"/>
            <w:shd w:val="clear" w:color="auto" w:fill="BFBFBF" w:themeFill="background1" w:themeFillShade="BF"/>
          </w:tcPr>
          <w:p w14:paraId="6DAEC263" w14:textId="77777777" w:rsidR="00E764BA" w:rsidRDefault="00E764BA" w:rsidP="00E764BA"/>
        </w:tc>
        <w:tc>
          <w:tcPr>
            <w:tcW w:w="553" w:type="dxa"/>
            <w:shd w:val="clear" w:color="auto" w:fill="BFBFBF" w:themeFill="background1" w:themeFillShade="BF"/>
          </w:tcPr>
          <w:p w14:paraId="64643DF5" w14:textId="77777777" w:rsidR="00E764BA" w:rsidRDefault="00E764BA" w:rsidP="00E764BA"/>
        </w:tc>
        <w:tc>
          <w:tcPr>
            <w:tcW w:w="554" w:type="dxa"/>
            <w:shd w:val="clear" w:color="auto" w:fill="BFBFBF" w:themeFill="background1" w:themeFillShade="BF"/>
          </w:tcPr>
          <w:p w14:paraId="74A9D2B7" w14:textId="77777777" w:rsidR="00E764BA" w:rsidRDefault="00E764BA" w:rsidP="00E764BA"/>
        </w:tc>
        <w:tc>
          <w:tcPr>
            <w:tcW w:w="554" w:type="dxa"/>
            <w:shd w:val="clear" w:color="auto" w:fill="BFBFBF" w:themeFill="background1" w:themeFillShade="BF"/>
          </w:tcPr>
          <w:p w14:paraId="3205BA35" w14:textId="77777777" w:rsidR="00E764BA" w:rsidRDefault="00E764BA" w:rsidP="00E764BA"/>
        </w:tc>
        <w:tc>
          <w:tcPr>
            <w:tcW w:w="554" w:type="dxa"/>
            <w:shd w:val="clear" w:color="auto" w:fill="BFBFBF" w:themeFill="background1" w:themeFillShade="BF"/>
          </w:tcPr>
          <w:p w14:paraId="20C54352" w14:textId="77777777" w:rsidR="00E764BA" w:rsidRDefault="00E764BA" w:rsidP="00E764BA"/>
        </w:tc>
        <w:tc>
          <w:tcPr>
            <w:tcW w:w="554" w:type="dxa"/>
            <w:shd w:val="clear" w:color="auto" w:fill="BFBFBF" w:themeFill="background1" w:themeFillShade="BF"/>
          </w:tcPr>
          <w:p w14:paraId="4AB45FE1" w14:textId="77777777" w:rsidR="00E764BA" w:rsidRDefault="00E764BA" w:rsidP="00E764BA"/>
        </w:tc>
        <w:tc>
          <w:tcPr>
            <w:tcW w:w="554" w:type="dxa"/>
            <w:shd w:val="clear" w:color="auto" w:fill="BFBFBF" w:themeFill="background1" w:themeFillShade="BF"/>
          </w:tcPr>
          <w:p w14:paraId="04CF1255" w14:textId="77777777" w:rsidR="00E764BA" w:rsidRDefault="00E764BA" w:rsidP="00E764BA"/>
        </w:tc>
        <w:tc>
          <w:tcPr>
            <w:tcW w:w="554" w:type="dxa"/>
            <w:shd w:val="clear" w:color="auto" w:fill="BFBFBF" w:themeFill="background1" w:themeFillShade="BF"/>
          </w:tcPr>
          <w:p w14:paraId="16FF0752" w14:textId="77777777" w:rsidR="00E764BA" w:rsidRDefault="00E764BA" w:rsidP="00E764BA"/>
        </w:tc>
        <w:tc>
          <w:tcPr>
            <w:tcW w:w="554" w:type="dxa"/>
            <w:shd w:val="clear" w:color="auto" w:fill="BFBFBF" w:themeFill="background1" w:themeFillShade="BF"/>
          </w:tcPr>
          <w:p w14:paraId="50C8905B" w14:textId="77777777" w:rsidR="00E764BA" w:rsidRDefault="00E764BA" w:rsidP="00E764BA"/>
        </w:tc>
        <w:tc>
          <w:tcPr>
            <w:tcW w:w="554" w:type="dxa"/>
            <w:shd w:val="clear" w:color="auto" w:fill="BFBFBF" w:themeFill="background1" w:themeFillShade="BF"/>
          </w:tcPr>
          <w:p w14:paraId="3956DC69" w14:textId="77777777" w:rsidR="00E764BA" w:rsidRDefault="00E764BA" w:rsidP="00E764BA"/>
        </w:tc>
      </w:tr>
    </w:tbl>
    <w:p w14:paraId="78CADAD3" w14:textId="77777777" w:rsidR="00E764BA" w:rsidRDefault="00E764BA" w:rsidP="00E764BA"/>
    <w:tbl>
      <w:tblPr>
        <w:tblStyle w:val="TableGrid"/>
        <w:tblW w:w="0" w:type="auto"/>
        <w:tblLook w:val="04A0" w:firstRow="1" w:lastRow="0" w:firstColumn="1" w:lastColumn="0" w:noHBand="0" w:noVBand="1"/>
      </w:tblPr>
      <w:tblGrid>
        <w:gridCol w:w="498"/>
        <w:gridCol w:w="502"/>
        <w:gridCol w:w="506"/>
        <w:gridCol w:w="481"/>
        <w:gridCol w:w="507"/>
        <w:gridCol w:w="507"/>
        <w:gridCol w:w="481"/>
        <w:gridCol w:w="501"/>
        <w:gridCol w:w="503"/>
        <w:gridCol w:w="510"/>
        <w:gridCol w:w="500"/>
        <w:gridCol w:w="482"/>
        <w:gridCol w:w="482"/>
        <w:gridCol w:w="482"/>
        <w:gridCol w:w="482"/>
        <w:gridCol w:w="482"/>
      </w:tblGrid>
      <w:tr w:rsidR="00E764BA" w14:paraId="52B2D0C7" w14:textId="77777777" w:rsidTr="00E764BA">
        <w:tc>
          <w:tcPr>
            <w:tcW w:w="553" w:type="dxa"/>
          </w:tcPr>
          <w:p w14:paraId="1939C611" w14:textId="77777777" w:rsidR="00E764BA" w:rsidRDefault="00E764BA" w:rsidP="00E764BA">
            <w:r>
              <w:t>F</w:t>
            </w:r>
          </w:p>
        </w:tc>
        <w:tc>
          <w:tcPr>
            <w:tcW w:w="553" w:type="dxa"/>
          </w:tcPr>
          <w:p w14:paraId="587045ED" w14:textId="77777777" w:rsidR="00E764BA" w:rsidRDefault="00E764BA" w:rsidP="00E764BA">
            <w:r>
              <w:t>A</w:t>
            </w:r>
          </w:p>
        </w:tc>
        <w:tc>
          <w:tcPr>
            <w:tcW w:w="553" w:type="dxa"/>
          </w:tcPr>
          <w:p w14:paraId="66378770" w14:textId="77777777" w:rsidR="00E764BA" w:rsidRDefault="00E764BA" w:rsidP="00E764BA">
            <w:r>
              <w:t>N</w:t>
            </w:r>
          </w:p>
        </w:tc>
        <w:tc>
          <w:tcPr>
            <w:tcW w:w="553" w:type="dxa"/>
          </w:tcPr>
          <w:p w14:paraId="7B53B491" w14:textId="77777777" w:rsidR="00E764BA" w:rsidRDefault="00E764BA" w:rsidP="00E764BA"/>
        </w:tc>
        <w:tc>
          <w:tcPr>
            <w:tcW w:w="553" w:type="dxa"/>
          </w:tcPr>
          <w:p w14:paraId="5543198F" w14:textId="77777777" w:rsidR="00E764BA" w:rsidRDefault="00E764BA" w:rsidP="00E764BA">
            <w:r>
              <w:t>O</w:t>
            </w:r>
          </w:p>
        </w:tc>
        <w:tc>
          <w:tcPr>
            <w:tcW w:w="553" w:type="dxa"/>
          </w:tcPr>
          <w:p w14:paraId="0A385899" w14:textId="77777777" w:rsidR="00E764BA" w:rsidRDefault="00E764BA" w:rsidP="00E764BA">
            <w:r>
              <w:t>N</w:t>
            </w:r>
          </w:p>
        </w:tc>
        <w:tc>
          <w:tcPr>
            <w:tcW w:w="553" w:type="dxa"/>
          </w:tcPr>
          <w:p w14:paraId="2EAB8A4C" w14:textId="77777777" w:rsidR="00E764BA" w:rsidRDefault="00E764BA" w:rsidP="00E764BA"/>
        </w:tc>
        <w:tc>
          <w:tcPr>
            <w:tcW w:w="553" w:type="dxa"/>
          </w:tcPr>
          <w:p w14:paraId="05E55F9A" w14:textId="77777777" w:rsidR="00E764BA" w:rsidRDefault="00E764BA" w:rsidP="00E764BA">
            <w:r>
              <w:t>T</w:t>
            </w:r>
          </w:p>
        </w:tc>
        <w:tc>
          <w:tcPr>
            <w:tcW w:w="554" w:type="dxa"/>
          </w:tcPr>
          <w:p w14:paraId="4B915031" w14:textId="77777777" w:rsidR="00E764BA" w:rsidRDefault="00E764BA" w:rsidP="00E764BA">
            <w:r>
              <w:t>E</w:t>
            </w:r>
          </w:p>
        </w:tc>
        <w:tc>
          <w:tcPr>
            <w:tcW w:w="554" w:type="dxa"/>
          </w:tcPr>
          <w:p w14:paraId="20BE38F3" w14:textId="77777777" w:rsidR="00E764BA" w:rsidRDefault="00E764BA" w:rsidP="00E764BA">
            <w:r>
              <w:t>M</w:t>
            </w:r>
          </w:p>
        </w:tc>
        <w:tc>
          <w:tcPr>
            <w:tcW w:w="554" w:type="dxa"/>
          </w:tcPr>
          <w:p w14:paraId="3C9B9141" w14:textId="77777777" w:rsidR="00E764BA" w:rsidRDefault="00E764BA" w:rsidP="00E764BA">
            <w:r>
              <w:t>P</w:t>
            </w:r>
          </w:p>
        </w:tc>
        <w:tc>
          <w:tcPr>
            <w:tcW w:w="554" w:type="dxa"/>
          </w:tcPr>
          <w:p w14:paraId="37202F53" w14:textId="77777777" w:rsidR="00E764BA" w:rsidRDefault="00E764BA" w:rsidP="00E764BA"/>
        </w:tc>
        <w:tc>
          <w:tcPr>
            <w:tcW w:w="554" w:type="dxa"/>
          </w:tcPr>
          <w:p w14:paraId="68C44C48" w14:textId="77777777" w:rsidR="00E764BA" w:rsidRDefault="00E764BA" w:rsidP="00E764BA"/>
        </w:tc>
        <w:tc>
          <w:tcPr>
            <w:tcW w:w="554" w:type="dxa"/>
          </w:tcPr>
          <w:p w14:paraId="4DAF4AC9" w14:textId="77777777" w:rsidR="00E764BA" w:rsidRDefault="00E764BA" w:rsidP="00E764BA"/>
        </w:tc>
        <w:tc>
          <w:tcPr>
            <w:tcW w:w="554" w:type="dxa"/>
          </w:tcPr>
          <w:p w14:paraId="58D4D8AF" w14:textId="77777777" w:rsidR="00E764BA" w:rsidRDefault="00E764BA" w:rsidP="00E764BA"/>
        </w:tc>
        <w:tc>
          <w:tcPr>
            <w:tcW w:w="554" w:type="dxa"/>
          </w:tcPr>
          <w:p w14:paraId="78899F57" w14:textId="77777777" w:rsidR="00E764BA" w:rsidRDefault="00E764BA" w:rsidP="00E764BA"/>
        </w:tc>
      </w:tr>
      <w:tr w:rsidR="00E764BA" w14:paraId="021EB2EC" w14:textId="77777777" w:rsidTr="00E764BA">
        <w:tc>
          <w:tcPr>
            <w:tcW w:w="553" w:type="dxa"/>
            <w:shd w:val="clear" w:color="auto" w:fill="BFBFBF" w:themeFill="background1" w:themeFillShade="BF"/>
          </w:tcPr>
          <w:p w14:paraId="31004C05" w14:textId="77777777" w:rsidR="00E764BA" w:rsidRDefault="00E764BA" w:rsidP="00E764BA"/>
        </w:tc>
        <w:tc>
          <w:tcPr>
            <w:tcW w:w="553" w:type="dxa"/>
            <w:shd w:val="clear" w:color="auto" w:fill="BFBFBF" w:themeFill="background1" w:themeFillShade="BF"/>
          </w:tcPr>
          <w:p w14:paraId="73711A9A" w14:textId="77777777" w:rsidR="00E764BA" w:rsidRDefault="00E764BA" w:rsidP="00E764BA"/>
        </w:tc>
        <w:tc>
          <w:tcPr>
            <w:tcW w:w="553" w:type="dxa"/>
            <w:shd w:val="clear" w:color="auto" w:fill="BFBFBF" w:themeFill="background1" w:themeFillShade="BF"/>
          </w:tcPr>
          <w:p w14:paraId="55168E64" w14:textId="77777777" w:rsidR="00E764BA" w:rsidRDefault="00E764BA" w:rsidP="00E764BA"/>
        </w:tc>
        <w:tc>
          <w:tcPr>
            <w:tcW w:w="553" w:type="dxa"/>
            <w:shd w:val="clear" w:color="auto" w:fill="BFBFBF" w:themeFill="background1" w:themeFillShade="BF"/>
          </w:tcPr>
          <w:p w14:paraId="5D616353" w14:textId="77777777" w:rsidR="00E764BA" w:rsidRDefault="00E764BA" w:rsidP="00E764BA"/>
        </w:tc>
        <w:tc>
          <w:tcPr>
            <w:tcW w:w="553" w:type="dxa"/>
            <w:shd w:val="clear" w:color="auto" w:fill="BFBFBF" w:themeFill="background1" w:themeFillShade="BF"/>
          </w:tcPr>
          <w:p w14:paraId="7C2C4E8D" w14:textId="77777777" w:rsidR="00E764BA" w:rsidRDefault="00E764BA" w:rsidP="00E764BA"/>
        </w:tc>
        <w:tc>
          <w:tcPr>
            <w:tcW w:w="553" w:type="dxa"/>
            <w:shd w:val="clear" w:color="auto" w:fill="BFBFBF" w:themeFill="background1" w:themeFillShade="BF"/>
          </w:tcPr>
          <w:p w14:paraId="4ACE6A89" w14:textId="77777777" w:rsidR="00E764BA" w:rsidRDefault="00E764BA" w:rsidP="00E764BA"/>
        </w:tc>
        <w:tc>
          <w:tcPr>
            <w:tcW w:w="553" w:type="dxa"/>
            <w:shd w:val="clear" w:color="auto" w:fill="BFBFBF" w:themeFill="background1" w:themeFillShade="BF"/>
          </w:tcPr>
          <w:p w14:paraId="6BD9F896" w14:textId="77777777" w:rsidR="00E764BA" w:rsidRDefault="00E764BA" w:rsidP="00E764BA"/>
        </w:tc>
        <w:tc>
          <w:tcPr>
            <w:tcW w:w="553" w:type="dxa"/>
            <w:shd w:val="clear" w:color="auto" w:fill="BFBFBF" w:themeFill="background1" w:themeFillShade="BF"/>
          </w:tcPr>
          <w:p w14:paraId="24228522" w14:textId="77777777" w:rsidR="00E764BA" w:rsidRDefault="00E764BA" w:rsidP="00E764BA"/>
        </w:tc>
        <w:tc>
          <w:tcPr>
            <w:tcW w:w="554" w:type="dxa"/>
            <w:shd w:val="clear" w:color="auto" w:fill="BFBFBF" w:themeFill="background1" w:themeFillShade="BF"/>
          </w:tcPr>
          <w:p w14:paraId="5B5A3FE4" w14:textId="77777777" w:rsidR="00E764BA" w:rsidRDefault="00E764BA" w:rsidP="00E764BA"/>
        </w:tc>
        <w:tc>
          <w:tcPr>
            <w:tcW w:w="554" w:type="dxa"/>
            <w:shd w:val="clear" w:color="auto" w:fill="BFBFBF" w:themeFill="background1" w:themeFillShade="BF"/>
          </w:tcPr>
          <w:p w14:paraId="3052062A" w14:textId="77777777" w:rsidR="00E764BA" w:rsidRDefault="00E764BA" w:rsidP="00E764BA"/>
        </w:tc>
        <w:tc>
          <w:tcPr>
            <w:tcW w:w="554" w:type="dxa"/>
            <w:shd w:val="clear" w:color="auto" w:fill="BFBFBF" w:themeFill="background1" w:themeFillShade="BF"/>
          </w:tcPr>
          <w:p w14:paraId="55C34828" w14:textId="77777777" w:rsidR="00E764BA" w:rsidRDefault="00E764BA" w:rsidP="00E764BA"/>
        </w:tc>
        <w:tc>
          <w:tcPr>
            <w:tcW w:w="554" w:type="dxa"/>
            <w:shd w:val="clear" w:color="auto" w:fill="BFBFBF" w:themeFill="background1" w:themeFillShade="BF"/>
          </w:tcPr>
          <w:p w14:paraId="3FB40AA3" w14:textId="77777777" w:rsidR="00E764BA" w:rsidRDefault="00E764BA" w:rsidP="00E764BA"/>
        </w:tc>
        <w:tc>
          <w:tcPr>
            <w:tcW w:w="554" w:type="dxa"/>
            <w:shd w:val="clear" w:color="auto" w:fill="BFBFBF" w:themeFill="background1" w:themeFillShade="BF"/>
          </w:tcPr>
          <w:p w14:paraId="7908DC76" w14:textId="77777777" w:rsidR="00E764BA" w:rsidRDefault="00E764BA" w:rsidP="00E764BA"/>
        </w:tc>
        <w:tc>
          <w:tcPr>
            <w:tcW w:w="554" w:type="dxa"/>
            <w:shd w:val="clear" w:color="auto" w:fill="BFBFBF" w:themeFill="background1" w:themeFillShade="BF"/>
          </w:tcPr>
          <w:p w14:paraId="63FEA57C" w14:textId="77777777" w:rsidR="00E764BA" w:rsidRDefault="00E764BA" w:rsidP="00E764BA"/>
        </w:tc>
        <w:tc>
          <w:tcPr>
            <w:tcW w:w="554" w:type="dxa"/>
            <w:shd w:val="clear" w:color="auto" w:fill="BFBFBF" w:themeFill="background1" w:themeFillShade="BF"/>
          </w:tcPr>
          <w:p w14:paraId="3B1F6163" w14:textId="77777777" w:rsidR="00E764BA" w:rsidRDefault="00E764BA" w:rsidP="00E764BA"/>
        </w:tc>
        <w:tc>
          <w:tcPr>
            <w:tcW w:w="554" w:type="dxa"/>
            <w:shd w:val="clear" w:color="auto" w:fill="BFBFBF" w:themeFill="background1" w:themeFillShade="BF"/>
          </w:tcPr>
          <w:p w14:paraId="3DE7D68D" w14:textId="77777777" w:rsidR="00E764BA" w:rsidRDefault="00E764BA" w:rsidP="00E764BA"/>
        </w:tc>
      </w:tr>
    </w:tbl>
    <w:p w14:paraId="6EC2B716" w14:textId="77777777" w:rsidR="00E764BA" w:rsidRDefault="00E764BA" w:rsidP="00E764BA"/>
    <w:tbl>
      <w:tblPr>
        <w:tblStyle w:val="TableGrid"/>
        <w:tblW w:w="0" w:type="auto"/>
        <w:tblLook w:val="04A0" w:firstRow="1" w:lastRow="0" w:firstColumn="1" w:lastColumn="0" w:noHBand="0" w:noVBand="1"/>
      </w:tblPr>
      <w:tblGrid>
        <w:gridCol w:w="498"/>
        <w:gridCol w:w="512"/>
        <w:gridCol w:w="483"/>
        <w:gridCol w:w="504"/>
        <w:gridCol w:w="503"/>
        <w:gridCol w:w="502"/>
        <w:gridCol w:w="497"/>
        <w:gridCol w:w="493"/>
        <w:gridCol w:w="508"/>
        <w:gridCol w:w="508"/>
        <w:gridCol w:w="483"/>
        <w:gridCol w:w="483"/>
        <w:gridCol w:w="483"/>
        <w:gridCol w:w="483"/>
        <w:gridCol w:w="483"/>
        <w:gridCol w:w="483"/>
      </w:tblGrid>
      <w:tr w:rsidR="00E764BA" w14:paraId="67275CA0" w14:textId="77777777" w:rsidTr="00E764BA">
        <w:tc>
          <w:tcPr>
            <w:tcW w:w="553" w:type="dxa"/>
          </w:tcPr>
          <w:p w14:paraId="3EF6BF68" w14:textId="77777777" w:rsidR="00E764BA" w:rsidRDefault="00E764BA" w:rsidP="00E764BA">
            <w:r>
              <w:t>S</w:t>
            </w:r>
          </w:p>
        </w:tc>
        <w:tc>
          <w:tcPr>
            <w:tcW w:w="553" w:type="dxa"/>
          </w:tcPr>
          <w:p w14:paraId="1B19BF4B" w14:textId="77777777" w:rsidR="00E764BA" w:rsidRDefault="00E764BA" w:rsidP="00E764BA">
            <w:r>
              <w:t>W</w:t>
            </w:r>
          </w:p>
        </w:tc>
        <w:tc>
          <w:tcPr>
            <w:tcW w:w="553" w:type="dxa"/>
          </w:tcPr>
          <w:p w14:paraId="45CC50CD" w14:textId="77777777" w:rsidR="00E764BA" w:rsidRDefault="00E764BA" w:rsidP="00E764BA">
            <w:r>
              <w:t xml:space="preserve"> </w:t>
            </w:r>
          </w:p>
        </w:tc>
        <w:tc>
          <w:tcPr>
            <w:tcW w:w="553" w:type="dxa"/>
          </w:tcPr>
          <w:p w14:paraId="4A4496EC" w14:textId="77777777" w:rsidR="00E764BA" w:rsidRDefault="00E764BA" w:rsidP="00E764BA">
            <w:r>
              <w:t xml:space="preserve"> V</w:t>
            </w:r>
          </w:p>
        </w:tc>
        <w:tc>
          <w:tcPr>
            <w:tcW w:w="553" w:type="dxa"/>
          </w:tcPr>
          <w:p w14:paraId="445EBC64" w14:textId="77777777" w:rsidR="00E764BA" w:rsidRDefault="00E764BA" w:rsidP="00E764BA">
            <w:r>
              <w:t>E</w:t>
            </w:r>
          </w:p>
        </w:tc>
        <w:tc>
          <w:tcPr>
            <w:tcW w:w="553" w:type="dxa"/>
          </w:tcPr>
          <w:p w14:paraId="016E2E4F" w14:textId="77777777" w:rsidR="00E764BA" w:rsidRDefault="00E764BA" w:rsidP="00E764BA">
            <w:r>
              <w:t>R</w:t>
            </w:r>
          </w:p>
        </w:tc>
        <w:tc>
          <w:tcPr>
            <w:tcW w:w="553" w:type="dxa"/>
          </w:tcPr>
          <w:p w14:paraId="7AF34857" w14:textId="77777777" w:rsidR="00E764BA" w:rsidRDefault="00E764BA" w:rsidP="00E764BA">
            <w:r>
              <w:t>S</w:t>
            </w:r>
          </w:p>
        </w:tc>
        <w:tc>
          <w:tcPr>
            <w:tcW w:w="553" w:type="dxa"/>
          </w:tcPr>
          <w:p w14:paraId="622B21EC" w14:textId="77777777" w:rsidR="00E764BA" w:rsidRDefault="00E764BA" w:rsidP="00E764BA">
            <w:r>
              <w:t>I</w:t>
            </w:r>
          </w:p>
        </w:tc>
        <w:tc>
          <w:tcPr>
            <w:tcW w:w="554" w:type="dxa"/>
          </w:tcPr>
          <w:p w14:paraId="2BC14AE7" w14:textId="77777777" w:rsidR="00E764BA" w:rsidRDefault="00E764BA" w:rsidP="00E764BA">
            <w:r>
              <w:t>O</w:t>
            </w:r>
          </w:p>
        </w:tc>
        <w:tc>
          <w:tcPr>
            <w:tcW w:w="554" w:type="dxa"/>
          </w:tcPr>
          <w:p w14:paraId="31635689" w14:textId="77777777" w:rsidR="00E764BA" w:rsidRDefault="00E764BA" w:rsidP="00E764BA">
            <w:r>
              <w:t>N</w:t>
            </w:r>
          </w:p>
        </w:tc>
        <w:tc>
          <w:tcPr>
            <w:tcW w:w="554" w:type="dxa"/>
          </w:tcPr>
          <w:p w14:paraId="4AFB9EB6" w14:textId="77777777" w:rsidR="00E764BA" w:rsidRDefault="00E764BA" w:rsidP="00E764BA">
            <w:r>
              <w:t xml:space="preserve"> </w:t>
            </w:r>
          </w:p>
        </w:tc>
        <w:tc>
          <w:tcPr>
            <w:tcW w:w="554" w:type="dxa"/>
          </w:tcPr>
          <w:p w14:paraId="320476E6" w14:textId="77777777" w:rsidR="00E764BA" w:rsidRDefault="00E764BA" w:rsidP="00E764BA">
            <w:r>
              <w:t xml:space="preserve"> </w:t>
            </w:r>
          </w:p>
        </w:tc>
        <w:tc>
          <w:tcPr>
            <w:tcW w:w="554" w:type="dxa"/>
          </w:tcPr>
          <w:p w14:paraId="705213AB" w14:textId="77777777" w:rsidR="00E764BA" w:rsidRDefault="00E764BA" w:rsidP="00E764BA">
            <w:r>
              <w:t xml:space="preserve"> </w:t>
            </w:r>
          </w:p>
        </w:tc>
        <w:tc>
          <w:tcPr>
            <w:tcW w:w="554" w:type="dxa"/>
          </w:tcPr>
          <w:p w14:paraId="17C97737" w14:textId="77777777" w:rsidR="00E764BA" w:rsidRDefault="00E764BA" w:rsidP="00E764BA">
            <w:r>
              <w:t xml:space="preserve"> </w:t>
            </w:r>
          </w:p>
        </w:tc>
        <w:tc>
          <w:tcPr>
            <w:tcW w:w="554" w:type="dxa"/>
          </w:tcPr>
          <w:p w14:paraId="26EF48A2" w14:textId="77777777" w:rsidR="00E764BA" w:rsidRDefault="00E764BA" w:rsidP="00E764BA">
            <w:r>
              <w:t xml:space="preserve"> </w:t>
            </w:r>
          </w:p>
        </w:tc>
        <w:tc>
          <w:tcPr>
            <w:tcW w:w="554" w:type="dxa"/>
          </w:tcPr>
          <w:p w14:paraId="44C2258D" w14:textId="77777777" w:rsidR="00E764BA" w:rsidRDefault="00E764BA" w:rsidP="00E764BA"/>
        </w:tc>
      </w:tr>
      <w:tr w:rsidR="00E764BA" w14:paraId="6F51B599" w14:textId="77777777" w:rsidTr="00E764BA">
        <w:tc>
          <w:tcPr>
            <w:tcW w:w="553" w:type="dxa"/>
            <w:shd w:val="clear" w:color="auto" w:fill="BFBFBF" w:themeFill="background1" w:themeFillShade="BF"/>
          </w:tcPr>
          <w:p w14:paraId="6C194E20" w14:textId="77777777" w:rsidR="00E764BA" w:rsidRDefault="00E764BA" w:rsidP="00E764BA"/>
        </w:tc>
        <w:tc>
          <w:tcPr>
            <w:tcW w:w="553" w:type="dxa"/>
            <w:shd w:val="clear" w:color="auto" w:fill="BFBFBF" w:themeFill="background1" w:themeFillShade="BF"/>
          </w:tcPr>
          <w:p w14:paraId="21D6FFF6" w14:textId="77777777" w:rsidR="00E764BA" w:rsidRDefault="00E764BA" w:rsidP="00E764BA"/>
        </w:tc>
        <w:tc>
          <w:tcPr>
            <w:tcW w:w="553" w:type="dxa"/>
            <w:shd w:val="clear" w:color="auto" w:fill="BFBFBF" w:themeFill="background1" w:themeFillShade="BF"/>
          </w:tcPr>
          <w:p w14:paraId="50264E38" w14:textId="77777777" w:rsidR="00E764BA" w:rsidRDefault="00E764BA" w:rsidP="00E764BA"/>
        </w:tc>
        <w:tc>
          <w:tcPr>
            <w:tcW w:w="553" w:type="dxa"/>
            <w:shd w:val="clear" w:color="auto" w:fill="BFBFBF" w:themeFill="background1" w:themeFillShade="BF"/>
          </w:tcPr>
          <w:p w14:paraId="6893899E" w14:textId="77777777" w:rsidR="00E764BA" w:rsidRDefault="00E764BA" w:rsidP="00E764BA"/>
        </w:tc>
        <w:tc>
          <w:tcPr>
            <w:tcW w:w="553" w:type="dxa"/>
            <w:shd w:val="clear" w:color="auto" w:fill="BFBFBF" w:themeFill="background1" w:themeFillShade="BF"/>
          </w:tcPr>
          <w:p w14:paraId="7F1352FA" w14:textId="77777777" w:rsidR="00E764BA" w:rsidRDefault="00E764BA" w:rsidP="00E764BA"/>
        </w:tc>
        <w:tc>
          <w:tcPr>
            <w:tcW w:w="553" w:type="dxa"/>
            <w:shd w:val="clear" w:color="auto" w:fill="BFBFBF" w:themeFill="background1" w:themeFillShade="BF"/>
          </w:tcPr>
          <w:p w14:paraId="23634632" w14:textId="77777777" w:rsidR="00E764BA" w:rsidRDefault="00E764BA" w:rsidP="00E764BA"/>
        </w:tc>
        <w:tc>
          <w:tcPr>
            <w:tcW w:w="553" w:type="dxa"/>
            <w:shd w:val="clear" w:color="auto" w:fill="BFBFBF" w:themeFill="background1" w:themeFillShade="BF"/>
          </w:tcPr>
          <w:p w14:paraId="3288ABEE" w14:textId="77777777" w:rsidR="00E764BA" w:rsidRDefault="00E764BA" w:rsidP="00E764BA"/>
        </w:tc>
        <w:tc>
          <w:tcPr>
            <w:tcW w:w="553" w:type="dxa"/>
            <w:shd w:val="clear" w:color="auto" w:fill="BFBFBF" w:themeFill="background1" w:themeFillShade="BF"/>
          </w:tcPr>
          <w:p w14:paraId="4038930A" w14:textId="77777777" w:rsidR="00E764BA" w:rsidRDefault="00E764BA" w:rsidP="00E764BA"/>
        </w:tc>
        <w:tc>
          <w:tcPr>
            <w:tcW w:w="554" w:type="dxa"/>
            <w:shd w:val="clear" w:color="auto" w:fill="BFBFBF" w:themeFill="background1" w:themeFillShade="BF"/>
          </w:tcPr>
          <w:p w14:paraId="556DCEB5" w14:textId="77777777" w:rsidR="00E764BA" w:rsidRDefault="00E764BA" w:rsidP="00E764BA"/>
        </w:tc>
        <w:tc>
          <w:tcPr>
            <w:tcW w:w="554" w:type="dxa"/>
            <w:shd w:val="clear" w:color="auto" w:fill="BFBFBF" w:themeFill="background1" w:themeFillShade="BF"/>
          </w:tcPr>
          <w:p w14:paraId="709FDB0E" w14:textId="77777777" w:rsidR="00E764BA" w:rsidRDefault="00E764BA" w:rsidP="00E764BA"/>
        </w:tc>
        <w:tc>
          <w:tcPr>
            <w:tcW w:w="554" w:type="dxa"/>
            <w:shd w:val="clear" w:color="auto" w:fill="BFBFBF" w:themeFill="background1" w:themeFillShade="BF"/>
          </w:tcPr>
          <w:p w14:paraId="3FA3981B" w14:textId="77777777" w:rsidR="00E764BA" w:rsidRDefault="00E764BA" w:rsidP="00E764BA"/>
        </w:tc>
        <w:tc>
          <w:tcPr>
            <w:tcW w:w="554" w:type="dxa"/>
            <w:shd w:val="clear" w:color="auto" w:fill="BFBFBF" w:themeFill="background1" w:themeFillShade="BF"/>
          </w:tcPr>
          <w:p w14:paraId="020F0C91" w14:textId="77777777" w:rsidR="00E764BA" w:rsidRDefault="00E764BA" w:rsidP="00E764BA"/>
        </w:tc>
        <w:tc>
          <w:tcPr>
            <w:tcW w:w="554" w:type="dxa"/>
            <w:shd w:val="clear" w:color="auto" w:fill="BFBFBF" w:themeFill="background1" w:themeFillShade="BF"/>
          </w:tcPr>
          <w:p w14:paraId="1661D877" w14:textId="77777777" w:rsidR="00E764BA" w:rsidRDefault="00E764BA" w:rsidP="00E764BA"/>
        </w:tc>
        <w:tc>
          <w:tcPr>
            <w:tcW w:w="554" w:type="dxa"/>
            <w:shd w:val="clear" w:color="auto" w:fill="BFBFBF" w:themeFill="background1" w:themeFillShade="BF"/>
          </w:tcPr>
          <w:p w14:paraId="42BA1324" w14:textId="77777777" w:rsidR="00E764BA" w:rsidRDefault="00E764BA" w:rsidP="00E764BA"/>
        </w:tc>
        <w:tc>
          <w:tcPr>
            <w:tcW w:w="554" w:type="dxa"/>
            <w:shd w:val="clear" w:color="auto" w:fill="BFBFBF" w:themeFill="background1" w:themeFillShade="BF"/>
          </w:tcPr>
          <w:p w14:paraId="777D289D" w14:textId="77777777" w:rsidR="00E764BA" w:rsidRDefault="00E764BA" w:rsidP="00E764BA"/>
        </w:tc>
        <w:tc>
          <w:tcPr>
            <w:tcW w:w="554" w:type="dxa"/>
            <w:shd w:val="clear" w:color="auto" w:fill="BFBFBF" w:themeFill="background1" w:themeFillShade="BF"/>
          </w:tcPr>
          <w:p w14:paraId="178BF564" w14:textId="77777777" w:rsidR="00E764BA" w:rsidRDefault="00E764BA" w:rsidP="00E764BA"/>
        </w:tc>
      </w:tr>
    </w:tbl>
    <w:p w14:paraId="2CB0983C" w14:textId="77777777" w:rsidR="00E764BA" w:rsidRDefault="00E764BA" w:rsidP="00E764BA"/>
    <w:p w14:paraId="0DCCEDC6" w14:textId="77777777" w:rsidR="00E764BA" w:rsidRDefault="00E764BA" w:rsidP="00E764BA">
      <w:r>
        <w:t>STATS DISPLAY:</w:t>
      </w:r>
    </w:p>
    <w:p w14:paraId="09CA6C58" w14:textId="77777777" w:rsidR="00E764BA" w:rsidRDefault="00E764BA" w:rsidP="00E764BA"/>
    <w:p w14:paraId="35AB3447" w14:textId="77777777" w:rsidR="00E764BA" w:rsidRDefault="00E764BA" w:rsidP="00E764BA">
      <w:r>
        <w:t>Currently there are 8 status displays; they are shown here in they same order as on the system.</w:t>
      </w:r>
    </w:p>
    <w:p w14:paraId="04014623" w14:textId="77777777" w:rsidR="00E764BA" w:rsidRDefault="00E764BA" w:rsidP="00E764BA"/>
    <w:tbl>
      <w:tblPr>
        <w:tblStyle w:val="TableGrid"/>
        <w:tblW w:w="0" w:type="auto"/>
        <w:tblLook w:val="04A0" w:firstRow="1" w:lastRow="0" w:firstColumn="1" w:lastColumn="0" w:noHBand="0" w:noVBand="1"/>
      </w:tblPr>
      <w:tblGrid>
        <w:gridCol w:w="499"/>
        <w:gridCol w:w="504"/>
        <w:gridCol w:w="492"/>
        <w:gridCol w:w="482"/>
        <w:gridCol w:w="475"/>
        <w:gridCol w:w="500"/>
        <w:gridCol w:w="503"/>
        <w:gridCol w:w="501"/>
        <w:gridCol w:w="499"/>
        <w:gridCol w:w="500"/>
        <w:gridCol w:w="499"/>
        <w:gridCol w:w="476"/>
        <w:gridCol w:w="500"/>
        <w:gridCol w:w="492"/>
        <w:gridCol w:w="492"/>
        <w:gridCol w:w="492"/>
      </w:tblGrid>
      <w:tr w:rsidR="00E764BA" w14:paraId="1948C0F3" w14:textId="77777777" w:rsidTr="00E764BA">
        <w:tc>
          <w:tcPr>
            <w:tcW w:w="553" w:type="dxa"/>
          </w:tcPr>
          <w:p w14:paraId="3FEC64FC" w14:textId="77777777" w:rsidR="00E764BA" w:rsidRDefault="00E764BA" w:rsidP="00E764BA">
            <w:r>
              <w:t>C</w:t>
            </w:r>
          </w:p>
        </w:tc>
        <w:tc>
          <w:tcPr>
            <w:tcW w:w="553" w:type="dxa"/>
          </w:tcPr>
          <w:p w14:paraId="6AEB0132" w14:textId="77777777" w:rsidR="00E764BA" w:rsidRDefault="00E764BA" w:rsidP="00E764BA">
            <w:r>
              <w:t>H</w:t>
            </w:r>
          </w:p>
        </w:tc>
        <w:tc>
          <w:tcPr>
            <w:tcW w:w="553" w:type="dxa"/>
          </w:tcPr>
          <w:p w14:paraId="5499B959" w14:textId="77777777" w:rsidR="00E764BA" w:rsidRDefault="00E764BA" w:rsidP="00E764BA">
            <w:r>
              <w:t>1</w:t>
            </w:r>
          </w:p>
        </w:tc>
        <w:tc>
          <w:tcPr>
            <w:tcW w:w="553" w:type="dxa"/>
          </w:tcPr>
          <w:p w14:paraId="2868719C" w14:textId="77777777" w:rsidR="00E764BA" w:rsidRDefault="00E764BA" w:rsidP="00E764BA">
            <w:r>
              <w:t>:</w:t>
            </w:r>
          </w:p>
        </w:tc>
        <w:tc>
          <w:tcPr>
            <w:tcW w:w="553" w:type="dxa"/>
          </w:tcPr>
          <w:p w14:paraId="49DB4530" w14:textId="77777777" w:rsidR="00E764BA" w:rsidRDefault="00E764BA" w:rsidP="00E764BA"/>
        </w:tc>
        <w:tc>
          <w:tcPr>
            <w:tcW w:w="553" w:type="dxa"/>
            <w:shd w:val="clear" w:color="auto" w:fill="D9D9D9" w:themeFill="background1" w:themeFillShade="D9"/>
          </w:tcPr>
          <w:p w14:paraId="7BFA2244" w14:textId="77777777" w:rsidR="00E764BA" w:rsidRDefault="00E764BA" w:rsidP="00E764BA">
            <w:r>
              <w:t>A</w:t>
            </w:r>
          </w:p>
        </w:tc>
        <w:tc>
          <w:tcPr>
            <w:tcW w:w="553" w:type="dxa"/>
            <w:shd w:val="clear" w:color="auto" w:fill="D9D9D9" w:themeFill="background1" w:themeFillShade="D9"/>
          </w:tcPr>
          <w:p w14:paraId="4601971E" w14:textId="77777777" w:rsidR="00E764BA" w:rsidRDefault="00E764BA" w:rsidP="00E764BA">
            <w:r>
              <w:t>C</w:t>
            </w:r>
          </w:p>
        </w:tc>
        <w:tc>
          <w:tcPr>
            <w:tcW w:w="553" w:type="dxa"/>
            <w:shd w:val="clear" w:color="auto" w:fill="D9D9D9" w:themeFill="background1" w:themeFillShade="D9"/>
          </w:tcPr>
          <w:p w14:paraId="460F4306" w14:textId="77777777" w:rsidR="00E764BA" w:rsidRDefault="00E764BA" w:rsidP="00E764BA">
            <w:r>
              <w:t>T</w:t>
            </w:r>
          </w:p>
        </w:tc>
        <w:tc>
          <w:tcPr>
            <w:tcW w:w="554" w:type="dxa"/>
            <w:shd w:val="clear" w:color="auto" w:fill="D9D9D9" w:themeFill="background1" w:themeFillShade="D9"/>
          </w:tcPr>
          <w:p w14:paraId="528B10F3" w14:textId="77777777" w:rsidR="00E764BA" w:rsidRDefault="00E764BA" w:rsidP="00E764BA">
            <w:r>
              <w:t>I</w:t>
            </w:r>
          </w:p>
        </w:tc>
        <w:tc>
          <w:tcPr>
            <w:tcW w:w="554" w:type="dxa"/>
            <w:shd w:val="clear" w:color="auto" w:fill="D9D9D9" w:themeFill="background1" w:themeFillShade="D9"/>
          </w:tcPr>
          <w:p w14:paraId="3C1616F7" w14:textId="77777777" w:rsidR="00E764BA" w:rsidRDefault="00E764BA" w:rsidP="00E764BA">
            <w:r>
              <w:t>V</w:t>
            </w:r>
          </w:p>
        </w:tc>
        <w:tc>
          <w:tcPr>
            <w:tcW w:w="554" w:type="dxa"/>
            <w:shd w:val="clear" w:color="auto" w:fill="D9D9D9" w:themeFill="background1" w:themeFillShade="D9"/>
          </w:tcPr>
          <w:p w14:paraId="367BCFA8" w14:textId="77777777" w:rsidR="00E764BA" w:rsidRDefault="00E764BA" w:rsidP="00E764BA">
            <w:r>
              <w:t>E</w:t>
            </w:r>
          </w:p>
        </w:tc>
        <w:tc>
          <w:tcPr>
            <w:tcW w:w="554" w:type="dxa"/>
            <w:shd w:val="clear" w:color="auto" w:fill="D9D9D9" w:themeFill="background1" w:themeFillShade="D9"/>
          </w:tcPr>
          <w:p w14:paraId="46DA3646" w14:textId="77777777" w:rsidR="00E764BA" w:rsidRDefault="00E764BA" w:rsidP="00E764BA"/>
        </w:tc>
        <w:tc>
          <w:tcPr>
            <w:tcW w:w="554" w:type="dxa"/>
            <w:shd w:val="clear" w:color="auto" w:fill="D9D9D9" w:themeFill="background1" w:themeFillShade="D9"/>
          </w:tcPr>
          <w:p w14:paraId="3C60F7E4" w14:textId="77777777" w:rsidR="00E764BA" w:rsidRDefault="00E764BA" w:rsidP="00E764BA">
            <w:r>
              <w:t>#</w:t>
            </w:r>
          </w:p>
        </w:tc>
        <w:tc>
          <w:tcPr>
            <w:tcW w:w="554" w:type="dxa"/>
            <w:shd w:val="clear" w:color="auto" w:fill="D9D9D9" w:themeFill="background1" w:themeFillShade="D9"/>
          </w:tcPr>
          <w:p w14:paraId="6F12C536" w14:textId="77777777" w:rsidR="00E764BA" w:rsidRDefault="00E764BA" w:rsidP="00E764BA">
            <w:r>
              <w:t>2</w:t>
            </w:r>
          </w:p>
        </w:tc>
        <w:tc>
          <w:tcPr>
            <w:tcW w:w="554" w:type="dxa"/>
            <w:shd w:val="clear" w:color="auto" w:fill="D9D9D9" w:themeFill="background1" w:themeFillShade="D9"/>
          </w:tcPr>
          <w:p w14:paraId="3E248B39" w14:textId="77777777" w:rsidR="00E764BA" w:rsidRDefault="00E764BA" w:rsidP="00E764BA">
            <w:r>
              <w:t>5</w:t>
            </w:r>
          </w:p>
        </w:tc>
        <w:tc>
          <w:tcPr>
            <w:tcW w:w="554" w:type="dxa"/>
            <w:shd w:val="clear" w:color="auto" w:fill="D9D9D9" w:themeFill="background1" w:themeFillShade="D9"/>
          </w:tcPr>
          <w:p w14:paraId="1AFDE50C" w14:textId="77777777" w:rsidR="00E764BA" w:rsidRDefault="00E764BA" w:rsidP="00E764BA">
            <w:r>
              <w:t>6</w:t>
            </w:r>
          </w:p>
        </w:tc>
      </w:tr>
      <w:tr w:rsidR="00E764BA" w14:paraId="66A42311" w14:textId="77777777" w:rsidTr="00E764BA">
        <w:tc>
          <w:tcPr>
            <w:tcW w:w="553" w:type="dxa"/>
            <w:shd w:val="clear" w:color="auto" w:fill="FFFFFF" w:themeFill="background1"/>
          </w:tcPr>
          <w:p w14:paraId="171ED79D" w14:textId="77777777" w:rsidR="00E764BA" w:rsidRDefault="00E764BA" w:rsidP="00E764BA"/>
        </w:tc>
        <w:tc>
          <w:tcPr>
            <w:tcW w:w="553" w:type="dxa"/>
            <w:shd w:val="clear" w:color="auto" w:fill="FFFFFF" w:themeFill="background1"/>
          </w:tcPr>
          <w:p w14:paraId="15425165" w14:textId="77777777" w:rsidR="00E764BA" w:rsidRDefault="00E764BA" w:rsidP="00E764BA"/>
        </w:tc>
        <w:tc>
          <w:tcPr>
            <w:tcW w:w="553" w:type="dxa"/>
            <w:shd w:val="clear" w:color="auto" w:fill="FFFFFF" w:themeFill="background1"/>
          </w:tcPr>
          <w:p w14:paraId="2C393B60" w14:textId="77777777" w:rsidR="00E764BA" w:rsidRDefault="00E764BA" w:rsidP="00E764BA"/>
        </w:tc>
        <w:tc>
          <w:tcPr>
            <w:tcW w:w="553" w:type="dxa"/>
            <w:shd w:val="clear" w:color="auto" w:fill="FFFFFF" w:themeFill="background1"/>
          </w:tcPr>
          <w:p w14:paraId="2AA7A7BF" w14:textId="77777777" w:rsidR="00E764BA" w:rsidRDefault="00E764BA" w:rsidP="00E764BA"/>
        </w:tc>
        <w:tc>
          <w:tcPr>
            <w:tcW w:w="553" w:type="dxa"/>
            <w:shd w:val="clear" w:color="auto" w:fill="FFFFFF" w:themeFill="background1"/>
          </w:tcPr>
          <w:p w14:paraId="7CDB0401" w14:textId="77777777" w:rsidR="00E764BA" w:rsidRDefault="00E764BA" w:rsidP="00E764BA"/>
        </w:tc>
        <w:tc>
          <w:tcPr>
            <w:tcW w:w="553" w:type="dxa"/>
            <w:shd w:val="clear" w:color="auto" w:fill="D9D9D9" w:themeFill="background1" w:themeFillShade="D9"/>
          </w:tcPr>
          <w:p w14:paraId="79358E59" w14:textId="77777777" w:rsidR="00E764BA" w:rsidRDefault="00E764BA" w:rsidP="00E764BA">
            <w:r>
              <w:t>I</w:t>
            </w:r>
          </w:p>
        </w:tc>
        <w:tc>
          <w:tcPr>
            <w:tcW w:w="553" w:type="dxa"/>
            <w:shd w:val="clear" w:color="auto" w:fill="D9D9D9" w:themeFill="background1" w:themeFillShade="D9"/>
          </w:tcPr>
          <w:p w14:paraId="16A2F36E" w14:textId="77777777" w:rsidR="00E764BA" w:rsidRDefault="00E764BA" w:rsidP="00E764BA">
            <w:r>
              <w:t>D</w:t>
            </w:r>
          </w:p>
        </w:tc>
        <w:tc>
          <w:tcPr>
            <w:tcW w:w="553" w:type="dxa"/>
            <w:shd w:val="clear" w:color="auto" w:fill="D9D9D9" w:themeFill="background1" w:themeFillShade="D9"/>
          </w:tcPr>
          <w:p w14:paraId="0461899F" w14:textId="77777777" w:rsidR="00E764BA" w:rsidRDefault="00E764BA" w:rsidP="00E764BA">
            <w:r>
              <w:t>L</w:t>
            </w:r>
          </w:p>
        </w:tc>
        <w:tc>
          <w:tcPr>
            <w:tcW w:w="554" w:type="dxa"/>
            <w:shd w:val="clear" w:color="auto" w:fill="D9D9D9" w:themeFill="background1" w:themeFillShade="D9"/>
          </w:tcPr>
          <w:p w14:paraId="2CE95741" w14:textId="77777777" w:rsidR="00E764BA" w:rsidRDefault="00E764BA" w:rsidP="00E764BA">
            <w:r>
              <w:t>E</w:t>
            </w:r>
          </w:p>
        </w:tc>
        <w:tc>
          <w:tcPr>
            <w:tcW w:w="554" w:type="dxa"/>
            <w:shd w:val="clear" w:color="auto" w:fill="D9D9D9" w:themeFill="background1" w:themeFillShade="D9"/>
          </w:tcPr>
          <w:p w14:paraId="0EC51ED3" w14:textId="77777777" w:rsidR="00E764BA" w:rsidRDefault="00E764BA" w:rsidP="00E764BA"/>
        </w:tc>
        <w:tc>
          <w:tcPr>
            <w:tcW w:w="554" w:type="dxa"/>
            <w:shd w:val="clear" w:color="auto" w:fill="D9D9D9" w:themeFill="background1" w:themeFillShade="D9"/>
          </w:tcPr>
          <w:p w14:paraId="3B3C3FB2" w14:textId="77777777" w:rsidR="00E764BA" w:rsidRDefault="00E764BA" w:rsidP="00E764BA"/>
        </w:tc>
        <w:tc>
          <w:tcPr>
            <w:tcW w:w="554" w:type="dxa"/>
            <w:shd w:val="clear" w:color="auto" w:fill="D9D9D9" w:themeFill="background1" w:themeFillShade="D9"/>
          </w:tcPr>
          <w:p w14:paraId="11646E9A" w14:textId="77777777" w:rsidR="00E764BA" w:rsidRDefault="00E764BA" w:rsidP="00E764BA"/>
        </w:tc>
        <w:tc>
          <w:tcPr>
            <w:tcW w:w="554" w:type="dxa"/>
            <w:shd w:val="clear" w:color="auto" w:fill="D9D9D9" w:themeFill="background1" w:themeFillShade="D9"/>
          </w:tcPr>
          <w:p w14:paraId="54F3C2BD" w14:textId="77777777" w:rsidR="00E764BA" w:rsidRDefault="00E764BA" w:rsidP="00E764BA"/>
        </w:tc>
        <w:tc>
          <w:tcPr>
            <w:tcW w:w="554" w:type="dxa"/>
            <w:shd w:val="clear" w:color="auto" w:fill="D9D9D9" w:themeFill="background1" w:themeFillShade="D9"/>
          </w:tcPr>
          <w:p w14:paraId="2682C0BA" w14:textId="77777777" w:rsidR="00E764BA" w:rsidRDefault="00E764BA" w:rsidP="00E764BA"/>
        </w:tc>
        <w:tc>
          <w:tcPr>
            <w:tcW w:w="554" w:type="dxa"/>
            <w:shd w:val="clear" w:color="auto" w:fill="D9D9D9" w:themeFill="background1" w:themeFillShade="D9"/>
          </w:tcPr>
          <w:p w14:paraId="012860E9" w14:textId="77777777" w:rsidR="00E764BA" w:rsidRDefault="00E764BA" w:rsidP="00E764BA"/>
        </w:tc>
        <w:tc>
          <w:tcPr>
            <w:tcW w:w="554" w:type="dxa"/>
            <w:shd w:val="clear" w:color="auto" w:fill="D9D9D9" w:themeFill="background1" w:themeFillShade="D9"/>
          </w:tcPr>
          <w:p w14:paraId="051A8D1C" w14:textId="77777777" w:rsidR="00E764BA" w:rsidRDefault="00E764BA" w:rsidP="00E764BA"/>
        </w:tc>
      </w:tr>
      <w:tr w:rsidR="00E764BA" w14:paraId="5899F43B" w14:textId="77777777" w:rsidTr="00E764BA">
        <w:tc>
          <w:tcPr>
            <w:tcW w:w="553" w:type="dxa"/>
            <w:shd w:val="clear" w:color="auto" w:fill="FFFFFF" w:themeFill="background1"/>
          </w:tcPr>
          <w:p w14:paraId="41E23BD8" w14:textId="77777777" w:rsidR="00E764BA" w:rsidRDefault="00E764BA" w:rsidP="00E764BA"/>
        </w:tc>
        <w:tc>
          <w:tcPr>
            <w:tcW w:w="553" w:type="dxa"/>
            <w:shd w:val="clear" w:color="auto" w:fill="FFFFFF" w:themeFill="background1"/>
          </w:tcPr>
          <w:p w14:paraId="1F1EA0F1" w14:textId="77777777" w:rsidR="00E764BA" w:rsidRDefault="00E764BA" w:rsidP="00E764BA"/>
        </w:tc>
        <w:tc>
          <w:tcPr>
            <w:tcW w:w="553" w:type="dxa"/>
            <w:shd w:val="clear" w:color="auto" w:fill="FFFFFF" w:themeFill="background1"/>
          </w:tcPr>
          <w:p w14:paraId="7510FE5C" w14:textId="77777777" w:rsidR="00E764BA" w:rsidRDefault="00E764BA" w:rsidP="00E764BA"/>
        </w:tc>
        <w:tc>
          <w:tcPr>
            <w:tcW w:w="553" w:type="dxa"/>
            <w:shd w:val="clear" w:color="auto" w:fill="FFFFFF" w:themeFill="background1"/>
          </w:tcPr>
          <w:p w14:paraId="27FB1432" w14:textId="77777777" w:rsidR="00E764BA" w:rsidRDefault="00E764BA" w:rsidP="00E764BA"/>
        </w:tc>
        <w:tc>
          <w:tcPr>
            <w:tcW w:w="553" w:type="dxa"/>
            <w:shd w:val="clear" w:color="auto" w:fill="FFFFFF" w:themeFill="background1"/>
          </w:tcPr>
          <w:p w14:paraId="664296E8" w14:textId="77777777" w:rsidR="00E764BA" w:rsidRDefault="00E764BA" w:rsidP="00E764BA"/>
        </w:tc>
        <w:tc>
          <w:tcPr>
            <w:tcW w:w="553" w:type="dxa"/>
            <w:shd w:val="clear" w:color="auto" w:fill="D9D9D9" w:themeFill="background1" w:themeFillShade="D9"/>
          </w:tcPr>
          <w:p w14:paraId="23A42CD5" w14:textId="77777777" w:rsidR="00E764BA" w:rsidRDefault="00E764BA" w:rsidP="00E764BA">
            <w:r>
              <w:t>F</w:t>
            </w:r>
          </w:p>
        </w:tc>
        <w:tc>
          <w:tcPr>
            <w:tcW w:w="553" w:type="dxa"/>
            <w:shd w:val="clear" w:color="auto" w:fill="D9D9D9" w:themeFill="background1" w:themeFillShade="D9"/>
          </w:tcPr>
          <w:p w14:paraId="6C58A617" w14:textId="77777777" w:rsidR="00E764BA" w:rsidRDefault="00E764BA" w:rsidP="00E764BA">
            <w:r>
              <w:t>A</w:t>
            </w:r>
          </w:p>
        </w:tc>
        <w:tc>
          <w:tcPr>
            <w:tcW w:w="553" w:type="dxa"/>
            <w:shd w:val="clear" w:color="auto" w:fill="D9D9D9" w:themeFill="background1" w:themeFillShade="D9"/>
          </w:tcPr>
          <w:p w14:paraId="1FE8C1D5" w14:textId="77777777" w:rsidR="00E764BA" w:rsidRDefault="00E764BA" w:rsidP="00E764BA">
            <w:r>
              <w:t>U</w:t>
            </w:r>
          </w:p>
        </w:tc>
        <w:tc>
          <w:tcPr>
            <w:tcW w:w="554" w:type="dxa"/>
            <w:shd w:val="clear" w:color="auto" w:fill="D9D9D9" w:themeFill="background1" w:themeFillShade="D9"/>
          </w:tcPr>
          <w:p w14:paraId="3F60DD6C" w14:textId="77777777" w:rsidR="00E764BA" w:rsidRDefault="00E764BA" w:rsidP="00E764BA">
            <w:r>
              <w:t>L</w:t>
            </w:r>
          </w:p>
        </w:tc>
        <w:tc>
          <w:tcPr>
            <w:tcW w:w="554" w:type="dxa"/>
            <w:shd w:val="clear" w:color="auto" w:fill="D9D9D9" w:themeFill="background1" w:themeFillShade="D9"/>
          </w:tcPr>
          <w:p w14:paraId="021B584C" w14:textId="77777777" w:rsidR="00E764BA" w:rsidRDefault="00E764BA" w:rsidP="00E764BA">
            <w:r>
              <w:t>T</w:t>
            </w:r>
          </w:p>
        </w:tc>
        <w:tc>
          <w:tcPr>
            <w:tcW w:w="554" w:type="dxa"/>
            <w:shd w:val="clear" w:color="auto" w:fill="D9D9D9" w:themeFill="background1" w:themeFillShade="D9"/>
          </w:tcPr>
          <w:p w14:paraId="6E1709D6" w14:textId="77777777" w:rsidR="00E764BA" w:rsidRDefault="00E764BA" w:rsidP="00E764BA"/>
        </w:tc>
        <w:tc>
          <w:tcPr>
            <w:tcW w:w="554" w:type="dxa"/>
            <w:shd w:val="clear" w:color="auto" w:fill="D9D9D9" w:themeFill="background1" w:themeFillShade="D9"/>
          </w:tcPr>
          <w:p w14:paraId="04E159B9" w14:textId="77777777" w:rsidR="00E764BA" w:rsidRDefault="00E764BA" w:rsidP="00E764BA"/>
        </w:tc>
        <w:tc>
          <w:tcPr>
            <w:tcW w:w="554" w:type="dxa"/>
            <w:shd w:val="clear" w:color="auto" w:fill="D9D9D9" w:themeFill="background1" w:themeFillShade="D9"/>
          </w:tcPr>
          <w:p w14:paraId="543BC5E1" w14:textId="77777777" w:rsidR="00E764BA" w:rsidRDefault="00E764BA" w:rsidP="00E764BA">
            <w:r>
              <w:t>#</w:t>
            </w:r>
          </w:p>
        </w:tc>
        <w:tc>
          <w:tcPr>
            <w:tcW w:w="554" w:type="dxa"/>
            <w:shd w:val="clear" w:color="auto" w:fill="D9D9D9" w:themeFill="background1" w:themeFillShade="D9"/>
          </w:tcPr>
          <w:p w14:paraId="14232102" w14:textId="77777777" w:rsidR="00E764BA" w:rsidRDefault="00E764BA" w:rsidP="00E764BA">
            <w:r>
              <w:t>2</w:t>
            </w:r>
          </w:p>
        </w:tc>
        <w:tc>
          <w:tcPr>
            <w:tcW w:w="554" w:type="dxa"/>
            <w:shd w:val="clear" w:color="auto" w:fill="D9D9D9" w:themeFill="background1" w:themeFillShade="D9"/>
          </w:tcPr>
          <w:p w14:paraId="22B5FC28" w14:textId="77777777" w:rsidR="00E764BA" w:rsidRDefault="00E764BA" w:rsidP="00E764BA">
            <w:r>
              <w:t>5</w:t>
            </w:r>
          </w:p>
        </w:tc>
        <w:tc>
          <w:tcPr>
            <w:tcW w:w="554" w:type="dxa"/>
            <w:shd w:val="clear" w:color="auto" w:fill="D9D9D9" w:themeFill="background1" w:themeFillShade="D9"/>
          </w:tcPr>
          <w:p w14:paraId="3A974760" w14:textId="77777777" w:rsidR="00E764BA" w:rsidRDefault="00E764BA" w:rsidP="00E764BA">
            <w:r>
              <w:t>6</w:t>
            </w:r>
          </w:p>
        </w:tc>
      </w:tr>
      <w:tr w:rsidR="00E764BA" w14:paraId="61EC41F1" w14:textId="77777777" w:rsidTr="00E764BA">
        <w:tc>
          <w:tcPr>
            <w:tcW w:w="553" w:type="dxa"/>
          </w:tcPr>
          <w:p w14:paraId="253B6AC7" w14:textId="77777777" w:rsidR="00E764BA" w:rsidRDefault="00E764BA" w:rsidP="00E764BA">
            <w:r>
              <w:t>C</w:t>
            </w:r>
          </w:p>
        </w:tc>
        <w:tc>
          <w:tcPr>
            <w:tcW w:w="553" w:type="dxa"/>
          </w:tcPr>
          <w:p w14:paraId="737C2AFB" w14:textId="77777777" w:rsidR="00E764BA" w:rsidRDefault="00E764BA" w:rsidP="00E764BA">
            <w:r>
              <w:t>H</w:t>
            </w:r>
          </w:p>
        </w:tc>
        <w:tc>
          <w:tcPr>
            <w:tcW w:w="553" w:type="dxa"/>
          </w:tcPr>
          <w:p w14:paraId="7D89E574" w14:textId="77777777" w:rsidR="00E764BA" w:rsidRDefault="00E764BA" w:rsidP="00E764BA">
            <w:r>
              <w:t>2</w:t>
            </w:r>
          </w:p>
        </w:tc>
        <w:tc>
          <w:tcPr>
            <w:tcW w:w="553" w:type="dxa"/>
          </w:tcPr>
          <w:p w14:paraId="2E34802A" w14:textId="77777777" w:rsidR="00E764BA" w:rsidRDefault="00E764BA" w:rsidP="00E764BA">
            <w:r>
              <w:t>:</w:t>
            </w:r>
          </w:p>
        </w:tc>
        <w:tc>
          <w:tcPr>
            <w:tcW w:w="553" w:type="dxa"/>
          </w:tcPr>
          <w:p w14:paraId="2F2589D3" w14:textId="77777777" w:rsidR="00E764BA" w:rsidRDefault="00E764BA" w:rsidP="00E764BA"/>
        </w:tc>
        <w:tc>
          <w:tcPr>
            <w:tcW w:w="553" w:type="dxa"/>
          </w:tcPr>
          <w:p w14:paraId="4E2530D4" w14:textId="77777777" w:rsidR="00E764BA" w:rsidRDefault="00E764BA" w:rsidP="00E764BA">
            <w:r>
              <w:t>A</w:t>
            </w:r>
          </w:p>
        </w:tc>
        <w:tc>
          <w:tcPr>
            <w:tcW w:w="553" w:type="dxa"/>
          </w:tcPr>
          <w:p w14:paraId="03CF124E" w14:textId="77777777" w:rsidR="00E764BA" w:rsidRDefault="00E764BA" w:rsidP="00E764BA">
            <w:r>
              <w:t>C</w:t>
            </w:r>
          </w:p>
        </w:tc>
        <w:tc>
          <w:tcPr>
            <w:tcW w:w="553" w:type="dxa"/>
          </w:tcPr>
          <w:p w14:paraId="39FDF348" w14:textId="77777777" w:rsidR="00E764BA" w:rsidRDefault="00E764BA" w:rsidP="00E764BA">
            <w:r>
              <w:t>T</w:t>
            </w:r>
          </w:p>
        </w:tc>
        <w:tc>
          <w:tcPr>
            <w:tcW w:w="554" w:type="dxa"/>
          </w:tcPr>
          <w:p w14:paraId="5E6AECCB" w14:textId="77777777" w:rsidR="00E764BA" w:rsidRDefault="00E764BA" w:rsidP="00E764BA">
            <w:r>
              <w:t>I</w:t>
            </w:r>
          </w:p>
        </w:tc>
        <w:tc>
          <w:tcPr>
            <w:tcW w:w="554" w:type="dxa"/>
          </w:tcPr>
          <w:p w14:paraId="470B0734" w14:textId="77777777" w:rsidR="00E764BA" w:rsidRDefault="00E764BA" w:rsidP="00E764BA">
            <w:r>
              <w:t>V</w:t>
            </w:r>
          </w:p>
        </w:tc>
        <w:tc>
          <w:tcPr>
            <w:tcW w:w="554" w:type="dxa"/>
          </w:tcPr>
          <w:p w14:paraId="0D203F78" w14:textId="77777777" w:rsidR="00E764BA" w:rsidRDefault="00E764BA" w:rsidP="00E764BA">
            <w:r>
              <w:t>E</w:t>
            </w:r>
          </w:p>
        </w:tc>
        <w:tc>
          <w:tcPr>
            <w:tcW w:w="554" w:type="dxa"/>
          </w:tcPr>
          <w:p w14:paraId="292F8F73" w14:textId="77777777" w:rsidR="00E764BA" w:rsidRDefault="00E764BA" w:rsidP="00E764BA"/>
        </w:tc>
        <w:tc>
          <w:tcPr>
            <w:tcW w:w="554" w:type="dxa"/>
          </w:tcPr>
          <w:p w14:paraId="209EF2BD" w14:textId="77777777" w:rsidR="00E764BA" w:rsidRDefault="00E764BA" w:rsidP="00E764BA">
            <w:r>
              <w:t>#</w:t>
            </w:r>
          </w:p>
        </w:tc>
        <w:tc>
          <w:tcPr>
            <w:tcW w:w="554" w:type="dxa"/>
          </w:tcPr>
          <w:p w14:paraId="0CD30CD6" w14:textId="77777777" w:rsidR="00E764BA" w:rsidRDefault="00E764BA" w:rsidP="00E764BA">
            <w:r>
              <w:t>2</w:t>
            </w:r>
          </w:p>
        </w:tc>
        <w:tc>
          <w:tcPr>
            <w:tcW w:w="554" w:type="dxa"/>
          </w:tcPr>
          <w:p w14:paraId="17A02EDC" w14:textId="77777777" w:rsidR="00E764BA" w:rsidRDefault="00E764BA" w:rsidP="00E764BA">
            <w:r>
              <w:t>5</w:t>
            </w:r>
          </w:p>
        </w:tc>
        <w:tc>
          <w:tcPr>
            <w:tcW w:w="554" w:type="dxa"/>
          </w:tcPr>
          <w:p w14:paraId="77325B7A" w14:textId="77777777" w:rsidR="00E764BA" w:rsidRDefault="00E764BA" w:rsidP="00E764BA">
            <w:r>
              <w:t>6</w:t>
            </w:r>
          </w:p>
        </w:tc>
      </w:tr>
    </w:tbl>
    <w:p w14:paraId="3FAAA6AC" w14:textId="77777777" w:rsidR="00E764BA" w:rsidRDefault="00E764BA" w:rsidP="00E764BA"/>
    <w:p w14:paraId="10C8F273" w14:textId="77777777" w:rsidR="00E764BA" w:rsidRDefault="00E764BA" w:rsidP="00E764BA"/>
    <w:tbl>
      <w:tblPr>
        <w:tblStyle w:val="TableGrid"/>
        <w:tblW w:w="0" w:type="auto"/>
        <w:tblLook w:val="04A0" w:firstRow="1" w:lastRow="0" w:firstColumn="1" w:lastColumn="0" w:noHBand="0" w:noVBand="1"/>
      </w:tblPr>
      <w:tblGrid>
        <w:gridCol w:w="503"/>
        <w:gridCol w:w="496"/>
        <w:gridCol w:w="564"/>
        <w:gridCol w:w="483"/>
        <w:gridCol w:w="482"/>
        <w:gridCol w:w="482"/>
        <w:gridCol w:w="464"/>
        <w:gridCol w:w="492"/>
        <w:gridCol w:w="491"/>
        <w:gridCol w:w="562"/>
        <w:gridCol w:w="483"/>
        <w:gridCol w:w="483"/>
        <w:gridCol w:w="472"/>
        <w:gridCol w:w="483"/>
        <w:gridCol w:w="483"/>
        <w:gridCol w:w="483"/>
      </w:tblGrid>
      <w:tr w:rsidR="00E764BA" w14:paraId="36233350" w14:textId="77777777" w:rsidTr="00E764BA">
        <w:tc>
          <w:tcPr>
            <w:tcW w:w="550" w:type="dxa"/>
          </w:tcPr>
          <w:p w14:paraId="0809D0B7" w14:textId="77777777" w:rsidR="00E764BA" w:rsidRDefault="00E764BA" w:rsidP="00E764BA">
            <w:r>
              <w:t>C</w:t>
            </w:r>
          </w:p>
        </w:tc>
        <w:tc>
          <w:tcPr>
            <w:tcW w:w="549" w:type="dxa"/>
          </w:tcPr>
          <w:p w14:paraId="7B98B306" w14:textId="77777777" w:rsidR="00E764BA" w:rsidRDefault="00E764BA" w:rsidP="00E764BA">
            <w:r>
              <w:t>H</w:t>
            </w:r>
          </w:p>
        </w:tc>
        <w:tc>
          <w:tcPr>
            <w:tcW w:w="601" w:type="dxa"/>
          </w:tcPr>
          <w:p w14:paraId="2C18F660" w14:textId="77777777" w:rsidR="00E764BA" w:rsidRDefault="00E764BA" w:rsidP="00E764BA">
            <w:r>
              <w:t>1/2</w:t>
            </w:r>
          </w:p>
        </w:tc>
        <w:tc>
          <w:tcPr>
            <w:tcW w:w="547" w:type="dxa"/>
          </w:tcPr>
          <w:p w14:paraId="54B08AD4" w14:textId="77777777" w:rsidR="00E764BA" w:rsidRDefault="00E764BA" w:rsidP="00E764BA">
            <w:r>
              <w:t>:</w:t>
            </w:r>
          </w:p>
        </w:tc>
        <w:tc>
          <w:tcPr>
            <w:tcW w:w="546" w:type="dxa"/>
          </w:tcPr>
          <w:p w14:paraId="13CACB93" w14:textId="77777777" w:rsidR="00E764BA" w:rsidRDefault="00E764BA" w:rsidP="00E764BA"/>
        </w:tc>
        <w:tc>
          <w:tcPr>
            <w:tcW w:w="546" w:type="dxa"/>
          </w:tcPr>
          <w:p w14:paraId="65F070BC" w14:textId="77777777" w:rsidR="00E764BA" w:rsidRDefault="00E764BA" w:rsidP="00E764BA"/>
        </w:tc>
        <w:tc>
          <w:tcPr>
            <w:tcW w:w="545" w:type="dxa"/>
          </w:tcPr>
          <w:p w14:paraId="5421CE30" w14:textId="77777777" w:rsidR="00E764BA" w:rsidRDefault="00E764BA" w:rsidP="00E764BA"/>
        </w:tc>
        <w:tc>
          <w:tcPr>
            <w:tcW w:w="547" w:type="dxa"/>
          </w:tcPr>
          <w:p w14:paraId="2FEFE4E0" w14:textId="77777777" w:rsidR="00E764BA" w:rsidRDefault="00E764BA" w:rsidP="00E764BA">
            <w:r>
              <w:t>V</w:t>
            </w:r>
          </w:p>
        </w:tc>
        <w:tc>
          <w:tcPr>
            <w:tcW w:w="547" w:type="dxa"/>
          </w:tcPr>
          <w:p w14:paraId="212C2C42" w14:textId="77777777" w:rsidR="00E764BA" w:rsidRDefault="00E764BA" w:rsidP="00E764BA">
            <w:r>
              <w:t>=</w:t>
            </w:r>
          </w:p>
        </w:tc>
        <w:tc>
          <w:tcPr>
            <w:tcW w:w="598" w:type="dxa"/>
          </w:tcPr>
          <w:p w14:paraId="36AAB35F" w14:textId="77777777" w:rsidR="00E764BA" w:rsidRDefault="00E764BA" w:rsidP="00E764BA"/>
        </w:tc>
        <w:tc>
          <w:tcPr>
            <w:tcW w:w="547" w:type="dxa"/>
          </w:tcPr>
          <w:p w14:paraId="4DB023B8" w14:textId="77777777" w:rsidR="00E764BA" w:rsidRDefault="00E764BA" w:rsidP="00E764BA"/>
        </w:tc>
        <w:tc>
          <w:tcPr>
            <w:tcW w:w="547" w:type="dxa"/>
          </w:tcPr>
          <w:p w14:paraId="79572C5F" w14:textId="77777777" w:rsidR="00E764BA" w:rsidRDefault="00E764BA" w:rsidP="00E764BA">
            <w:r>
              <w:t>6</w:t>
            </w:r>
          </w:p>
        </w:tc>
        <w:tc>
          <w:tcPr>
            <w:tcW w:w="545" w:type="dxa"/>
          </w:tcPr>
          <w:p w14:paraId="204E333F" w14:textId="77777777" w:rsidR="00E764BA" w:rsidRDefault="00E764BA" w:rsidP="00E764BA">
            <w:r>
              <w:t>.</w:t>
            </w:r>
          </w:p>
        </w:tc>
        <w:tc>
          <w:tcPr>
            <w:tcW w:w="547" w:type="dxa"/>
          </w:tcPr>
          <w:p w14:paraId="7310BFBD" w14:textId="77777777" w:rsidR="00E764BA" w:rsidRDefault="00E764BA" w:rsidP="00E764BA">
            <w:r>
              <w:t>0</w:t>
            </w:r>
          </w:p>
        </w:tc>
        <w:tc>
          <w:tcPr>
            <w:tcW w:w="547" w:type="dxa"/>
          </w:tcPr>
          <w:p w14:paraId="6498BD47" w14:textId="77777777" w:rsidR="00E764BA" w:rsidRDefault="00E764BA" w:rsidP="00E764BA">
            <w:r>
              <w:t>0</w:t>
            </w:r>
          </w:p>
        </w:tc>
        <w:tc>
          <w:tcPr>
            <w:tcW w:w="547" w:type="dxa"/>
          </w:tcPr>
          <w:p w14:paraId="52A2444E" w14:textId="77777777" w:rsidR="00E764BA" w:rsidRDefault="00E764BA" w:rsidP="00E764BA">
            <w:r>
              <w:t>0</w:t>
            </w:r>
          </w:p>
        </w:tc>
      </w:tr>
      <w:tr w:rsidR="00E764BA" w14:paraId="2720F9E3" w14:textId="77777777" w:rsidTr="00E764BA">
        <w:tc>
          <w:tcPr>
            <w:tcW w:w="550" w:type="dxa"/>
          </w:tcPr>
          <w:p w14:paraId="7F7448C5" w14:textId="77777777" w:rsidR="00E764BA" w:rsidRDefault="00E764BA" w:rsidP="00E764BA">
            <w:r>
              <w:t>W</w:t>
            </w:r>
          </w:p>
        </w:tc>
        <w:tc>
          <w:tcPr>
            <w:tcW w:w="549" w:type="dxa"/>
          </w:tcPr>
          <w:p w14:paraId="2B189D10" w14:textId="77777777" w:rsidR="00E764BA" w:rsidRDefault="00E764BA" w:rsidP="00E764BA">
            <w:r>
              <w:t>=</w:t>
            </w:r>
          </w:p>
        </w:tc>
        <w:tc>
          <w:tcPr>
            <w:tcW w:w="601" w:type="dxa"/>
          </w:tcPr>
          <w:p w14:paraId="6A4E2D13" w14:textId="77777777" w:rsidR="00E764BA" w:rsidRDefault="00E764BA" w:rsidP="00E764BA">
            <w:r>
              <w:t>+/-</w:t>
            </w:r>
          </w:p>
        </w:tc>
        <w:tc>
          <w:tcPr>
            <w:tcW w:w="547" w:type="dxa"/>
          </w:tcPr>
          <w:p w14:paraId="54242FEE" w14:textId="77777777" w:rsidR="00E764BA" w:rsidRDefault="00E764BA" w:rsidP="00E764BA">
            <w:r>
              <w:t>1</w:t>
            </w:r>
          </w:p>
        </w:tc>
        <w:tc>
          <w:tcPr>
            <w:tcW w:w="546" w:type="dxa"/>
          </w:tcPr>
          <w:p w14:paraId="0B4FAB3C" w14:textId="77777777" w:rsidR="00E764BA" w:rsidRDefault="00E764BA" w:rsidP="00E764BA">
            <w:r>
              <w:t>5</w:t>
            </w:r>
          </w:p>
        </w:tc>
        <w:tc>
          <w:tcPr>
            <w:tcW w:w="546" w:type="dxa"/>
          </w:tcPr>
          <w:p w14:paraId="0A68D43F" w14:textId="77777777" w:rsidR="00E764BA" w:rsidRDefault="00E764BA" w:rsidP="00E764BA">
            <w:r>
              <w:t>0</w:t>
            </w:r>
          </w:p>
        </w:tc>
        <w:tc>
          <w:tcPr>
            <w:tcW w:w="545" w:type="dxa"/>
          </w:tcPr>
          <w:p w14:paraId="72A3383F" w14:textId="77777777" w:rsidR="00E764BA" w:rsidRDefault="00E764BA" w:rsidP="00E764BA"/>
        </w:tc>
        <w:tc>
          <w:tcPr>
            <w:tcW w:w="547" w:type="dxa"/>
          </w:tcPr>
          <w:p w14:paraId="7AB1AE09" w14:textId="77777777" w:rsidR="00E764BA" w:rsidRDefault="00E764BA" w:rsidP="00E764BA">
            <w:r>
              <w:t>I</w:t>
            </w:r>
          </w:p>
        </w:tc>
        <w:tc>
          <w:tcPr>
            <w:tcW w:w="547" w:type="dxa"/>
          </w:tcPr>
          <w:p w14:paraId="0D6E97DE" w14:textId="77777777" w:rsidR="00E764BA" w:rsidRDefault="00E764BA" w:rsidP="00E764BA">
            <w:r>
              <w:t>=</w:t>
            </w:r>
          </w:p>
        </w:tc>
        <w:tc>
          <w:tcPr>
            <w:tcW w:w="598" w:type="dxa"/>
          </w:tcPr>
          <w:p w14:paraId="66C4D838" w14:textId="77777777" w:rsidR="00E764BA" w:rsidRDefault="00E764BA" w:rsidP="00E764BA">
            <w:r>
              <w:t>+/-</w:t>
            </w:r>
          </w:p>
        </w:tc>
        <w:tc>
          <w:tcPr>
            <w:tcW w:w="547" w:type="dxa"/>
          </w:tcPr>
          <w:p w14:paraId="28A7BB81" w14:textId="77777777" w:rsidR="00E764BA" w:rsidRDefault="00E764BA" w:rsidP="00E764BA">
            <w:r>
              <w:t>2</w:t>
            </w:r>
          </w:p>
        </w:tc>
        <w:tc>
          <w:tcPr>
            <w:tcW w:w="547" w:type="dxa"/>
          </w:tcPr>
          <w:p w14:paraId="45D11190" w14:textId="77777777" w:rsidR="00E764BA" w:rsidRDefault="00E764BA" w:rsidP="00E764BA">
            <w:r>
              <w:t>0</w:t>
            </w:r>
          </w:p>
        </w:tc>
        <w:tc>
          <w:tcPr>
            <w:tcW w:w="545" w:type="dxa"/>
          </w:tcPr>
          <w:p w14:paraId="009BA904" w14:textId="77777777" w:rsidR="00E764BA" w:rsidRDefault="00E764BA" w:rsidP="00E764BA">
            <w:r>
              <w:t>.</w:t>
            </w:r>
          </w:p>
        </w:tc>
        <w:tc>
          <w:tcPr>
            <w:tcW w:w="547" w:type="dxa"/>
          </w:tcPr>
          <w:p w14:paraId="6EAFC0E9" w14:textId="77777777" w:rsidR="00E764BA" w:rsidRDefault="00E764BA" w:rsidP="00E764BA">
            <w:r>
              <w:t>0</w:t>
            </w:r>
          </w:p>
        </w:tc>
        <w:tc>
          <w:tcPr>
            <w:tcW w:w="547" w:type="dxa"/>
          </w:tcPr>
          <w:p w14:paraId="6788AF44" w14:textId="77777777" w:rsidR="00E764BA" w:rsidRDefault="00E764BA" w:rsidP="00E764BA">
            <w:r>
              <w:t>0</w:t>
            </w:r>
          </w:p>
        </w:tc>
        <w:tc>
          <w:tcPr>
            <w:tcW w:w="547" w:type="dxa"/>
          </w:tcPr>
          <w:p w14:paraId="01B8BC6B" w14:textId="77777777" w:rsidR="00E764BA" w:rsidRDefault="00E764BA" w:rsidP="00E764BA">
            <w:r>
              <w:t>0</w:t>
            </w:r>
          </w:p>
        </w:tc>
      </w:tr>
    </w:tbl>
    <w:p w14:paraId="371F48F8" w14:textId="77777777" w:rsidR="00E764BA" w:rsidRDefault="00E764BA" w:rsidP="00E764BA"/>
    <w:tbl>
      <w:tblPr>
        <w:tblStyle w:val="TableGrid"/>
        <w:tblW w:w="0" w:type="auto"/>
        <w:tblLook w:val="04A0" w:firstRow="1" w:lastRow="0" w:firstColumn="1" w:lastColumn="0" w:noHBand="0" w:noVBand="1"/>
      </w:tblPr>
      <w:tblGrid>
        <w:gridCol w:w="495"/>
        <w:gridCol w:w="501"/>
        <w:gridCol w:w="503"/>
        <w:gridCol w:w="494"/>
        <w:gridCol w:w="494"/>
        <w:gridCol w:w="473"/>
        <w:gridCol w:w="495"/>
        <w:gridCol w:w="497"/>
        <w:gridCol w:w="505"/>
        <w:gridCol w:w="497"/>
        <w:gridCol w:w="498"/>
        <w:gridCol w:w="490"/>
        <w:gridCol w:w="490"/>
        <w:gridCol w:w="490"/>
        <w:gridCol w:w="487"/>
        <w:gridCol w:w="497"/>
      </w:tblGrid>
      <w:tr w:rsidR="00E764BA" w14:paraId="6D382F19" w14:textId="77777777" w:rsidTr="00E764BA">
        <w:tc>
          <w:tcPr>
            <w:tcW w:w="553" w:type="dxa"/>
          </w:tcPr>
          <w:p w14:paraId="463F11DC" w14:textId="77777777" w:rsidR="00E764BA" w:rsidRDefault="00E764BA" w:rsidP="00E764BA">
            <w:r>
              <w:t>C</w:t>
            </w:r>
          </w:p>
        </w:tc>
        <w:tc>
          <w:tcPr>
            <w:tcW w:w="553" w:type="dxa"/>
          </w:tcPr>
          <w:p w14:paraId="7C9CEE80" w14:textId="77777777" w:rsidR="00E764BA" w:rsidRDefault="00E764BA" w:rsidP="00E764BA">
            <w:r>
              <w:t>H</w:t>
            </w:r>
          </w:p>
        </w:tc>
        <w:tc>
          <w:tcPr>
            <w:tcW w:w="553" w:type="dxa"/>
          </w:tcPr>
          <w:p w14:paraId="2B768C94" w14:textId="77777777" w:rsidR="00E764BA" w:rsidRDefault="00E764BA" w:rsidP="00E764BA">
            <w:r>
              <w:t>½</w:t>
            </w:r>
          </w:p>
        </w:tc>
        <w:tc>
          <w:tcPr>
            <w:tcW w:w="553" w:type="dxa"/>
          </w:tcPr>
          <w:p w14:paraId="7DFBC8C7" w14:textId="77777777" w:rsidR="00E764BA" w:rsidRDefault="00E764BA" w:rsidP="00E764BA">
            <w:r>
              <w:t>:</w:t>
            </w:r>
          </w:p>
        </w:tc>
        <w:tc>
          <w:tcPr>
            <w:tcW w:w="553" w:type="dxa"/>
          </w:tcPr>
          <w:p w14:paraId="3F527148" w14:textId="77777777" w:rsidR="00E764BA" w:rsidRDefault="00E764BA" w:rsidP="00E764BA"/>
        </w:tc>
        <w:tc>
          <w:tcPr>
            <w:tcW w:w="553" w:type="dxa"/>
          </w:tcPr>
          <w:p w14:paraId="58D09BB7" w14:textId="77777777" w:rsidR="00E764BA" w:rsidRDefault="00E764BA" w:rsidP="00E764BA"/>
        </w:tc>
        <w:tc>
          <w:tcPr>
            <w:tcW w:w="553" w:type="dxa"/>
          </w:tcPr>
          <w:p w14:paraId="55F29D09" w14:textId="77777777" w:rsidR="00E764BA" w:rsidRDefault="00E764BA" w:rsidP="00E764BA"/>
        </w:tc>
        <w:tc>
          <w:tcPr>
            <w:tcW w:w="553" w:type="dxa"/>
          </w:tcPr>
          <w:p w14:paraId="577F4F24" w14:textId="77777777" w:rsidR="00E764BA" w:rsidRDefault="00E764BA" w:rsidP="00E764BA">
            <w:r>
              <w:t>S</w:t>
            </w:r>
          </w:p>
        </w:tc>
        <w:tc>
          <w:tcPr>
            <w:tcW w:w="554" w:type="dxa"/>
          </w:tcPr>
          <w:p w14:paraId="4A0BEEFF" w14:textId="77777777" w:rsidR="00E764BA" w:rsidRDefault="00E764BA" w:rsidP="00E764BA">
            <w:r>
              <w:t>O</w:t>
            </w:r>
          </w:p>
        </w:tc>
        <w:tc>
          <w:tcPr>
            <w:tcW w:w="554" w:type="dxa"/>
          </w:tcPr>
          <w:p w14:paraId="46DC7B16" w14:textId="77777777" w:rsidR="00E764BA" w:rsidRDefault="00E764BA" w:rsidP="00E764BA">
            <w:r>
              <w:t>C</w:t>
            </w:r>
          </w:p>
        </w:tc>
        <w:tc>
          <w:tcPr>
            <w:tcW w:w="554" w:type="dxa"/>
          </w:tcPr>
          <w:p w14:paraId="136ADBA7" w14:textId="77777777" w:rsidR="00E764BA" w:rsidRDefault="00E764BA" w:rsidP="00E764BA">
            <w:r>
              <w:t>=</w:t>
            </w:r>
          </w:p>
        </w:tc>
        <w:tc>
          <w:tcPr>
            <w:tcW w:w="554" w:type="dxa"/>
          </w:tcPr>
          <w:p w14:paraId="05795549" w14:textId="77777777" w:rsidR="00E764BA" w:rsidRDefault="00E764BA" w:rsidP="00E764BA">
            <w:r>
              <w:t>1</w:t>
            </w:r>
          </w:p>
        </w:tc>
        <w:tc>
          <w:tcPr>
            <w:tcW w:w="554" w:type="dxa"/>
          </w:tcPr>
          <w:p w14:paraId="1AC98D2A" w14:textId="77777777" w:rsidR="00E764BA" w:rsidRDefault="00E764BA" w:rsidP="00E764BA">
            <w:r>
              <w:t>0</w:t>
            </w:r>
          </w:p>
        </w:tc>
        <w:tc>
          <w:tcPr>
            <w:tcW w:w="554" w:type="dxa"/>
          </w:tcPr>
          <w:p w14:paraId="41394E36" w14:textId="77777777" w:rsidR="00E764BA" w:rsidRDefault="00E764BA" w:rsidP="00E764BA">
            <w:r>
              <w:t>0</w:t>
            </w:r>
          </w:p>
        </w:tc>
        <w:tc>
          <w:tcPr>
            <w:tcW w:w="554" w:type="dxa"/>
          </w:tcPr>
          <w:p w14:paraId="4E7A522C" w14:textId="77777777" w:rsidR="00E764BA" w:rsidRDefault="00E764BA" w:rsidP="00E764BA">
            <w:r>
              <w:t>.</w:t>
            </w:r>
          </w:p>
        </w:tc>
        <w:tc>
          <w:tcPr>
            <w:tcW w:w="554" w:type="dxa"/>
          </w:tcPr>
          <w:p w14:paraId="45AF32AF" w14:textId="77777777" w:rsidR="00E764BA" w:rsidRDefault="00E764BA" w:rsidP="00E764BA">
            <w:r>
              <w:t>5</w:t>
            </w:r>
          </w:p>
        </w:tc>
      </w:tr>
      <w:tr w:rsidR="00E764BA" w14:paraId="602A1031" w14:textId="77777777" w:rsidTr="00E764BA">
        <w:tc>
          <w:tcPr>
            <w:tcW w:w="553" w:type="dxa"/>
          </w:tcPr>
          <w:p w14:paraId="1F73D5E2" w14:textId="77777777" w:rsidR="00E764BA" w:rsidRDefault="00E764BA" w:rsidP="00E764BA"/>
        </w:tc>
        <w:tc>
          <w:tcPr>
            <w:tcW w:w="553" w:type="dxa"/>
          </w:tcPr>
          <w:p w14:paraId="39E1060F" w14:textId="77777777" w:rsidR="00E764BA" w:rsidRDefault="00E764BA" w:rsidP="00E764BA">
            <w:r>
              <w:t>C</w:t>
            </w:r>
          </w:p>
        </w:tc>
        <w:tc>
          <w:tcPr>
            <w:tcW w:w="553" w:type="dxa"/>
          </w:tcPr>
          <w:p w14:paraId="08B247D1" w14:textId="77777777" w:rsidR="00E764BA" w:rsidRDefault="00E764BA" w:rsidP="00E764BA">
            <w:r>
              <w:t>E</w:t>
            </w:r>
          </w:p>
        </w:tc>
        <w:tc>
          <w:tcPr>
            <w:tcW w:w="553" w:type="dxa"/>
          </w:tcPr>
          <w:p w14:paraId="3A79D2A6" w14:textId="77777777" w:rsidR="00E764BA" w:rsidRDefault="00E764BA" w:rsidP="00E764BA">
            <w:r>
              <w:t>L</w:t>
            </w:r>
          </w:p>
        </w:tc>
        <w:tc>
          <w:tcPr>
            <w:tcW w:w="553" w:type="dxa"/>
          </w:tcPr>
          <w:p w14:paraId="6E930D35" w14:textId="77777777" w:rsidR="00E764BA" w:rsidRDefault="00E764BA" w:rsidP="00E764BA">
            <w:r>
              <w:t>L</w:t>
            </w:r>
          </w:p>
        </w:tc>
        <w:tc>
          <w:tcPr>
            <w:tcW w:w="553" w:type="dxa"/>
          </w:tcPr>
          <w:p w14:paraId="1A6EA178" w14:textId="77777777" w:rsidR="00E764BA" w:rsidRDefault="00E764BA" w:rsidP="00E764BA"/>
        </w:tc>
        <w:tc>
          <w:tcPr>
            <w:tcW w:w="553" w:type="dxa"/>
          </w:tcPr>
          <w:p w14:paraId="21352BC6" w14:textId="77777777" w:rsidR="00E764BA" w:rsidRDefault="00E764BA" w:rsidP="00E764BA">
            <w:r>
              <w:t>T</w:t>
            </w:r>
          </w:p>
        </w:tc>
        <w:tc>
          <w:tcPr>
            <w:tcW w:w="553" w:type="dxa"/>
          </w:tcPr>
          <w:p w14:paraId="0FDD00BB" w14:textId="77777777" w:rsidR="00E764BA" w:rsidRDefault="00E764BA" w:rsidP="00E764BA">
            <w:r>
              <w:t>E</w:t>
            </w:r>
          </w:p>
        </w:tc>
        <w:tc>
          <w:tcPr>
            <w:tcW w:w="554" w:type="dxa"/>
          </w:tcPr>
          <w:p w14:paraId="2C71C972" w14:textId="77777777" w:rsidR="00E764BA" w:rsidRDefault="00E764BA" w:rsidP="00E764BA">
            <w:r>
              <w:t>M</w:t>
            </w:r>
          </w:p>
        </w:tc>
        <w:tc>
          <w:tcPr>
            <w:tcW w:w="554" w:type="dxa"/>
          </w:tcPr>
          <w:p w14:paraId="2449E725" w14:textId="77777777" w:rsidR="00E764BA" w:rsidRDefault="00E764BA" w:rsidP="00E764BA">
            <w:r>
              <w:t>P</w:t>
            </w:r>
          </w:p>
        </w:tc>
        <w:tc>
          <w:tcPr>
            <w:tcW w:w="554" w:type="dxa"/>
          </w:tcPr>
          <w:p w14:paraId="423529EB" w14:textId="77777777" w:rsidR="00E764BA" w:rsidRDefault="00E764BA" w:rsidP="00E764BA">
            <w:r>
              <w:t>=</w:t>
            </w:r>
          </w:p>
        </w:tc>
        <w:tc>
          <w:tcPr>
            <w:tcW w:w="554" w:type="dxa"/>
          </w:tcPr>
          <w:p w14:paraId="0C95EE0C" w14:textId="77777777" w:rsidR="00E764BA" w:rsidRDefault="00E764BA" w:rsidP="00E764BA">
            <w:r>
              <w:t>1</w:t>
            </w:r>
          </w:p>
        </w:tc>
        <w:tc>
          <w:tcPr>
            <w:tcW w:w="554" w:type="dxa"/>
          </w:tcPr>
          <w:p w14:paraId="6ED9F562" w14:textId="77777777" w:rsidR="00E764BA" w:rsidRDefault="00E764BA" w:rsidP="00E764BA">
            <w:r>
              <w:t>5</w:t>
            </w:r>
          </w:p>
        </w:tc>
        <w:tc>
          <w:tcPr>
            <w:tcW w:w="554" w:type="dxa"/>
          </w:tcPr>
          <w:p w14:paraId="3AA7A531" w14:textId="77777777" w:rsidR="00E764BA" w:rsidRDefault="00E764BA" w:rsidP="00E764BA">
            <w:r>
              <w:t>0</w:t>
            </w:r>
          </w:p>
        </w:tc>
        <w:tc>
          <w:tcPr>
            <w:tcW w:w="554" w:type="dxa"/>
          </w:tcPr>
          <w:p w14:paraId="4C79148E" w14:textId="77777777" w:rsidR="00E764BA" w:rsidRDefault="00E764BA" w:rsidP="00E764BA">
            <w:r>
              <w:rPr>
                <w:rFonts w:ascii="Cambria" w:hAnsi="Cambria"/>
              </w:rPr>
              <w:t>°</w:t>
            </w:r>
          </w:p>
        </w:tc>
        <w:tc>
          <w:tcPr>
            <w:tcW w:w="554" w:type="dxa"/>
          </w:tcPr>
          <w:p w14:paraId="5C165790" w14:textId="77777777" w:rsidR="00E764BA" w:rsidRDefault="00E764BA" w:rsidP="00E764BA">
            <w:r>
              <w:t>C</w:t>
            </w:r>
          </w:p>
        </w:tc>
      </w:tr>
    </w:tbl>
    <w:p w14:paraId="48BC22AF" w14:textId="77777777" w:rsidR="00E764BA" w:rsidRDefault="00E764BA" w:rsidP="00E764BA"/>
    <w:tbl>
      <w:tblPr>
        <w:tblStyle w:val="TableGrid"/>
        <w:tblW w:w="0" w:type="auto"/>
        <w:tblLook w:val="04A0" w:firstRow="1" w:lastRow="0" w:firstColumn="1" w:lastColumn="0" w:noHBand="0" w:noVBand="1"/>
      </w:tblPr>
      <w:tblGrid>
        <w:gridCol w:w="495"/>
        <w:gridCol w:w="500"/>
        <w:gridCol w:w="502"/>
        <w:gridCol w:w="478"/>
        <w:gridCol w:w="494"/>
        <w:gridCol w:w="499"/>
        <w:gridCol w:w="496"/>
        <w:gridCol w:w="500"/>
        <w:gridCol w:w="501"/>
        <w:gridCol w:w="501"/>
        <w:gridCol w:w="496"/>
        <w:gridCol w:w="488"/>
        <w:gridCol w:w="488"/>
        <w:gridCol w:w="488"/>
        <w:gridCol w:w="485"/>
        <w:gridCol w:w="495"/>
      </w:tblGrid>
      <w:tr w:rsidR="00E764BA" w14:paraId="1AEC0C1F" w14:textId="77777777" w:rsidTr="00E764BA">
        <w:tc>
          <w:tcPr>
            <w:tcW w:w="553" w:type="dxa"/>
          </w:tcPr>
          <w:p w14:paraId="748B6937" w14:textId="77777777" w:rsidR="00E764BA" w:rsidRDefault="00E764BA" w:rsidP="00E764BA">
            <w:r>
              <w:t>C</w:t>
            </w:r>
          </w:p>
        </w:tc>
        <w:tc>
          <w:tcPr>
            <w:tcW w:w="553" w:type="dxa"/>
          </w:tcPr>
          <w:p w14:paraId="2350546D" w14:textId="77777777" w:rsidR="00E764BA" w:rsidRDefault="00E764BA" w:rsidP="00E764BA">
            <w:r>
              <w:t>H</w:t>
            </w:r>
          </w:p>
        </w:tc>
        <w:tc>
          <w:tcPr>
            <w:tcW w:w="553" w:type="dxa"/>
          </w:tcPr>
          <w:p w14:paraId="5BC38D5F" w14:textId="77777777" w:rsidR="00E764BA" w:rsidRDefault="00E764BA" w:rsidP="00E764BA">
            <w:r>
              <w:t>½</w:t>
            </w:r>
          </w:p>
        </w:tc>
        <w:tc>
          <w:tcPr>
            <w:tcW w:w="553" w:type="dxa"/>
          </w:tcPr>
          <w:p w14:paraId="7813630E" w14:textId="77777777" w:rsidR="00E764BA" w:rsidRDefault="00E764BA" w:rsidP="00E764BA">
            <w:r>
              <w:t>:</w:t>
            </w:r>
          </w:p>
        </w:tc>
        <w:tc>
          <w:tcPr>
            <w:tcW w:w="553" w:type="dxa"/>
          </w:tcPr>
          <w:p w14:paraId="1ACBFF5B" w14:textId="77777777" w:rsidR="00E764BA" w:rsidRDefault="00E764BA" w:rsidP="00E764BA"/>
        </w:tc>
        <w:tc>
          <w:tcPr>
            <w:tcW w:w="553" w:type="dxa"/>
          </w:tcPr>
          <w:p w14:paraId="1F1015DC" w14:textId="77777777" w:rsidR="00E764BA" w:rsidRDefault="00E764BA" w:rsidP="00E764BA"/>
        </w:tc>
        <w:tc>
          <w:tcPr>
            <w:tcW w:w="553" w:type="dxa"/>
          </w:tcPr>
          <w:p w14:paraId="47235D8E" w14:textId="77777777" w:rsidR="00E764BA" w:rsidRDefault="00E764BA" w:rsidP="00E764BA">
            <w:r>
              <w:t>L</w:t>
            </w:r>
          </w:p>
        </w:tc>
        <w:tc>
          <w:tcPr>
            <w:tcW w:w="553" w:type="dxa"/>
          </w:tcPr>
          <w:p w14:paraId="32C8F91D" w14:textId="77777777" w:rsidR="00E764BA" w:rsidRDefault="00E764BA" w:rsidP="00E764BA">
            <w:r>
              <w:t>O</w:t>
            </w:r>
          </w:p>
        </w:tc>
        <w:tc>
          <w:tcPr>
            <w:tcW w:w="554" w:type="dxa"/>
          </w:tcPr>
          <w:p w14:paraId="63098FEB" w14:textId="77777777" w:rsidR="00E764BA" w:rsidRDefault="00E764BA" w:rsidP="00E764BA">
            <w:r>
              <w:t>A</w:t>
            </w:r>
          </w:p>
        </w:tc>
        <w:tc>
          <w:tcPr>
            <w:tcW w:w="554" w:type="dxa"/>
          </w:tcPr>
          <w:p w14:paraId="00E32808" w14:textId="77777777" w:rsidR="00E764BA" w:rsidRDefault="00E764BA" w:rsidP="00E764BA">
            <w:r>
              <w:t>D</w:t>
            </w:r>
          </w:p>
        </w:tc>
        <w:tc>
          <w:tcPr>
            <w:tcW w:w="554" w:type="dxa"/>
          </w:tcPr>
          <w:p w14:paraId="25835F79" w14:textId="77777777" w:rsidR="00E764BA" w:rsidRDefault="00E764BA" w:rsidP="00E764BA">
            <w:r>
              <w:t>=</w:t>
            </w:r>
          </w:p>
        </w:tc>
        <w:tc>
          <w:tcPr>
            <w:tcW w:w="554" w:type="dxa"/>
          </w:tcPr>
          <w:p w14:paraId="3BF27103" w14:textId="77777777" w:rsidR="00E764BA" w:rsidRDefault="00E764BA" w:rsidP="00E764BA">
            <w:r>
              <w:t>1</w:t>
            </w:r>
          </w:p>
        </w:tc>
        <w:tc>
          <w:tcPr>
            <w:tcW w:w="554" w:type="dxa"/>
          </w:tcPr>
          <w:p w14:paraId="5EE64D14" w14:textId="77777777" w:rsidR="00E764BA" w:rsidRDefault="00E764BA" w:rsidP="00E764BA">
            <w:r>
              <w:t>5</w:t>
            </w:r>
          </w:p>
        </w:tc>
        <w:tc>
          <w:tcPr>
            <w:tcW w:w="554" w:type="dxa"/>
          </w:tcPr>
          <w:p w14:paraId="4427D746" w14:textId="77777777" w:rsidR="00E764BA" w:rsidRDefault="00E764BA" w:rsidP="00E764BA">
            <w:r>
              <w:t>0</w:t>
            </w:r>
          </w:p>
        </w:tc>
        <w:tc>
          <w:tcPr>
            <w:tcW w:w="554" w:type="dxa"/>
          </w:tcPr>
          <w:p w14:paraId="477A7E8F" w14:textId="77777777" w:rsidR="00E764BA" w:rsidRDefault="00E764BA" w:rsidP="00E764BA">
            <w:r>
              <w:rPr>
                <w:rFonts w:ascii="Cambria" w:hAnsi="Cambria"/>
              </w:rPr>
              <w:t>°</w:t>
            </w:r>
          </w:p>
        </w:tc>
        <w:tc>
          <w:tcPr>
            <w:tcW w:w="554" w:type="dxa"/>
          </w:tcPr>
          <w:p w14:paraId="4155FD87" w14:textId="77777777" w:rsidR="00E764BA" w:rsidRDefault="00E764BA" w:rsidP="00E764BA">
            <w:r>
              <w:t>C</w:t>
            </w:r>
          </w:p>
        </w:tc>
      </w:tr>
      <w:tr w:rsidR="00E764BA" w14:paraId="0EB51EA8" w14:textId="77777777" w:rsidTr="00E764BA">
        <w:tc>
          <w:tcPr>
            <w:tcW w:w="553" w:type="dxa"/>
          </w:tcPr>
          <w:p w14:paraId="6C99C033" w14:textId="77777777" w:rsidR="00E764BA" w:rsidRDefault="00E764BA" w:rsidP="00E764BA"/>
        </w:tc>
        <w:tc>
          <w:tcPr>
            <w:tcW w:w="553" w:type="dxa"/>
          </w:tcPr>
          <w:p w14:paraId="616F548B" w14:textId="77777777" w:rsidR="00E764BA" w:rsidRDefault="00E764BA" w:rsidP="00E764BA"/>
        </w:tc>
        <w:tc>
          <w:tcPr>
            <w:tcW w:w="553" w:type="dxa"/>
          </w:tcPr>
          <w:p w14:paraId="070B479E" w14:textId="77777777" w:rsidR="00E764BA" w:rsidRDefault="00E764BA" w:rsidP="00E764BA"/>
        </w:tc>
        <w:tc>
          <w:tcPr>
            <w:tcW w:w="553" w:type="dxa"/>
          </w:tcPr>
          <w:p w14:paraId="56C73A2F" w14:textId="77777777" w:rsidR="00E764BA" w:rsidRDefault="00E764BA" w:rsidP="00E764BA"/>
        </w:tc>
        <w:tc>
          <w:tcPr>
            <w:tcW w:w="553" w:type="dxa"/>
          </w:tcPr>
          <w:p w14:paraId="34100959" w14:textId="77777777" w:rsidR="00E764BA" w:rsidRDefault="00E764BA" w:rsidP="00E764BA">
            <w:r>
              <w:t>C</w:t>
            </w:r>
          </w:p>
        </w:tc>
        <w:tc>
          <w:tcPr>
            <w:tcW w:w="553" w:type="dxa"/>
          </w:tcPr>
          <w:p w14:paraId="664360DD" w14:textId="77777777" w:rsidR="00E764BA" w:rsidRDefault="00E764BA" w:rsidP="00E764BA">
            <w:r>
              <w:t>H</w:t>
            </w:r>
          </w:p>
        </w:tc>
        <w:tc>
          <w:tcPr>
            <w:tcW w:w="553" w:type="dxa"/>
          </w:tcPr>
          <w:p w14:paraId="41E7EDB4" w14:textId="77777777" w:rsidR="00E764BA" w:rsidRDefault="00E764BA" w:rsidP="00E764BA">
            <w:r>
              <w:t>A</w:t>
            </w:r>
          </w:p>
        </w:tc>
        <w:tc>
          <w:tcPr>
            <w:tcW w:w="553" w:type="dxa"/>
          </w:tcPr>
          <w:p w14:paraId="7996F00C" w14:textId="77777777" w:rsidR="00E764BA" w:rsidRDefault="00E764BA" w:rsidP="00E764BA">
            <w:r>
              <w:t>R</w:t>
            </w:r>
          </w:p>
        </w:tc>
        <w:tc>
          <w:tcPr>
            <w:tcW w:w="554" w:type="dxa"/>
          </w:tcPr>
          <w:p w14:paraId="2E83FE83" w14:textId="77777777" w:rsidR="00E764BA" w:rsidRDefault="00E764BA" w:rsidP="00E764BA">
            <w:r>
              <w:t>G</w:t>
            </w:r>
          </w:p>
        </w:tc>
        <w:tc>
          <w:tcPr>
            <w:tcW w:w="554" w:type="dxa"/>
          </w:tcPr>
          <w:p w14:paraId="18C7AEB3" w14:textId="77777777" w:rsidR="00E764BA" w:rsidRDefault="00E764BA" w:rsidP="00E764BA">
            <w:r>
              <w:t>E</w:t>
            </w:r>
          </w:p>
        </w:tc>
        <w:tc>
          <w:tcPr>
            <w:tcW w:w="554" w:type="dxa"/>
          </w:tcPr>
          <w:p w14:paraId="3F85CAF7" w14:textId="77777777" w:rsidR="00E764BA" w:rsidRDefault="00E764BA" w:rsidP="00E764BA">
            <w:r>
              <w:t>=</w:t>
            </w:r>
          </w:p>
        </w:tc>
        <w:tc>
          <w:tcPr>
            <w:tcW w:w="554" w:type="dxa"/>
          </w:tcPr>
          <w:p w14:paraId="0AC83994" w14:textId="77777777" w:rsidR="00E764BA" w:rsidRDefault="00E764BA" w:rsidP="00E764BA">
            <w:r>
              <w:t>1</w:t>
            </w:r>
          </w:p>
        </w:tc>
        <w:tc>
          <w:tcPr>
            <w:tcW w:w="554" w:type="dxa"/>
          </w:tcPr>
          <w:p w14:paraId="3E55A00F" w14:textId="77777777" w:rsidR="00E764BA" w:rsidRDefault="00E764BA" w:rsidP="00E764BA">
            <w:r>
              <w:t>5</w:t>
            </w:r>
          </w:p>
        </w:tc>
        <w:tc>
          <w:tcPr>
            <w:tcW w:w="554" w:type="dxa"/>
          </w:tcPr>
          <w:p w14:paraId="75EA2940" w14:textId="77777777" w:rsidR="00E764BA" w:rsidRDefault="00E764BA" w:rsidP="00E764BA">
            <w:r>
              <w:t>0</w:t>
            </w:r>
          </w:p>
        </w:tc>
        <w:tc>
          <w:tcPr>
            <w:tcW w:w="554" w:type="dxa"/>
          </w:tcPr>
          <w:p w14:paraId="333D793B" w14:textId="77777777" w:rsidR="00E764BA" w:rsidRDefault="00E764BA" w:rsidP="00E764BA">
            <w:r>
              <w:rPr>
                <w:rFonts w:ascii="Cambria" w:hAnsi="Cambria"/>
              </w:rPr>
              <w:t>°</w:t>
            </w:r>
          </w:p>
        </w:tc>
        <w:tc>
          <w:tcPr>
            <w:tcW w:w="554" w:type="dxa"/>
          </w:tcPr>
          <w:p w14:paraId="5860A55F" w14:textId="77777777" w:rsidR="00E764BA" w:rsidRDefault="00E764BA" w:rsidP="00E764BA">
            <w:r>
              <w:t>C</w:t>
            </w:r>
          </w:p>
        </w:tc>
      </w:tr>
    </w:tbl>
    <w:p w14:paraId="5565D125" w14:textId="77777777" w:rsidR="00E764BA" w:rsidRDefault="00E764BA" w:rsidP="00E764BA"/>
    <w:tbl>
      <w:tblPr>
        <w:tblStyle w:val="TableGrid"/>
        <w:tblW w:w="0" w:type="auto"/>
        <w:tblLook w:val="04A0" w:firstRow="1" w:lastRow="0" w:firstColumn="1" w:lastColumn="0" w:noHBand="0" w:noVBand="1"/>
      </w:tblPr>
      <w:tblGrid>
        <w:gridCol w:w="497"/>
        <w:gridCol w:w="501"/>
        <w:gridCol w:w="503"/>
        <w:gridCol w:w="495"/>
        <w:gridCol w:w="495"/>
        <w:gridCol w:w="472"/>
        <w:gridCol w:w="503"/>
        <w:gridCol w:w="496"/>
        <w:gridCol w:w="498"/>
        <w:gridCol w:w="496"/>
        <w:gridCol w:w="498"/>
        <w:gridCol w:w="490"/>
        <w:gridCol w:w="490"/>
        <w:gridCol w:w="490"/>
        <w:gridCol w:w="486"/>
        <w:gridCol w:w="496"/>
      </w:tblGrid>
      <w:tr w:rsidR="00E764BA" w14:paraId="6CC08534" w14:textId="77777777" w:rsidTr="00E764BA">
        <w:tc>
          <w:tcPr>
            <w:tcW w:w="553" w:type="dxa"/>
          </w:tcPr>
          <w:p w14:paraId="3E156889" w14:textId="77777777" w:rsidR="00E764BA" w:rsidRDefault="00E764BA" w:rsidP="00E764BA">
            <w:r>
              <w:t>C</w:t>
            </w:r>
          </w:p>
        </w:tc>
        <w:tc>
          <w:tcPr>
            <w:tcW w:w="553" w:type="dxa"/>
          </w:tcPr>
          <w:p w14:paraId="56581F6B" w14:textId="77777777" w:rsidR="00E764BA" w:rsidRDefault="00E764BA" w:rsidP="00E764BA">
            <w:r>
              <w:t>H</w:t>
            </w:r>
          </w:p>
        </w:tc>
        <w:tc>
          <w:tcPr>
            <w:tcW w:w="553" w:type="dxa"/>
          </w:tcPr>
          <w:p w14:paraId="0DBA28EF" w14:textId="77777777" w:rsidR="00E764BA" w:rsidRDefault="00E764BA" w:rsidP="00E764BA">
            <w:r>
              <w:t>M</w:t>
            </w:r>
          </w:p>
        </w:tc>
        <w:tc>
          <w:tcPr>
            <w:tcW w:w="553" w:type="dxa"/>
          </w:tcPr>
          <w:p w14:paraId="39C1233B" w14:textId="77777777" w:rsidR="00E764BA" w:rsidRDefault="00E764BA" w:rsidP="00E764BA">
            <w:r>
              <w:t>B</w:t>
            </w:r>
          </w:p>
        </w:tc>
        <w:tc>
          <w:tcPr>
            <w:tcW w:w="553" w:type="dxa"/>
          </w:tcPr>
          <w:p w14:paraId="41715012" w14:textId="77777777" w:rsidR="00E764BA" w:rsidRDefault="00E764BA" w:rsidP="00E764BA">
            <w:r>
              <w:t>R</w:t>
            </w:r>
          </w:p>
        </w:tc>
        <w:tc>
          <w:tcPr>
            <w:tcW w:w="553" w:type="dxa"/>
          </w:tcPr>
          <w:p w14:paraId="3319A0E0" w14:textId="77777777" w:rsidR="00E764BA" w:rsidRDefault="00E764BA" w:rsidP="00E764BA"/>
        </w:tc>
        <w:tc>
          <w:tcPr>
            <w:tcW w:w="553" w:type="dxa"/>
          </w:tcPr>
          <w:p w14:paraId="793D7F26" w14:textId="77777777" w:rsidR="00E764BA" w:rsidRDefault="00E764BA" w:rsidP="00E764BA"/>
        </w:tc>
        <w:tc>
          <w:tcPr>
            <w:tcW w:w="553" w:type="dxa"/>
          </w:tcPr>
          <w:p w14:paraId="4743C379" w14:textId="77777777" w:rsidR="00E764BA" w:rsidRDefault="00E764BA" w:rsidP="00E764BA">
            <w:r>
              <w:t>S</w:t>
            </w:r>
          </w:p>
        </w:tc>
        <w:tc>
          <w:tcPr>
            <w:tcW w:w="554" w:type="dxa"/>
          </w:tcPr>
          <w:p w14:paraId="0DAEDDBD" w14:textId="77777777" w:rsidR="00E764BA" w:rsidRDefault="00E764BA" w:rsidP="00E764BA">
            <w:r>
              <w:t>E</w:t>
            </w:r>
          </w:p>
        </w:tc>
        <w:tc>
          <w:tcPr>
            <w:tcW w:w="554" w:type="dxa"/>
          </w:tcPr>
          <w:p w14:paraId="087D5AE7" w14:textId="77777777" w:rsidR="00E764BA" w:rsidRDefault="00E764BA" w:rsidP="00E764BA">
            <w:r>
              <w:t>T</w:t>
            </w:r>
          </w:p>
        </w:tc>
        <w:tc>
          <w:tcPr>
            <w:tcW w:w="554" w:type="dxa"/>
          </w:tcPr>
          <w:p w14:paraId="4C150F15" w14:textId="77777777" w:rsidR="00E764BA" w:rsidRDefault="00E764BA" w:rsidP="00E764BA">
            <w:r>
              <w:t>=</w:t>
            </w:r>
          </w:p>
        </w:tc>
        <w:tc>
          <w:tcPr>
            <w:tcW w:w="554" w:type="dxa"/>
          </w:tcPr>
          <w:p w14:paraId="5EF07730" w14:textId="77777777" w:rsidR="00E764BA" w:rsidRDefault="00E764BA" w:rsidP="00E764BA">
            <w:r>
              <w:t>1</w:t>
            </w:r>
          </w:p>
        </w:tc>
        <w:tc>
          <w:tcPr>
            <w:tcW w:w="554" w:type="dxa"/>
          </w:tcPr>
          <w:p w14:paraId="4A194F1E" w14:textId="77777777" w:rsidR="00E764BA" w:rsidRDefault="00E764BA" w:rsidP="00E764BA">
            <w:r>
              <w:t>5</w:t>
            </w:r>
          </w:p>
        </w:tc>
        <w:tc>
          <w:tcPr>
            <w:tcW w:w="554" w:type="dxa"/>
          </w:tcPr>
          <w:p w14:paraId="47FD1434" w14:textId="77777777" w:rsidR="00E764BA" w:rsidRDefault="00E764BA" w:rsidP="00E764BA">
            <w:r>
              <w:t>0</w:t>
            </w:r>
          </w:p>
        </w:tc>
        <w:tc>
          <w:tcPr>
            <w:tcW w:w="554" w:type="dxa"/>
          </w:tcPr>
          <w:p w14:paraId="52FCF4B8" w14:textId="77777777" w:rsidR="00E764BA" w:rsidRDefault="00E764BA" w:rsidP="00E764BA">
            <w:r>
              <w:rPr>
                <w:rFonts w:ascii="Cambria" w:hAnsi="Cambria"/>
              </w:rPr>
              <w:t>°</w:t>
            </w:r>
          </w:p>
        </w:tc>
        <w:tc>
          <w:tcPr>
            <w:tcW w:w="554" w:type="dxa"/>
          </w:tcPr>
          <w:p w14:paraId="4D450AEA" w14:textId="77777777" w:rsidR="00E764BA" w:rsidRDefault="00E764BA" w:rsidP="00E764BA">
            <w:r>
              <w:t>C</w:t>
            </w:r>
          </w:p>
        </w:tc>
      </w:tr>
      <w:tr w:rsidR="00E764BA" w14:paraId="1DE8268E" w14:textId="77777777" w:rsidTr="00E764BA">
        <w:tc>
          <w:tcPr>
            <w:tcW w:w="553" w:type="dxa"/>
          </w:tcPr>
          <w:p w14:paraId="30C2FFB2" w14:textId="77777777" w:rsidR="00E764BA" w:rsidRDefault="00E764BA" w:rsidP="00E764BA"/>
        </w:tc>
        <w:tc>
          <w:tcPr>
            <w:tcW w:w="553" w:type="dxa"/>
          </w:tcPr>
          <w:p w14:paraId="43D82768" w14:textId="77777777" w:rsidR="00E764BA" w:rsidRDefault="00E764BA" w:rsidP="00E764BA"/>
        </w:tc>
        <w:tc>
          <w:tcPr>
            <w:tcW w:w="553" w:type="dxa"/>
          </w:tcPr>
          <w:p w14:paraId="566C8F28" w14:textId="77777777" w:rsidR="00E764BA" w:rsidRDefault="00E764BA" w:rsidP="00E764BA"/>
        </w:tc>
        <w:tc>
          <w:tcPr>
            <w:tcW w:w="553" w:type="dxa"/>
          </w:tcPr>
          <w:p w14:paraId="1DBCCB39" w14:textId="77777777" w:rsidR="00E764BA" w:rsidRDefault="00E764BA" w:rsidP="00E764BA"/>
        </w:tc>
        <w:tc>
          <w:tcPr>
            <w:tcW w:w="553" w:type="dxa"/>
          </w:tcPr>
          <w:p w14:paraId="6ECD0D71" w14:textId="77777777" w:rsidR="00E764BA" w:rsidRDefault="00E764BA" w:rsidP="00E764BA"/>
        </w:tc>
        <w:tc>
          <w:tcPr>
            <w:tcW w:w="553" w:type="dxa"/>
          </w:tcPr>
          <w:p w14:paraId="4B8989AF" w14:textId="77777777" w:rsidR="00E764BA" w:rsidRDefault="00E764BA" w:rsidP="00E764BA"/>
        </w:tc>
        <w:tc>
          <w:tcPr>
            <w:tcW w:w="553" w:type="dxa"/>
          </w:tcPr>
          <w:p w14:paraId="7673CC1F" w14:textId="77777777" w:rsidR="00E764BA" w:rsidRDefault="00E764BA" w:rsidP="00E764BA">
            <w:r>
              <w:t>M</w:t>
            </w:r>
          </w:p>
        </w:tc>
        <w:tc>
          <w:tcPr>
            <w:tcW w:w="553" w:type="dxa"/>
          </w:tcPr>
          <w:p w14:paraId="536AC163" w14:textId="77777777" w:rsidR="00E764BA" w:rsidRDefault="00E764BA" w:rsidP="00E764BA">
            <w:r>
              <w:t>E</w:t>
            </w:r>
          </w:p>
        </w:tc>
        <w:tc>
          <w:tcPr>
            <w:tcW w:w="554" w:type="dxa"/>
          </w:tcPr>
          <w:p w14:paraId="4189E42F" w14:textId="77777777" w:rsidR="00E764BA" w:rsidRDefault="00E764BA" w:rsidP="00E764BA">
            <w:r>
              <w:t>A</w:t>
            </w:r>
          </w:p>
        </w:tc>
        <w:tc>
          <w:tcPr>
            <w:tcW w:w="554" w:type="dxa"/>
          </w:tcPr>
          <w:p w14:paraId="6203A428" w14:textId="77777777" w:rsidR="00E764BA" w:rsidRDefault="00E764BA" w:rsidP="00E764BA">
            <w:r>
              <w:t>S</w:t>
            </w:r>
          </w:p>
        </w:tc>
        <w:tc>
          <w:tcPr>
            <w:tcW w:w="554" w:type="dxa"/>
          </w:tcPr>
          <w:p w14:paraId="40BD7E81" w14:textId="77777777" w:rsidR="00E764BA" w:rsidRDefault="00E764BA" w:rsidP="00E764BA">
            <w:r>
              <w:t>=</w:t>
            </w:r>
          </w:p>
        </w:tc>
        <w:tc>
          <w:tcPr>
            <w:tcW w:w="554" w:type="dxa"/>
          </w:tcPr>
          <w:p w14:paraId="40AAEAE3" w14:textId="77777777" w:rsidR="00E764BA" w:rsidRDefault="00E764BA" w:rsidP="00E764BA">
            <w:r>
              <w:t>1</w:t>
            </w:r>
          </w:p>
        </w:tc>
        <w:tc>
          <w:tcPr>
            <w:tcW w:w="554" w:type="dxa"/>
          </w:tcPr>
          <w:p w14:paraId="7801E000" w14:textId="77777777" w:rsidR="00E764BA" w:rsidRDefault="00E764BA" w:rsidP="00E764BA">
            <w:r>
              <w:t>5</w:t>
            </w:r>
          </w:p>
        </w:tc>
        <w:tc>
          <w:tcPr>
            <w:tcW w:w="554" w:type="dxa"/>
          </w:tcPr>
          <w:p w14:paraId="7AFB6286" w14:textId="77777777" w:rsidR="00E764BA" w:rsidRDefault="00E764BA" w:rsidP="00E764BA">
            <w:r>
              <w:t>0</w:t>
            </w:r>
          </w:p>
        </w:tc>
        <w:tc>
          <w:tcPr>
            <w:tcW w:w="554" w:type="dxa"/>
          </w:tcPr>
          <w:p w14:paraId="18FF98B5" w14:textId="77777777" w:rsidR="00E764BA" w:rsidRDefault="00E764BA" w:rsidP="00E764BA">
            <w:r>
              <w:rPr>
                <w:rFonts w:ascii="Cambria" w:hAnsi="Cambria"/>
              </w:rPr>
              <w:t>°</w:t>
            </w:r>
          </w:p>
        </w:tc>
        <w:tc>
          <w:tcPr>
            <w:tcW w:w="554" w:type="dxa"/>
          </w:tcPr>
          <w:p w14:paraId="20920C22" w14:textId="77777777" w:rsidR="00E764BA" w:rsidRDefault="00E764BA" w:rsidP="00E764BA">
            <w:r>
              <w:t>C</w:t>
            </w:r>
          </w:p>
        </w:tc>
      </w:tr>
    </w:tbl>
    <w:p w14:paraId="6E1BE3E2" w14:textId="77777777" w:rsidR="00E764BA" w:rsidRDefault="00E764BA" w:rsidP="00E764BA"/>
    <w:p w14:paraId="3F024E30" w14:textId="77777777" w:rsidR="00E764BA" w:rsidRDefault="005C6D46" w:rsidP="005C6D46">
      <w:pPr>
        <w:pStyle w:val="Heading1"/>
      </w:pPr>
      <w:r>
        <w:t>Hardware Specifications and Requirements</w:t>
      </w:r>
    </w:p>
    <w:p w14:paraId="567E4F4B" w14:textId="77777777" w:rsidR="005C6D46" w:rsidRPr="005C6D46" w:rsidRDefault="005C6D46" w:rsidP="005C6D46">
      <w:pPr>
        <w:pStyle w:val="BodyText"/>
      </w:pPr>
      <w:r>
        <w:t xml:space="preserve">This section details the </w:t>
      </w:r>
      <w:r w:rsidR="00B24E89">
        <w:t>capabilities and needs of the battery cycler hardware.</w:t>
      </w:r>
    </w:p>
    <w:p w14:paraId="46B4D181" w14:textId="77777777" w:rsidR="00B24E89" w:rsidRDefault="00537E90">
      <w:pPr>
        <w:rPr>
          <w:rFonts w:ascii="Arial Black" w:hAnsi="Arial Black"/>
          <w:color w:val="808080"/>
          <w:spacing w:val="-25"/>
          <w:kern w:val="28"/>
          <w:sz w:val="32"/>
        </w:rPr>
      </w:pPr>
      <w:bookmarkStart w:id="3" w:name="_Toc35154380"/>
      <w:bookmarkStart w:id="4" w:name="_Toc35154903"/>
      <w:bookmarkStart w:id="5" w:name="_Toc36023002"/>
      <w:r>
        <w:br w:type="page"/>
      </w:r>
    </w:p>
    <w:p w14:paraId="21D612DD" w14:textId="77777777" w:rsidR="00A56F8C" w:rsidRPr="00A56F8C" w:rsidRDefault="00A56F8C" w:rsidP="00A56F8C">
      <w:pPr>
        <w:pStyle w:val="Caption"/>
        <w:keepNext/>
        <w:rPr>
          <w:sz w:val="24"/>
          <w:szCs w:val="24"/>
        </w:rPr>
      </w:pPr>
      <w:r w:rsidRPr="00A56F8C">
        <w:rPr>
          <w:sz w:val="24"/>
          <w:szCs w:val="24"/>
        </w:rPr>
        <w:lastRenderedPageBreak/>
        <w:t xml:space="preserve">Table </w:t>
      </w:r>
      <w:r w:rsidR="00A53855" w:rsidRPr="00A56F8C">
        <w:rPr>
          <w:sz w:val="24"/>
          <w:szCs w:val="24"/>
        </w:rPr>
        <w:fldChar w:fldCharType="begin"/>
      </w:r>
      <w:r w:rsidRPr="00A56F8C">
        <w:rPr>
          <w:sz w:val="24"/>
          <w:szCs w:val="24"/>
        </w:rPr>
        <w:instrText xml:space="preserve"> SEQ Table \* ARABIC </w:instrText>
      </w:r>
      <w:r w:rsidR="00A53855" w:rsidRPr="00A56F8C">
        <w:rPr>
          <w:sz w:val="24"/>
          <w:szCs w:val="24"/>
        </w:rPr>
        <w:fldChar w:fldCharType="separate"/>
      </w:r>
      <w:r w:rsidR="004C1661">
        <w:rPr>
          <w:noProof/>
          <w:sz w:val="24"/>
          <w:szCs w:val="24"/>
        </w:rPr>
        <w:t>1</w:t>
      </w:r>
      <w:r w:rsidR="00A53855" w:rsidRPr="00A56F8C">
        <w:rPr>
          <w:sz w:val="24"/>
          <w:szCs w:val="24"/>
        </w:rPr>
        <w:fldChar w:fldCharType="end"/>
      </w:r>
      <w:r w:rsidRPr="00A56F8C">
        <w:rPr>
          <w:sz w:val="24"/>
          <w:szCs w:val="24"/>
        </w:rPr>
        <w:t>: Hardware Specifications</w:t>
      </w:r>
    </w:p>
    <w:tbl>
      <w:tblPr>
        <w:tblStyle w:val="TableGrid"/>
        <w:tblW w:w="0" w:type="auto"/>
        <w:tblLook w:val="04A0" w:firstRow="1" w:lastRow="0" w:firstColumn="1" w:lastColumn="0" w:noHBand="0" w:noVBand="1"/>
      </w:tblPr>
      <w:tblGrid>
        <w:gridCol w:w="4158"/>
        <w:gridCol w:w="990"/>
        <w:gridCol w:w="990"/>
        <w:gridCol w:w="990"/>
        <w:gridCol w:w="778"/>
      </w:tblGrid>
      <w:tr w:rsidR="00B24E89" w14:paraId="09316A9A" w14:textId="77777777" w:rsidTr="00B24E89">
        <w:tc>
          <w:tcPr>
            <w:tcW w:w="4158" w:type="dxa"/>
          </w:tcPr>
          <w:p w14:paraId="2C9E6953" w14:textId="77777777" w:rsidR="00B24E89" w:rsidRPr="00B24E89" w:rsidRDefault="00B24E89" w:rsidP="00B24E89">
            <w:pPr>
              <w:pStyle w:val="Heading2"/>
              <w:outlineLvl w:val="1"/>
            </w:pPr>
            <w:r w:rsidRPr="00B24E89">
              <w:t>Parameter</w:t>
            </w:r>
          </w:p>
        </w:tc>
        <w:tc>
          <w:tcPr>
            <w:tcW w:w="990" w:type="dxa"/>
          </w:tcPr>
          <w:p w14:paraId="543B621A" w14:textId="77777777" w:rsidR="00B24E89" w:rsidRPr="00B24E89" w:rsidRDefault="00B24E89" w:rsidP="00B24E89">
            <w:pPr>
              <w:pStyle w:val="Heading2"/>
              <w:outlineLvl w:val="1"/>
            </w:pPr>
            <w:r>
              <w:t>Min</w:t>
            </w:r>
          </w:p>
        </w:tc>
        <w:tc>
          <w:tcPr>
            <w:tcW w:w="990" w:type="dxa"/>
          </w:tcPr>
          <w:p w14:paraId="052F6E31" w14:textId="77777777" w:rsidR="00B24E89" w:rsidRPr="00B24E89" w:rsidRDefault="00B24E89" w:rsidP="00B24E89">
            <w:pPr>
              <w:pStyle w:val="Heading2"/>
              <w:outlineLvl w:val="1"/>
            </w:pPr>
            <w:r>
              <w:t>Nom</w:t>
            </w:r>
          </w:p>
        </w:tc>
        <w:tc>
          <w:tcPr>
            <w:tcW w:w="990" w:type="dxa"/>
          </w:tcPr>
          <w:p w14:paraId="07A3131D" w14:textId="77777777" w:rsidR="00B24E89" w:rsidRPr="00B24E89" w:rsidRDefault="00B24E89" w:rsidP="00B24E89">
            <w:pPr>
              <w:pStyle w:val="Heading2"/>
              <w:outlineLvl w:val="1"/>
            </w:pPr>
            <w:r>
              <w:t>Max</w:t>
            </w:r>
          </w:p>
        </w:tc>
        <w:tc>
          <w:tcPr>
            <w:tcW w:w="778" w:type="dxa"/>
          </w:tcPr>
          <w:p w14:paraId="1620F3B0" w14:textId="77777777" w:rsidR="00B24E89" w:rsidRPr="00B24E89" w:rsidRDefault="00B24E89" w:rsidP="00B24E89">
            <w:pPr>
              <w:pStyle w:val="Heading2"/>
              <w:outlineLvl w:val="1"/>
            </w:pPr>
            <w:r>
              <w:t>Units</w:t>
            </w:r>
          </w:p>
        </w:tc>
      </w:tr>
      <w:tr w:rsidR="00B24E89" w14:paraId="75AF1DF5" w14:textId="77777777" w:rsidTr="00B24E89">
        <w:tc>
          <w:tcPr>
            <w:tcW w:w="4158" w:type="dxa"/>
          </w:tcPr>
          <w:p w14:paraId="47D34A3F" w14:textId="77777777" w:rsidR="00B24E89" w:rsidRPr="00B24E89" w:rsidRDefault="00B24E89" w:rsidP="00B24E89">
            <w:pPr>
              <w:pStyle w:val="NoSpacing"/>
            </w:pPr>
            <w:r w:rsidRPr="00B24E89">
              <w:t>Channels</w:t>
            </w:r>
          </w:p>
        </w:tc>
        <w:tc>
          <w:tcPr>
            <w:tcW w:w="990" w:type="dxa"/>
          </w:tcPr>
          <w:p w14:paraId="0FD4247D" w14:textId="77777777" w:rsidR="00B24E89" w:rsidRPr="00B24E89" w:rsidRDefault="00B24E89" w:rsidP="00B24E89">
            <w:pPr>
              <w:pStyle w:val="NoSpacing"/>
            </w:pPr>
          </w:p>
        </w:tc>
        <w:tc>
          <w:tcPr>
            <w:tcW w:w="990" w:type="dxa"/>
          </w:tcPr>
          <w:p w14:paraId="58887B78" w14:textId="77777777" w:rsidR="00B24E89" w:rsidRPr="00B24E89" w:rsidRDefault="00B24E89" w:rsidP="00B24E89">
            <w:pPr>
              <w:pStyle w:val="NoSpacing"/>
            </w:pPr>
            <w:r w:rsidRPr="00B24E89">
              <w:t>2</w:t>
            </w:r>
          </w:p>
        </w:tc>
        <w:tc>
          <w:tcPr>
            <w:tcW w:w="990" w:type="dxa"/>
          </w:tcPr>
          <w:p w14:paraId="06F57CF2" w14:textId="77777777" w:rsidR="00B24E89" w:rsidRPr="00B24E89" w:rsidRDefault="00B24E89" w:rsidP="00B24E89">
            <w:pPr>
              <w:pStyle w:val="NoSpacing"/>
            </w:pPr>
          </w:p>
        </w:tc>
        <w:tc>
          <w:tcPr>
            <w:tcW w:w="778" w:type="dxa"/>
          </w:tcPr>
          <w:p w14:paraId="12C6F4EF" w14:textId="77777777" w:rsidR="00B24E89" w:rsidRPr="00B24E89" w:rsidRDefault="00B24E89" w:rsidP="00B24E89">
            <w:pPr>
              <w:pStyle w:val="NoSpacing"/>
            </w:pPr>
          </w:p>
        </w:tc>
      </w:tr>
      <w:tr w:rsidR="00B24E89" w14:paraId="6D7DF273" w14:textId="77777777" w:rsidTr="00B24E89">
        <w:tc>
          <w:tcPr>
            <w:tcW w:w="4158" w:type="dxa"/>
          </w:tcPr>
          <w:p w14:paraId="5A1D357D" w14:textId="77777777" w:rsidR="00B24E89" w:rsidRPr="00B24E89" w:rsidRDefault="00B24E89" w:rsidP="00B24E89">
            <w:pPr>
              <w:pStyle w:val="NoSpacing"/>
            </w:pPr>
            <w:r>
              <w:t>Charge current per channel*</w:t>
            </w:r>
          </w:p>
        </w:tc>
        <w:tc>
          <w:tcPr>
            <w:tcW w:w="990" w:type="dxa"/>
          </w:tcPr>
          <w:p w14:paraId="2D99F56C" w14:textId="77777777" w:rsidR="00B24E89" w:rsidRPr="00B24E89" w:rsidRDefault="00B24E89" w:rsidP="00B24E89">
            <w:pPr>
              <w:pStyle w:val="NoSpacing"/>
            </w:pPr>
            <w:r>
              <w:t>0.005</w:t>
            </w:r>
          </w:p>
        </w:tc>
        <w:tc>
          <w:tcPr>
            <w:tcW w:w="990" w:type="dxa"/>
          </w:tcPr>
          <w:p w14:paraId="0668F120" w14:textId="77777777" w:rsidR="00B24E89" w:rsidRPr="00B24E89" w:rsidRDefault="00B24E89" w:rsidP="00B24E89">
            <w:pPr>
              <w:pStyle w:val="NoSpacing"/>
            </w:pPr>
          </w:p>
        </w:tc>
        <w:tc>
          <w:tcPr>
            <w:tcW w:w="990" w:type="dxa"/>
          </w:tcPr>
          <w:p w14:paraId="02F717A5" w14:textId="77777777" w:rsidR="00B24E89" w:rsidRPr="00B24E89" w:rsidRDefault="00B24E89" w:rsidP="00B24E89">
            <w:pPr>
              <w:pStyle w:val="NoSpacing"/>
            </w:pPr>
            <w:r>
              <w:t>20</w:t>
            </w:r>
          </w:p>
        </w:tc>
        <w:tc>
          <w:tcPr>
            <w:tcW w:w="778" w:type="dxa"/>
          </w:tcPr>
          <w:p w14:paraId="5C52BF33" w14:textId="77777777" w:rsidR="00B24E89" w:rsidRPr="00B24E89" w:rsidRDefault="00B24E89" w:rsidP="00B24E89">
            <w:pPr>
              <w:pStyle w:val="NoSpacing"/>
            </w:pPr>
            <w:r>
              <w:t>Amp</w:t>
            </w:r>
          </w:p>
        </w:tc>
      </w:tr>
      <w:tr w:rsidR="00B24E89" w14:paraId="19CEA14A" w14:textId="77777777" w:rsidTr="00B24E89">
        <w:tc>
          <w:tcPr>
            <w:tcW w:w="4158" w:type="dxa"/>
          </w:tcPr>
          <w:p w14:paraId="13CB1E57" w14:textId="77777777" w:rsidR="00B24E89" w:rsidRPr="00B24E89" w:rsidRDefault="00B24E89" w:rsidP="00B24E89">
            <w:pPr>
              <w:pStyle w:val="NoSpacing"/>
            </w:pPr>
            <w:r>
              <w:t>Load current per channel</w:t>
            </w:r>
          </w:p>
        </w:tc>
        <w:tc>
          <w:tcPr>
            <w:tcW w:w="990" w:type="dxa"/>
          </w:tcPr>
          <w:p w14:paraId="7257AD1E" w14:textId="77777777" w:rsidR="00B24E89" w:rsidRPr="00B24E89" w:rsidRDefault="00B24E89" w:rsidP="00B24E89">
            <w:pPr>
              <w:pStyle w:val="NoSpacing"/>
            </w:pPr>
            <w:r>
              <w:t>0.005</w:t>
            </w:r>
          </w:p>
        </w:tc>
        <w:tc>
          <w:tcPr>
            <w:tcW w:w="990" w:type="dxa"/>
          </w:tcPr>
          <w:p w14:paraId="28995CF9" w14:textId="77777777" w:rsidR="00B24E89" w:rsidRPr="00B24E89" w:rsidRDefault="00B24E89" w:rsidP="00B24E89">
            <w:pPr>
              <w:pStyle w:val="NoSpacing"/>
            </w:pPr>
          </w:p>
        </w:tc>
        <w:tc>
          <w:tcPr>
            <w:tcW w:w="990" w:type="dxa"/>
          </w:tcPr>
          <w:p w14:paraId="1E9086B7" w14:textId="77777777" w:rsidR="00B24E89" w:rsidRPr="00B24E89" w:rsidRDefault="00B24E89" w:rsidP="00B24E89">
            <w:pPr>
              <w:pStyle w:val="NoSpacing"/>
            </w:pPr>
            <w:r>
              <w:t>20</w:t>
            </w:r>
          </w:p>
        </w:tc>
        <w:tc>
          <w:tcPr>
            <w:tcW w:w="778" w:type="dxa"/>
          </w:tcPr>
          <w:p w14:paraId="298CCE2F" w14:textId="77777777" w:rsidR="00B24E89" w:rsidRPr="00B24E89" w:rsidRDefault="00B24E89" w:rsidP="00B24E89">
            <w:pPr>
              <w:pStyle w:val="NoSpacing"/>
            </w:pPr>
            <w:r>
              <w:t>Amp</w:t>
            </w:r>
          </w:p>
        </w:tc>
      </w:tr>
      <w:tr w:rsidR="00B24E89" w14:paraId="2B4A67ED" w14:textId="77777777" w:rsidTr="00B24E89">
        <w:tc>
          <w:tcPr>
            <w:tcW w:w="4158" w:type="dxa"/>
          </w:tcPr>
          <w:p w14:paraId="270E60E9" w14:textId="77777777" w:rsidR="00B24E89" w:rsidRPr="00B24E89" w:rsidRDefault="00B24E89" w:rsidP="00B24E89">
            <w:pPr>
              <w:pStyle w:val="NoSpacing"/>
            </w:pPr>
          </w:p>
        </w:tc>
        <w:tc>
          <w:tcPr>
            <w:tcW w:w="990" w:type="dxa"/>
          </w:tcPr>
          <w:p w14:paraId="6DA899FE" w14:textId="77777777" w:rsidR="00B24E89" w:rsidRPr="00B24E89" w:rsidRDefault="00B24E89" w:rsidP="00B24E89">
            <w:pPr>
              <w:pStyle w:val="NoSpacing"/>
            </w:pPr>
          </w:p>
        </w:tc>
        <w:tc>
          <w:tcPr>
            <w:tcW w:w="990" w:type="dxa"/>
          </w:tcPr>
          <w:p w14:paraId="78288CD2" w14:textId="77777777" w:rsidR="00B24E89" w:rsidRPr="00B24E89" w:rsidRDefault="00B24E89" w:rsidP="00B24E89">
            <w:pPr>
              <w:pStyle w:val="NoSpacing"/>
            </w:pPr>
          </w:p>
        </w:tc>
        <w:tc>
          <w:tcPr>
            <w:tcW w:w="990" w:type="dxa"/>
          </w:tcPr>
          <w:p w14:paraId="46AF55B1" w14:textId="77777777" w:rsidR="00B24E89" w:rsidRPr="00B24E89" w:rsidRDefault="00B24E89" w:rsidP="00B24E89">
            <w:pPr>
              <w:pStyle w:val="NoSpacing"/>
            </w:pPr>
          </w:p>
        </w:tc>
        <w:tc>
          <w:tcPr>
            <w:tcW w:w="778" w:type="dxa"/>
          </w:tcPr>
          <w:p w14:paraId="4F773573" w14:textId="77777777" w:rsidR="00B24E89" w:rsidRPr="00B24E89" w:rsidRDefault="00B24E89" w:rsidP="00B24E89">
            <w:pPr>
              <w:pStyle w:val="NoSpacing"/>
            </w:pPr>
          </w:p>
        </w:tc>
      </w:tr>
      <w:tr w:rsidR="00A56F8C" w14:paraId="328BAB3F" w14:textId="77777777" w:rsidTr="00B24E89">
        <w:tc>
          <w:tcPr>
            <w:tcW w:w="4158" w:type="dxa"/>
          </w:tcPr>
          <w:p w14:paraId="6081BF32" w14:textId="77777777" w:rsidR="00A56F8C" w:rsidRPr="00B24E89" w:rsidRDefault="00A56F8C" w:rsidP="00B24E89">
            <w:pPr>
              <w:pStyle w:val="NoSpacing"/>
            </w:pPr>
            <w:r>
              <w:t>Profile step resolution</w:t>
            </w:r>
          </w:p>
        </w:tc>
        <w:tc>
          <w:tcPr>
            <w:tcW w:w="990" w:type="dxa"/>
          </w:tcPr>
          <w:p w14:paraId="6C90C1AB" w14:textId="77777777" w:rsidR="00A56F8C" w:rsidRPr="00B24E89" w:rsidRDefault="00A56F8C" w:rsidP="00B24E89">
            <w:pPr>
              <w:pStyle w:val="NoSpacing"/>
            </w:pPr>
          </w:p>
        </w:tc>
        <w:tc>
          <w:tcPr>
            <w:tcW w:w="990" w:type="dxa"/>
          </w:tcPr>
          <w:p w14:paraId="0862BB87" w14:textId="77777777" w:rsidR="00A56F8C" w:rsidRPr="00B24E89" w:rsidRDefault="00A56F8C" w:rsidP="00B24E89">
            <w:pPr>
              <w:pStyle w:val="NoSpacing"/>
            </w:pPr>
            <w:r>
              <w:t>100</w:t>
            </w:r>
          </w:p>
        </w:tc>
        <w:tc>
          <w:tcPr>
            <w:tcW w:w="990" w:type="dxa"/>
          </w:tcPr>
          <w:p w14:paraId="4EC0EE01" w14:textId="77777777" w:rsidR="00A56F8C" w:rsidRPr="00B24E89" w:rsidRDefault="00A56F8C" w:rsidP="00B24E89">
            <w:pPr>
              <w:pStyle w:val="NoSpacing"/>
            </w:pPr>
          </w:p>
        </w:tc>
        <w:tc>
          <w:tcPr>
            <w:tcW w:w="778" w:type="dxa"/>
          </w:tcPr>
          <w:p w14:paraId="5A776C89" w14:textId="77777777" w:rsidR="00A56F8C" w:rsidRPr="00B24E89" w:rsidRDefault="00A56F8C" w:rsidP="00B24E89">
            <w:pPr>
              <w:pStyle w:val="NoSpacing"/>
            </w:pPr>
            <w:proofErr w:type="spellStart"/>
            <w:r>
              <w:t>mS</w:t>
            </w:r>
            <w:proofErr w:type="spellEnd"/>
          </w:p>
        </w:tc>
      </w:tr>
      <w:tr w:rsidR="00A56F8C" w14:paraId="3E53A876" w14:textId="77777777" w:rsidTr="00B24E89">
        <w:tc>
          <w:tcPr>
            <w:tcW w:w="4158" w:type="dxa"/>
          </w:tcPr>
          <w:p w14:paraId="333563CF" w14:textId="77777777" w:rsidR="00A56F8C" w:rsidRDefault="00A56F8C" w:rsidP="00B24E89">
            <w:pPr>
              <w:pStyle w:val="NoSpacing"/>
            </w:pPr>
            <w:r>
              <w:t>Data Sampling Rate</w:t>
            </w:r>
          </w:p>
        </w:tc>
        <w:tc>
          <w:tcPr>
            <w:tcW w:w="990" w:type="dxa"/>
          </w:tcPr>
          <w:p w14:paraId="2242C076" w14:textId="77777777" w:rsidR="00A56F8C" w:rsidRPr="00B24E89" w:rsidRDefault="00A56F8C" w:rsidP="00B24E89">
            <w:pPr>
              <w:pStyle w:val="NoSpacing"/>
            </w:pPr>
          </w:p>
        </w:tc>
        <w:tc>
          <w:tcPr>
            <w:tcW w:w="990" w:type="dxa"/>
          </w:tcPr>
          <w:p w14:paraId="75DE348C" w14:textId="77777777" w:rsidR="00A56F8C" w:rsidRDefault="00A56F8C" w:rsidP="00B24E89">
            <w:pPr>
              <w:pStyle w:val="NoSpacing"/>
            </w:pPr>
            <w:r>
              <w:t>10</w:t>
            </w:r>
          </w:p>
        </w:tc>
        <w:tc>
          <w:tcPr>
            <w:tcW w:w="990" w:type="dxa"/>
          </w:tcPr>
          <w:p w14:paraId="6892DC36" w14:textId="77777777" w:rsidR="00A56F8C" w:rsidRPr="00B24E89" w:rsidRDefault="00A56F8C" w:rsidP="00B24E89">
            <w:pPr>
              <w:pStyle w:val="NoSpacing"/>
            </w:pPr>
          </w:p>
        </w:tc>
        <w:tc>
          <w:tcPr>
            <w:tcW w:w="778" w:type="dxa"/>
          </w:tcPr>
          <w:p w14:paraId="6516FF79" w14:textId="77777777" w:rsidR="00A56F8C" w:rsidRDefault="00A56F8C" w:rsidP="00B24E89">
            <w:pPr>
              <w:pStyle w:val="NoSpacing"/>
            </w:pPr>
            <w:r>
              <w:t>Hz</w:t>
            </w:r>
          </w:p>
        </w:tc>
      </w:tr>
      <w:tr w:rsidR="00A56F8C" w14:paraId="48741E18" w14:textId="77777777" w:rsidTr="00B24E89">
        <w:tc>
          <w:tcPr>
            <w:tcW w:w="4158" w:type="dxa"/>
          </w:tcPr>
          <w:p w14:paraId="2A72991A" w14:textId="77777777" w:rsidR="00A56F8C" w:rsidRDefault="00A56F8C" w:rsidP="00A56F8C">
            <w:pPr>
              <w:pStyle w:val="NoSpacing"/>
            </w:pPr>
            <w:r>
              <w:t>Data Recording Rate</w:t>
            </w:r>
          </w:p>
        </w:tc>
        <w:tc>
          <w:tcPr>
            <w:tcW w:w="990" w:type="dxa"/>
          </w:tcPr>
          <w:p w14:paraId="096832F2" w14:textId="77777777" w:rsidR="00A56F8C" w:rsidRPr="00B24E89" w:rsidRDefault="00A56F8C" w:rsidP="00B24E89">
            <w:pPr>
              <w:pStyle w:val="NoSpacing"/>
            </w:pPr>
          </w:p>
        </w:tc>
        <w:tc>
          <w:tcPr>
            <w:tcW w:w="990" w:type="dxa"/>
          </w:tcPr>
          <w:p w14:paraId="7D771FBD" w14:textId="77777777" w:rsidR="00A56F8C" w:rsidRDefault="00A56F8C" w:rsidP="00B24E89">
            <w:pPr>
              <w:pStyle w:val="NoSpacing"/>
            </w:pPr>
            <w:r>
              <w:t>1</w:t>
            </w:r>
          </w:p>
        </w:tc>
        <w:tc>
          <w:tcPr>
            <w:tcW w:w="990" w:type="dxa"/>
          </w:tcPr>
          <w:p w14:paraId="5E098DD8" w14:textId="77777777" w:rsidR="00A56F8C" w:rsidRPr="00B24E89" w:rsidRDefault="00A56F8C" w:rsidP="00B24E89">
            <w:pPr>
              <w:pStyle w:val="NoSpacing"/>
            </w:pPr>
          </w:p>
        </w:tc>
        <w:tc>
          <w:tcPr>
            <w:tcW w:w="778" w:type="dxa"/>
          </w:tcPr>
          <w:p w14:paraId="2F937ECC" w14:textId="77777777" w:rsidR="00A56F8C" w:rsidRDefault="00A56F8C" w:rsidP="00B24E89">
            <w:pPr>
              <w:pStyle w:val="NoSpacing"/>
            </w:pPr>
            <w:r>
              <w:t>Hz</w:t>
            </w:r>
          </w:p>
        </w:tc>
      </w:tr>
      <w:tr w:rsidR="00A56F8C" w14:paraId="5685700B" w14:textId="77777777" w:rsidTr="00B24E89">
        <w:tc>
          <w:tcPr>
            <w:tcW w:w="4158" w:type="dxa"/>
          </w:tcPr>
          <w:p w14:paraId="29B34B39" w14:textId="77777777" w:rsidR="00A56F8C" w:rsidRPr="00B24E89" w:rsidRDefault="00A56F8C" w:rsidP="00B24E89">
            <w:pPr>
              <w:pStyle w:val="NoSpacing"/>
            </w:pPr>
          </w:p>
        </w:tc>
        <w:tc>
          <w:tcPr>
            <w:tcW w:w="990" w:type="dxa"/>
          </w:tcPr>
          <w:p w14:paraId="5E598EA4" w14:textId="77777777" w:rsidR="00A56F8C" w:rsidRPr="00B24E89" w:rsidRDefault="00A56F8C" w:rsidP="00B24E89">
            <w:pPr>
              <w:pStyle w:val="NoSpacing"/>
            </w:pPr>
          </w:p>
        </w:tc>
        <w:tc>
          <w:tcPr>
            <w:tcW w:w="990" w:type="dxa"/>
          </w:tcPr>
          <w:p w14:paraId="2CC2079D" w14:textId="77777777" w:rsidR="00A56F8C" w:rsidRPr="00B24E89" w:rsidRDefault="00A56F8C" w:rsidP="00B24E89">
            <w:pPr>
              <w:pStyle w:val="NoSpacing"/>
            </w:pPr>
          </w:p>
        </w:tc>
        <w:tc>
          <w:tcPr>
            <w:tcW w:w="990" w:type="dxa"/>
          </w:tcPr>
          <w:p w14:paraId="2AAAEA4D" w14:textId="77777777" w:rsidR="00A56F8C" w:rsidRPr="00B24E89" w:rsidRDefault="00A56F8C" w:rsidP="00B24E89">
            <w:pPr>
              <w:pStyle w:val="NoSpacing"/>
            </w:pPr>
          </w:p>
        </w:tc>
        <w:tc>
          <w:tcPr>
            <w:tcW w:w="778" w:type="dxa"/>
          </w:tcPr>
          <w:p w14:paraId="79EB64C2" w14:textId="77777777" w:rsidR="00A56F8C" w:rsidRPr="00B24E89" w:rsidRDefault="00A56F8C" w:rsidP="00B24E89">
            <w:pPr>
              <w:pStyle w:val="NoSpacing"/>
            </w:pPr>
          </w:p>
        </w:tc>
      </w:tr>
      <w:tr w:rsidR="00B24E89" w14:paraId="1BCF428C" w14:textId="77777777" w:rsidTr="00B24E89">
        <w:tc>
          <w:tcPr>
            <w:tcW w:w="4158" w:type="dxa"/>
          </w:tcPr>
          <w:p w14:paraId="582842B7" w14:textId="77777777" w:rsidR="00B24E89" w:rsidRPr="00B24E89" w:rsidRDefault="00A56F8C" w:rsidP="00B24E89">
            <w:pPr>
              <w:pStyle w:val="NoSpacing"/>
            </w:pPr>
            <w:r>
              <w:t>Commanded current resolution</w:t>
            </w:r>
          </w:p>
        </w:tc>
        <w:tc>
          <w:tcPr>
            <w:tcW w:w="990" w:type="dxa"/>
          </w:tcPr>
          <w:p w14:paraId="1B9455D4" w14:textId="77777777" w:rsidR="00B24E89" w:rsidRPr="00B24E89" w:rsidRDefault="00B24E89" w:rsidP="00B24E89">
            <w:pPr>
              <w:pStyle w:val="NoSpacing"/>
            </w:pPr>
          </w:p>
        </w:tc>
        <w:tc>
          <w:tcPr>
            <w:tcW w:w="990" w:type="dxa"/>
          </w:tcPr>
          <w:p w14:paraId="24AD5659" w14:textId="77777777" w:rsidR="00B24E89" w:rsidRPr="00B24E89" w:rsidRDefault="00A56F8C" w:rsidP="00B24E89">
            <w:pPr>
              <w:pStyle w:val="NoSpacing"/>
            </w:pPr>
            <w:r>
              <w:t>5</w:t>
            </w:r>
          </w:p>
        </w:tc>
        <w:tc>
          <w:tcPr>
            <w:tcW w:w="990" w:type="dxa"/>
          </w:tcPr>
          <w:p w14:paraId="28D64DE1" w14:textId="77777777" w:rsidR="00B24E89" w:rsidRPr="00B24E89" w:rsidRDefault="00B24E89" w:rsidP="00B24E89">
            <w:pPr>
              <w:pStyle w:val="NoSpacing"/>
            </w:pPr>
          </w:p>
        </w:tc>
        <w:tc>
          <w:tcPr>
            <w:tcW w:w="778" w:type="dxa"/>
          </w:tcPr>
          <w:p w14:paraId="40767765" w14:textId="77777777" w:rsidR="00B24E89" w:rsidRPr="00B24E89" w:rsidRDefault="00A56F8C" w:rsidP="00B24E89">
            <w:pPr>
              <w:pStyle w:val="NoSpacing"/>
            </w:pPr>
            <w:r>
              <w:t>mA</w:t>
            </w:r>
          </w:p>
        </w:tc>
      </w:tr>
      <w:tr w:rsidR="00B24E89" w14:paraId="26C04B4F" w14:textId="77777777" w:rsidTr="00B24E89">
        <w:tc>
          <w:tcPr>
            <w:tcW w:w="4158" w:type="dxa"/>
          </w:tcPr>
          <w:p w14:paraId="7938BB10" w14:textId="77777777" w:rsidR="00B24E89" w:rsidRPr="00B24E89" w:rsidRDefault="00A56F8C" w:rsidP="00B24E89">
            <w:pPr>
              <w:pStyle w:val="NoSpacing"/>
            </w:pPr>
            <w:r>
              <w:t>Measured current resolution</w:t>
            </w:r>
          </w:p>
        </w:tc>
        <w:tc>
          <w:tcPr>
            <w:tcW w:w="990" w:type="dxa"/>
          </w:tcPr>
          <w:p w14:paraId="106D5C96" w14:textId="77777777" w:rsidR="00B24E89" w:rsidRPr="00B24E89" w:rsidRDefault="00B24E89" w:rsidP="00B24E89">
            <w:pPr>
              <w:pStyle w:val="NoSpacing"/>
            </w:pPr>
          </w:p>
        </w:tc>
        <w:tc>
          <w:tcPr>
            <w:tcW w:w="990" w:type="dxa"/>
          </w:tcPr>
          <w:p w14:paraId="4E859F10" w14:textId="77777777" w:rsidR="00B24E89" w:rsidRPr="00B24E89" w:rsidRDefault="00A56F8C" w:rsidP="00B24E89">
            <w:pPr>
              <w:pStyle w:val="NoSpacing"/>
            </w:pPr>
            <w:r>
              <w:t>2.5</w:t>
            </w:r>
          </w:p>
        </w:tc>
        <w:tc>
          <w:tcPr>
            <w:tcW w:w="990" w:type="dxa"/>
          </w:tcPr>
          <w:p w14:paraId="773407F8" w14:textId="77777777" w:rsidR="00B24E89" w:rsidRPr="00B24E89" w:rsidRDefault="00B24E89" w:rsidP="00B24E89">
            <w:pPr>
              <w:pStyle w:val="NoSpacing"/>
            </w:pPr>
          </w:p>
        </w:tc>
        <w:tc>
          <w:tcPr>
            <w:tcW w:w="778" w:type="dxa"/>
          </w:tcPr>
          <w:p w14:paraId="2222A929" w14:textId="77777777" w:rsidR="00B24E89" w:rsidRPr="00B24E89" w:rsidRDefault="00A56F8C" w:rsidP="00B24E89">
            <w:pPr>
              <w:pStyle w:val="NoSpacing"/>
            </w:pPr>
            <w:r>
              <w:t>mA</w:t>
            </w:r>
          </w:p>
        </w:tc>
      </w:tr>
      <w:tr w:rsidR="00B24E89" w14:paraId="0671A709" w14:textId="77777777" w:rsidTr="00B24E89">
        <w:trPr>
          <w:trHeight w:val="70"/>
        </w:trPr>
        <w:tc>
          <w:tcPr>
            <w:tcW w:w="4158" w:type="dxa"/>
          </w:tcPr>
          <w:p w14:paraId="3A15DF21" w14:textId="77777777" w:rsidR="00A56F8C" w:rsidRPr="00B24E89" w:rsidRDefault="00A56F8C" w:rsidP="00B24E89">
            <w:pPr>
              <w:pStyle w:val="NoSpacing"/>
            </w:pPr>
            <w:r>
              <w:t>Measured voltage resolution</w:t>
            </w:r>
          </w:p>
        </w:tc>
        <w:tc>
          <w:tcPr>
            <w:tcW w:w="990" w:type="dxa"/>
          </w:tcPr>
          <w:p w14:paraId="741DCF20" w14:textId="77777777" w:rsidR="00B24E89" w:rsidRPr="00B24E89" w:rsidRDefault="00B24E89" w:rsidP="00B24E89">
            <w:pPr>
              <w:pStyle w:val="NoSpacing"/>
            </w:pPr>
          </w:p>
        </w:tc>
        <w:tc>
          <w:tcPr>
            <w:tcW w:w="990" w:type="dxa"/>
          </w:tcPr>
          <w:p w14:paraId="369FEC2C" w14:textId="77777777" w:rsidR="00B24E89" w:rsidRPr="00B24E89" w:rsidRDefault="00B24E89" w:rsidP="00B24E89">
            <w:pPr>
              <w:pStyle w:val="NoSpacing"/>
            </w:pPr>
          </w:p>
        </w:tc>
        <w:tc>
          <w:tcPr>
            <w:tcW w:w="990" w:type="dxa"/>
          </w:tcPr>
          <w:p w14:paraId="30341D0A" w14:textId="77777777" w:rsidR="00B24E89" w:rsidRPr="00B24E89" w:rsidRDefault="00B24E89" w:rsidP="00B24E89">
            <w:pPr>
              <w:pStyle w:val="NoSpacing"/>
            </w:pPr>
          </w:p>
        </w:tc>
        <w:tc>
          <w:tcPr>
            <w:tcW w:w="778" w:type="dxa"/>
          </w:tcPr>
          <w:p w14:paraId="5A4AE64B" w14:textId="77777777" w:rsidR="00B24E89" w:rsidRPr="00B24E89" w:rsidRDefault="00A56F8C" w:rsidP="00B24E89">
            <w:pPr>
              <w:pStyle w:val="NoSpacing"/>
            </w:pPr>
            <w:r>
              <w:t>mV</w:t>
            </w:r>
          </w:p>
        </w:tc>
      </w:tr>
      <w:tr w:rsidR="00A56F8C" w14:paraId="6F978B68" w14:textId="77777777" w:rsidTr="00B24E89">
        <w:trPr>
          <w:trHeight w:val="70"/>
        </w:trPr>
        <w:tc>
          <w:tcPr>
            <w:tcW w:w="4158" w:type="dxa"/>
          </w:tcPr>
          <w:p w14:paraId="5121CB4D" w14:textId="77777777" w:rsidR="00A56F8C" w:rsidRPr="00B24E89" w:rsidRDefault="00A56F8C" w:rsidP="00B24E89">
            <w:pPr>
              <w:pStyle w:val="NoSpacing"/>
            </w:pPr>
          </w:p>
        </w:tc>
        <w:tc>
          <w:tcPr>
            <w:tcW w:w="990" w:type="dxa"/>
          </w:tcPr>
          <w:p w14:paraId="18812A4F" w14:textId="77777777" w:rsidR="00A56F8C" w:rsidRPr="00B24E89" w:rsidRDefault="00A56F8C" w:rsidP="00B24E89">
            <w:pPr>
              <w:pStyle w:val="NoSpacing"/>
            </w:pPr>
          </w:p>
        </w:tc>
        <w:tc>
          <w:tcPr>
            <w:tcW w:w="990" w:type="dxa"/>
          </w:tcPr>
          <w:p w14:paraId="2E40CA4E" w14:textId="77777777" w:rsidR="00A56F8C" w:rsidRPr="00B24E89" w:rsidRDefault="00A56F8C" w:rsidP="00B24E89">
            <w:pPr>
              <w:pStyle w:val="NoSpacing"/>
            </w:pPr>
          </w:p>
        </w:tc>
        <w:tc>
          <w:tcPr>
            <w:tcW w:w="990" w:type="dxa"/>
          </w:tcPr>
          <w:p w14:paraId="069DCF42" w14:textId="77777777" w:rsidR="00A56F8C" w:rsidRPr="00B24E89" w:rsidRDefault="00A56F8C" w:rsidP="00B24E89">
            <w:pPr>
              <w:pStyle w:val="NoSpacing"/>
            </w:pPr>
          </w:p>
        </w:tc>
        <w:tc>
          <w:tcPr>
            <w:tcW w:w="778" w:type="dxa"/>
          </w:tcPr>
          <w:p w14:paraId="6F24BDF0" w14:textId="77777777" w:rsidR="00A56F8C" w:rsidRPr="00B24E89" w:rsidRDefault="00A56F8C" w:rsidP="00B24E89">
            <w:pPr>
              <w:pStyle w:val="NoSpacing"/>
            </w:pPr>
          </w:p>
        </w:tc>
      </w:tr>
      <w:tr w:rsidR="00A56F8C" w14:paraId="783BE109" w14:textId="77777777" w:rsidTr="00B24E89">
        <w:trPr>
          <w:trHeight w:val="70"/>
        </w:trPr>
        <w:tc>
          <w:tcPr>
            <w:tcW w:w="4158" w:type="dxa"/>
          </w:tcPr>
          <w:p w14:paraId="23CC124A" w14:textId="77777777" w:rsidR="00A56F8C" w:rsidRPr="00B24E89" w:rsidRDefault="00A56F8C" w:rsidP="00B24E89">
            <w:pPr>
              <w:pStyle w:val="NoSpacing"/>
            </w:pPr>
          </w:p>
        </w:tc>
        <w:tc>
          <w:tcPr>
            <w:tcW w:w="990" w:type="dxa"/>
          </w:tcPr>
          <w:p w14:paraId="66E65DF3" w14:textId="77777777" w:rsidR="00A56F8C" w:rsidRPr="00B24E89" w:rsidRDefault="00A56F8C" w:rsidP="00B24E89">
            <w:pPr>
              <w:pStyle w:val="NoSpacing"/>
            </w:pPr>
          </w:p>
        </w:tc>
        <w:tc>
          <w:tcPr>
            <w:tcW w:w="990" w:type="dxa"/>
          </w:tcPr>
          <w:p w14:paraId="2EAF0E8B" w14:textId="77777777" w:rsidR="00A56F8C" w:rsidRPr="00B24E89" w:rsidRDefault="00A56F8C" w:rsidP="00B24E89">
            <w:pPr>
              <w:pStyle w:val="NoSpacing"/>
            </w:pPr>
          </w:p>
        </w:tc>
        <w:tc>
          <w:tcPr>
            <w:tcW w:w="990" w:type="dxa"/>
          </w:tcPr>
          <w:p w14:paraId="0CCDA71E" w14:textId="77777777" w:rsidR="00A56F8C" w:rsidRPr="00B24E89" w:rsidRDefault="00A56F8C" w:rsidP="00B24E89">
            <w:pPr>
              <w:pStyle w:val="NoSpacing"/>
            </w:pPr>
          </w:p>
        </w:tc>
        <w:tc>
          <w:tcPr>
            <w:tcW w:w="778" w:type="dxa"/>
          </w:tcPr>
          <w:p w14:paraId="4890DB5A" w14:textId="77777777" w:rsidR="00A56F8C" w:rsidRPr="00B24E89" w:rsidRDefault="00A56F8C" w:rsidP="00B24E89">
            <w:pPr>
              <w:pStyle w:val="NoSpacing"/>
            </w:pPr>
          </w:p>
        </w:tc>
      </w:tr>
      <w:tr w:rsidR="00A56F8C" w14:paraId="34BD6819" w14:textId="77777777" w:rsidTr="00B24E89">
        <w:trPr>
          <w:trHeight w:val="70"/>
        </w:trPr>
        <w:tc>
          <w:tcPr>
            <w:tcW w:w="4158" w:type="dxa"/>
          </w:tcPr>
          <w:p w14:paraId="2C351234" w14:textId="77777777" w:rsidR="00A56F8C" w:rsidRPr="00B24E89" w:rsidRDefault="00A56F8C" w:rsidP="00B24E89">
            <w:pPr>
              <w:pStyle w:val="NoSpacing"/>
            </w:pPr>
          </w:p>
        </w:tc>
        <w:tc>
          <w:tcPr>
            <w:tcW w:w="990" w:type="dxa"/>
          </w:tcPr>
          <w:p w14:paraId="0B081927" w14:textId="77777777" w:rsidR="00A56F8C" w:rsidRPr="00B24E89" w:rsidRDefault="00A56F8C" w:rsidP="00B24E89">
            <w:pPr>
              <w:pStyle w:val="NoSpacing"/>
            </w:pPr>
          </w:p>
        </w:tc>
        <w:tc>
          <w:tcPr>
            <w:tcW w:w="990" w:type="dxa"/>
          </w:tcPr>
          <w:p w14:paraId="50B9B2DA" w14:textId="77777777" w:rsidR="00A56F8C" w:rsidRPr="00B24E89" w:rsidRDefault="00A56F8C" w:rsidP="00B24E89">
            <w:pPr>
              <w:pStyle w:val="NoSpacing"/>
            </w:pPr>
          </w:p>
        </w:tc>
        <w:tc>
          <w:tcPr>
            <w:tcW w:w="990" w:type="dxa"/>
          </w:tcPr>
          <w:p w14:paraId="7F0F2C2F" w14:textId="77777777" w:rsidR="00A56F8C" w:rsidRPr="00B24E89" w:rsidRDefault="00A56F8C" w:rsidP="00B24E89">
            <w:pPr>
              <w:pStyle w:val="NoSpacing"/>
            </w:pPr>
          </w:p>
        </w:tc>
        <w:tc>
          <w:tcPr>
            <w:tcW w:w="778" w:type="dxa"/>
          </w:tcPr>
          <w:p w14:paraId="041F02DC" w14:textId="77777777" w:rsidR="00A56F8C" w:rsidRPr="00B24E89" w:rsidRDefault="00A56F8C" w:rsidP="00B24E89">
            <w:pPr>
              <w:pStyle w:val="NoSpacing"/>
            </w:pPr>
          </w:p>
        </w:tc>
      </w:tr>
      <w:tr w:rsidR="00A56F8C" w14:paraId="799DD4C4" w14:textId="77777777" w:rsidTr="00B24E89">
        <w:trPr>
          <w:trHeight w:val="70"/>
        </w:trPr>
        <w:tc>
          <w:tcPr>
            <w:tcW w:w="4158" w:type="dxa"/>
          </w:tcPr>
          <w:p w14:paraId="614F4712" w14:textId="77777777" w:rsidR="00A56F8C" w:rsidRPr="00B24E89" w:rsidRDefault="00A56F8C" w:rsidP="00B24E89">
            <w:pPr>
              <w:pStyle w:val="NoSpacing"/>
            </w:pPr>
          </w:p>
        </w:tc>
        <w:tc>
          <w:tcPr>
            <w:tcW w:w="990" w:type="dxa"/>
          </w:tcPr>
          <w:p w14:paraId="39665C06" w14:textId="77777777" w:rsidR="00A56F8C" w:rsidRPr="00B24E89" w:rsidRDefault="00A56F8C" w:rsidP="00B24E89">
            <w:pPr>
              <w:pStyle w:val="NoSpacing"/>
            </w:pPr>
          </w:p>
        </w:tc>
        <w:tc>
          <w:tcPr>
            <w:tcW w:w="990" w:type="dxa"/>
          </w:tcPr>
          <w:p w14:paraId="26E52DE5" w14:textId="77777777" w:rsidR="00A56F8C" w:rsidRPr="00B24E89" w:rsidRDefault="00A56F8C" w:rsidP="00B24E89">
            <w:pPr>
              <w:pStyle w:val="NoSpacing"/>
            </w:pPr>
          </w:p>
        </w:tc>
        <w:tc>
          <w:tcPr>
            <w:tcW w:w="990" w:type="dxa"/>
          </w:tcPr>
          <w:p w14:paraId="411E6A41" w14:textId="77777777" w:rsidR="00A56F8C" w:rsidRPr="00B24E89" w:rsidRDefault="00A56F8C" w:rsidP="00B24E89">
            <w:pPr>
              <w:pStyle w:val="NoSpacing"/>
            </w:pPr>
          </w:p>
        </w:tc>
        <w:tc>
          <w:tcPr>
            <w:tcW w:w="778" w:type="dxa"/>
          </w:tcPr>
          <w:p w14:paraId="46DF2511" w14:textId="77777777" w:rsidR="00A56F8C" w:rsidRPr="00B24E89" w:rsidRDefault="00A56F8C" w:rsidP="00B24E89">
            <w:pPr>
              <w:pStyle w:val="NoSpacing"/>
            </w:pPr>
          </w:p>
        </w:tc>
      </w:tr>
    </w:tbl>
    <w:p w14:paraId="36F84A01" w14:textId="77777777" w:rsidR="00537E90" w:rsidRDefault="00537E90" w:rsidP="00B24E89">
      <w:pPr>
        <w:pStyle w:val="NoSpacing"/>
        <w:rPr>
          <w:kern w:val="28"/>
        </w:rPr>
      </w:pPr>
    </w:p>
    <w:p w14:paraId="6E3BEA4B" w14:textId="77777777" w:rsidR="00B24E89" w:rsidRDefault="00B24E89" w:rsidP="00B24E89">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14:paraId="0B982899" w14:textId="77777777" w:rsidR="005F6105" w:rsidRPr="00C85508" w:rsidRDefault="00537E90" w:rsidP="00C85508">
      <w:pPr>
        <w:pStyle w:val="Heading1"/>
      </w:pPr>
      <w:bookmarkStart w:id="6" w:name="_Ref279959950"/>
      <w:bookmarkEnd w:id="3"/>
      <w:bookmarkEnd w:id="4"/>
      <w:bookmarkEnd w:id="5"/>
      <w:r w:rsidRPr="00C85508">
        <w:t>An Introduction to the Software</w:t>
      </w:r>
      <w:bookmarkEnd w:id="6"/>
    </w:p>
    <w:p w14:paraId="675A380B" w14:textId="77777777" w:rsidR="005F6105" w:rsidRDefault="005F6105" w:rsidP="00C85508">
      <w:pPr>
        <w:pStyle w:val="Heading1"/>
        <w:sectPr w:rsidR="005F6105" w:rsidSect="00FD5C3F">
          <w:footerReference w:type="default" r:id="rId17"/>
          <w:type w:val="continuous"/>
          <w:pgSz w:w="12240" w:h="15840" w:code="1"/>
          <w:pgMar w:top="1800" w:right="1195" w:bottom="1440" w:left="3355" w:header="965" w:footer="965" w:gutter="0"/>
          <w:cols w:space="360"/>
          <w:titlePg/>
        </w:sectPr>
      </w:pPr>
    </w:p>
    <w:p w14:paraId="0B24DC42" w14:textId="77777777" w:rsidR="005F6105" w:rsidRDefault="00C85508" w:rsidP="00C85508">
      <w:pPr>
        <w:pStyle w:val="BodyText"/>
      </w:pPr>
      <w:r>
        <w:lastRenderedPageBreak/>
        <w:t>Because all critical timing and profile storage is handled within the hardware of the battery cycler, the responsibility of the host PC software is relatively light. Nevertheless it is still required for system operation. The host PC software is a scheduling and data acquisition application that communicates with the battery cycler hardware. It is responsible for running the battery cycler on a user defined schedule, as well as collecting and saving all data sent back from the hardware during testing.</w:t>
      </w:r>
    </w:p>
    <w:p w14:paraId="202296C9" w14:textId="77777777" w:rsidR="005F6105" w:rsidRPr="00C85508" w:rsidRDefault="00C85508" w:rsidP="00C85508">
      <w:pPr>
        <w:pStyle w:val="Heading1"/>
      </w:pPr>
      <w:bookmarkStart w:id="7" w:name="_Ref279959936"/>
      <w:r w:rsidRPr="00C85508">
        <w:t>Profiles, Schedules and Program Creation</w:t>
      </w:r>
      <w:bookmarkEnd w:id="7"/>
    </w:p>
    <w:p w14:paraId="69FF6972" w14:textId="77777777" w:rsidR="00C85508" w:rsidRDefault="005F6105" w:rsidP="00C85508">
      <w:pPr>
        <w:pStyle w:val="BodyText"/>
      </w:pPr>
      <w:r>
        <w:t xml:space="preserve">Assuming </w:t>
      </w:r>
      <w:r w:rsidR="00D05564">
        <w:t xml:space="preserve">that </w:t>
      </w:r>
      <w:r>
        <w:t xml:space="preserve">you see your paragraph marks, you’ll notice a paragraph mark attached to the </w:t>
      </w:r>
      <w:r w:rsidR="00D05564">
        <w:t>lower-</w:t>
      </w:r>
      <w:r>
        <w:t>right corner of the picture. Click the picture</w:t>
      </w:r>
      <w:r w:rsidR="00A53855">
        <w:fldChar w:fldCharType="begin"/>
      </w:r>
      <w:r w:rsidR="008629BC">
        <w:instrText xml:space="preserve"> XE "</w:instrText>
      </w:r>
      <w:r w:rsidR="008629BC" w:rsidRPr="009B0608">
        <w:instrText>picture</w:instrText>
      </w:r>
      <w:r w:rsidR="008629BC">
        <w:instrText xml:space="preserve">" </w:instrText>
      </w:r>
      <w:r w:rsidR="00A53855">
        <w:fldChar w:fldCharType="end"/>
      </w:r>
      <w:r>
        <w:t xml:space="preserve">, and notice too, the name of the </w:t>
      </w:r>
      <w:r w:rsidR="00B41464">
        <w:t>style</w:t>
      </w:r>
      <w:r>
        <w:t xml:space="preserve">—not surprisingly, the Picture </w:t>
      </w:r>
      <w:r w:rsidR="00D05564">
        <w:t>s</w:t>
      </w:r>
      <w:r>
        <w:t xml:space="preserve">tyle. Pictures attached to paragraph </w:t>
      </w:r>
      <w:r w:rsidR="00D05564">
        <w:t>s</w:t>
      </w:r>
      <w:r>
        <w:t>tyles make it possible for pictures to act like paragraphs.</w:t>
      </w:r>
      <w:bookmarkStart w:id="8" w:name="_Toc35154384"/>
      <w:bookmarkStart w:id="9" w:name="_Toc35154907"/>
      <w:bookmarkStart w:id="10" w:name="_Toc36023006"/>
    </w:p>
    <w:p w14:paraId="067D1EBF" w14:textId="77777777" w:rsidR="00E764BA" w:rsidRDefault="00E764BA" w:rsidP="00E764BA">
      <w:r>
        <w:t>Battery Cycler recognized commands:</w:t>
      </w:r>
    </w:p>
    <w:p w14:paraId="0911412F" w14:textId="77777777" w:rsidR="00E764BA" w:rsidRPr="004815F3" w:rsidRDefault="00E764BA" w:rsidP="00E764BA">
      <w:pPr>
        <w:pStyle w:val="NoSpacing"/>
        <w:rPr>
          <w:b/>
        </w:rPr>
      </w:pPr>
      <w:r w:rsidRPr="004815F3">
        <w:rPr>
          <w:b/>
        </w:rPr>
        <w:t>(0-32) - Basic commands that can be run while the system is not busy and don’t change any system variables</w:t>
      </w:r>
    </w:p>
    <w:p w14:paraId="75FE5999" w14:textId="77777777" w:rsidR="00E764BA" w:rsidRPr="004815F3" w:rsidRDefault="00E764BA" w:rsidP="00E764BA">
      <w:pPr>
        <w:pStyle w:val="NoSpacing"/>
      </w:pPr>
    </w:p>
    <w:p w14:paraId="39C04542" w14:textId="77777777" w:rsidR="00E764BA" w:rsidRDefault="00E764BA" w:rsidP="00E764BA">
      <w:pPr>
        <w:pStyle w:val="NoSpacing"/>
      </w:pPr>
      <w:r>
        <w:t>0 – Stop</w:t>
      </w:r>
    </w:p>
    <w:p w14:paraId="202DC66D" w14:textId="77777777" w:rsidR="00E764BA" w:rsidRDefault="00E764BA" w:rsidP="00E764BA">
      <w:pPr>
        <w:pStyle w:val="NoSpacing"/>
      </w:pPr>
      <w:r>
        <w:t>1 – Pause</w:t>
      </w:r>
    </w:p>
    <w:p w14:paraId="17220816" w14:textId="77777777" w:rsidR="00E764BA" w:rsidRDefault="00E764BA" w:rsidP="00E764BA">
      <w:pPr>
        <w:pStyle w:val="NoSpacing"/>
      </w:pPr>
      <w:r>
        <w:t>2 – Clear charging energy</w:t>
      </w:r>
    </w:p>
    <w:p w14:paraId="0F9CE838" w14:textId="77777777" w:rsidR="00E764BA" w:rsidRDefault="00E764BA" w:rsidP="00E764BA">
      <w:pPr>
        <w:pStyle w:val="NoSpacing"/>
      </w:pPr>
      <w:r>
        <w:lastRenderedPageBreak/>
        <w:t>3- Clear load energy</w:t>
      </w:r>
    </w:p>
    <w:p w14:paraId="118576FA" w14:textId="77777777" w:rsidR="00E764BA" w:rsidRDefault="00E764BA" w:rsidP="00E764BA">
      <w:pPr>
        <w:pStyle w:val="NoSpacing"/>
      </w:pPr>
      <w:r>
        <w:t xml:space="preserve">4 – </w:t>
      </w:r>
    </w:p>
    <w:p w14:paraId="48320500" w14:textId="77777777" w:rsidR="00E764BA" w:rsidRDefault="00E764BA" w:rsidP="00E764BA">
      <w:pPr>
        <w:pStyle w:val="NoSpacing"/>
      </w:pPr>
    </w:p>
    <w:p w14:paraId="41F6A2F9" w14:textId="77777777" w:rsidR="00E764BA" w:rsidRPr="004815F3" w:rsidRDefault="00E764BA" w:rsidP="00E764BA">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14:paraId="2DD6F95C" w14:textId="77777777" w:rsidR="00E764BA" w:rsidRDefault="00E764BA" w:rsidP="00E764BA">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14:paraId="2B28FC2A" w14:textId="77777777" w:rsidR="00E764BA" w:rsidRDefault="00E764BA" w:rsidP="00E764BA">
      <w:pPr>
        <w:pStyle w:val="NoSpacing"/>
        <w:rPr>
          <w:b/>
        </w:rPr>
      </w:pPr>
    </w:p>
    <w:p w14:paraId="5E5EA482" w14:textId="77777777" w:rsidR="00E764BA" w:rsidRDefault="00E764BA" w:rsidP="00E764BA">
      <w:pPr>
        <w:pStyle w:val="NoSpacing"/>
      </w:pPr>
      <w:r w:rsidRPr="004815F3">
        <w:t xml:space="preserve">33 </w:t>
      </w:r>
      <w:r>
        <w:t>–</w:t>
      </w:r>
      <w:r w:rsidRPr="004815F3">
        <w:t xml:space="preserve"> </w:t>
      </w:r>
    </w:p>
    <w:p w14:paraId="6FD9F37A" w14:textId="77777777" w:rsidR="00E764BA" w:rsidRDefault="00E764BA" w:rsidP="00E764BA">
      <w:pPr>
        <w:pStyle w:val="NoSpacing"/>
      </w:pPr>
    </w:p>
    <w:p w14:paraId="175E90E0" w14:textId="77777777" w:rsidR="00E764BA" w:rsidRDefault="00E764BA" w:rsidP="00E764BA">
      <w:pPr>
        <w:pStyle w:val="NoSpacing"/>
      </w:pPr>
      <w:r>
        <w:t>How our profiles are defined:</w:t>
      </w:r>
    </w:p>
    <w:p w14:paraId="21E8971A" w14:textId="77777777" w:rsidR="00E764BA" w:rsidRDefault="00E764BA" w:rsidP="00E764BA">
      <w:pPr>
        <w:pStyle w:val="NoSpacing"/>
      </w:pPr>
    </w:p>
    <w:p w14:paraId="72F97CFC" w14:textId="77777777" w:rsidR="00E764BA" w:rsidRDefault="00E764BA" w:rsidP="00E764BA">
      <w:pPr>
        <w:pStyle w:val="NoSpacing"/>
      </w:pPr>
      <w:r>
        <w:t>A simple profile is defined as a series of steps that contain 4 variables;</w:t>
      </w:r>
    </w:p>
    <w:p w14:paraId="683CC6C1" w14:textId="77777777" w:rsidR="00E764BA" w:rsidRDefault="00E764BA" w:rsidP="00E764BA">
      <w:pPr>
        <w:pStyle w:val="NoSpacing"/>
      </w:pPr>
      <w:r w:rsidRPr="00EE66A2">
        <w:rPr>
          <w:b/>
        </w:rPr>
        <w:t>-8bit mode:</w:t>
      </w:r>
      <w:r>
        <w:t xml:space="preserve"> the mode defines how the system is operated and how the limit is interpreted.</w:t>
      </w:r>
    </w:p>
    <w:p w14:paraId="7EA1DA03" w14:textId="77777777" w:rsidR="00E764BA" w:rsidRDefault="00E764BA" w:rsidP="00E764BA">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14:paraId="2235A79E" w14:textId="77777777" w:rsidR="00E764BA" w:rsidRDefault="00E764BA" w:rsidP="00E764BA">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14:paraId="7F6C1C0E" w14:textId="77777777" w:rsidR="00E764BA" w:rsidRDefault="00E764BA" w:rsidP="00E764BA">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14:paraId="717D461C" w14:textId="77777777" w:rsidR="00E764BA" w:rsidRDefault="00E764BA" w:rsidP="00E764BA">
      <w:pPr>
        <w:pStyle w:val="NoSpacing"/>
      </w:pPr>
    </w:p>
    <w:p w14:paraId="6DF79848" w14:textId="77777777" w:rsidR="00E764BA" w:rsidRPr="00E764BA" w:rsidRDefault="00E764BA" w:rsidP="00E764BA">
      <w:pPr>
        <w:pStyle w:val="NoSpacing"/>
        <w:rPr>
          <w:u w:val="single"/>
        </w:rPr>
      </w:pPr>
      <w:r w:rsidRPr="00947103">
        <w:rPr>
          <w:u w:val="single"/>
        </w:rPr>
        <w:t>Note: A limit should be able to be set to its max value or 0 to be ignored…</w:t>
      </w:r>
    </w:p>
    <w:p w14:paraId="4E99E297" w14:textId="77777777" w:rsidR="00E764BA" w:rsidRDefault="00E764BA" w:rsidP="00E764BA">
      <w:pPr>
        <w:pStyle w:val="NoSpacing"/>
      </w:pPr>
      <w:r>
        <w:t>Modes: (0-256)</w:t>
      </w:r>
    </w:p>
    <w:p w14:paraId="00968C02" w14:textId="77777777" w:rsidR="00E764BA" w:rsidRDefault="00E764BA" w:rsidP="00E764BA">
      <w:pPr>
        <w:pStyle w:val="NoSpacing"/>
      </w:pPr>
    </w:p>
    <w:tbl>
      <w:tblPr>
        <w:tblStyle w:val="TableGrid"/>
        <w:tblW w:w="0" w:type="auto"/>
        <w:tblLook w:val="04A0" w:firstRow="1" w:lastRow="0" w:firstColumn="1" w:lastColumn="0" w:noHBand="0" w:noVBand="1"/>
      </w:tblPr>
      <w:tblGrid>
        <w:gridCol w:w="1202"/>
        <w:gridCol w:w="2028"/>
        <w:gridCol w:w="1541"/>
        <w:gridCol w:w="1476"/>
        <w:gridCol w:w="1659"/>
      </w:tblGrid>
      <w:tr w:rsidR="00E764BA" w14:paraId="6989FDE3" w14:textId="77777777" w:rsidTr="00E764BA">
        <w:tc>
          <w:tcPr>
            <w:tcW w:w="1458" w:type="dxa"/>
          </w:tcPr>
          <w:p w14:paraId="2A85D157" w14:textId="77777777" w:rsidR="00E764BA" w:rsidRDefault="00E764BA" w:rsidP="00E764BA">
            <w:pPr>
              <w:pStyle w:val="NoSpacing"/>
            </w:pPr>
            <w:r>
              <w:t>Mode (0-256)</w:t>
            </w:r>
          </w:p>
        </w:tc>
        <w:tc>
          <w:tcPr>
            <w:tcW w:w="2372" w:type="dxa"/>
          </w:tcPr>
          <w:p w14:paraId="6ABCBB50" w14:textId="77777777" w:rsidR="00E764BA" w:rsidRDefault="00E764BA" w:rsidP="00E764BA">
            <w:pPr>
              <w:pStyle w:val="NoSpacing"/>
            </w:pPr>
            <w:r>
              <w:t>Output value</w:t>
            </w:r>
          </w:p>
        </w:tc>
        <w:tc>
          <w:tcPr>
            <w:tcW w:w="1915" w:type="dxa"/>
          </w:tcPr>
          <w:p w14:paraId="656AE70E" w14:textId="77777777" w:rsidR="00E764BA" w:rsidRDefault="00E764BA" w:rsidP="00E764BA">
            <w:pPr>
              <w:pStyle w:val="NoSpacing"/>
            </w:pPr>
            <w:r>
              <w:t>Limit value 1</w:t>
            </w:r>
          </w:p>
        </w:tc>
        <w:tc>
          <w:tcPr>
            <w:tcW w:w="1915" w:type="dxa"/>
          </w:tcPr>
          <w:p w14:paraId="512EF753" w14:textId="77777777" w:rsidR="00E764BA" w:rsidRDefault="00E764BA" w:rsidP="00E764BA">
            <w:pPr>
              <w:pStyle w:val="NoSpacing"/>
            </w:pPr>
            <w:r>
              <w:t>Limit value 2</w:t>
            </w:r>
          </w:p>
        </w:tc>
        <w:tc>
          <w:tcPr>
            <w:tcW w:w="1916" w:type="dxa"/>
          </w:tcPr>
          <w:p w14:paraId="11D312EE" w14:textId="77777777" w:rsidR="00E764BA" w:rsidRDefault="00E764BA" w:rsidP="00E764BA">
            <w:pPr>
              <w:pStyle w:val="NoSpacing"/>
            </w:pPr>
            <w:r>
              <w:t>Notes</w:t>
            </w:r>
          </w:p>
        </w:tc>
      </w:tr>
      <w:tr w:rsidR="00E764BA" w14:paraId="1A0CA63D" w14:textId="77777777" w:rsidTr="00E764BA">
        <w:tc>
          <w:tcPr>
            <w:tcW w:w="1458" w:type="dxa"/>
          </w:tcPr>
          <w:p w14:paraId="6DDDEDF7" w14:textId="77777777" w:rsidR="00E764BA" w:rsidRPr="00456CD8" w:rsidRDefault="00E764BA" w:rsidP="00E764BA">
            <w:pPr>
              <w:pStyle w:val="NoSpacing"/>
              <w:rPr>
                <w:highlight w:val="darkGreen"/>
              </w:rPr>
            </w:pPr>
            <w:r w:rsidRPr="00456CD8">
              <w:rPr>
                <w:highlight w:val="darkGreen"/>
              </w:rPr>
              <w:t>0</w:t>
            </w:r>
          </w:p>
        </w:tc>
        <w:tc>
          <w:tcPr>
            <w:tcW w:w="2372" w:type="dxa"/>
          </w:tcPr>
          <w:p w14:paraId="75FF0A46" w14:textId="77777777" w:rsidR="00E764BA" w:rsidRPr="00456CD8" w:rsidRDefault="00E764BA" w:rsidP="00E764BA">
            <w:pPr>
              <w:pStyle w:val="NoSpacing"/>
              <w:rPr>
                <w:highlight w:val="darkGreen"/>
              </w:rPr>
            </w:pPr>
            <w:r w:rsidRPr="00456CD8">
              <w:rPr>
                <w:highlight w:val="darkGreen"/>
              </w:rPr>
              <w:t>Channel off</w:t>
            </w:r>
          </w:p>
        </w:tc>
        <w:tc>
          <w:tcPr>
            <w:tcW w:w="1915" w:type="dxa"/>
          </w:tcPr>
          <w:p w14:paraId="543A0ED9" w14:textId="77777777" w:rsidR="00E764BA" w:rsidRPr="00456CD8" w:rsidRDefault="00E764BA" w:rsidP="00E764BA">
            <w:pPr>
              <w:pStyle w:val="NoSpacing"/>
              <w:rPr>
                <w:highlight w:val="darkGreen"/>
              </w:rPr>
            </w:pPr>
            <w:r w:rsidRPr="00456CD8">
              <w:rPr>
                <w:highlight w:val="darkGreen"/>
              </w:rPr>
              <w:t>Time limit</w:t>
            </w:r>
          </w:p>
        </w:tc>
        <w:tc>
          <w:tcPr>
            <w:tcW w:w="1915" w:type="dxa"/>
          </w:tcPr>
          <w:p w14:paraId="52587891" w14:textId="77777777" w:rsidR="00E764BA" w:rsidRPr="00456CD8" w:rsidRDefault="00E764BA" w:rsidP="00E764BA">
            <w:pPr>
              <w:pStyle w:val="NoSpacing"/>
              <w:rPr>
                <w:highlight w:val="darkGreen"/>
              </w:rPr>
            </w:pPr>
          </w:p>
        </w:tc>
        <w:tc>
          <w:tcPr>
            <w:tcW w:w="1916" w:type="dxa"/>
          </w:tcPr>
          <w:p w14:paraId="2716356F" w14:textId="77777777" w:rsidR="00E764BA" w:rsidRDefault="00E764BA" w:rsidP="00E764BA">
            <w:pPr>
              <w:pStyle w:val="NoSpacing"/>
            </w:pPr>
            <w:r w:rsidRPr="00456CD8">
              <w:rPr>
                <w:highlight w:val="darkGreen"/>
              </w:rPr>
              <w:t>Resting periods</w:t>
            </w:r>
          </w:p>
        </w:tc>
      </w:tr>
      <w:tr w:rsidR="00E764BA" w14:paraId="34144249" w14:textId="77777777" w:rsidTr="00E764BA">
        <w:tc>
          <w:tcPr>
            <w:tcW w:w="1458" w:type="dxa"/>
          </w:tcPr>
          <w:p w14:paraId="72522D80" w14:textId="77777777" w:rsidR="00E764BA" w:rsidRPr="00456CD8" w:rsidRDefault="00E764BA" w:rsidP="00E764BA">
            <w:pPr>
              <w:pStyle w:val="NoSpacing"/>
              <w:rPr>
                <w:highlight w:val="red"/>
              </w:rPr>
            </w:pPr>
            <w:r w:rsidRPr="00456CD8">
              <w:rPr>
                <w:highlight w:val="red"/>
              </w:rPr>
              <w:t>1</w:t>
            </w:r>
          </w:p>
        </w:tc>
        <w:tc>
          <w:tcPr>
            <w:tcW w:w="2372" w:type="dxa"/>
          </w:tcPr>
          <w:p w14:paraId="55A8824E" w14:textId="77777777" w:rsidR="00E764BA" w:rsidRPr="00456CD8" w:rsidRDefault="00E764BA" w:rsidP="00E764BA">
            <w:pPr>
              <w:pStyle w:val="NoSpacing"/>
              <w:rPr>
                <w:highlight w:val="red"/>
              </w:rPr>
            </w:pPr>
            <w:r w:rsidRPr="00456CD8">
              <w:rPr>
                <w:highlight w:val="red"/>
              </w:rPr>
              <w:t>Constant Current charging(mA)</w:t>
            </w:r>
          </w:p>
        </w:tc>
        <w:tc>
          <w:tcPr>
            <w:tcW w:w="1915" w:type="dxa"/>
          </w:tcPr>
          <w:p w14:paraId="3C9BDF73" w14:textId="77777777" w:rsidR="00E764BA" w:rsidRPr="00456CD8" w:rsidRDefault="00E764BA" w:rsidP="00E764BA">
            <w:pPr>
              <w:pStyle w:val="NoSpacing"/>
              <w:rPr>
                <w:highlight w:val="red"/>
              </w:rPr>
            </w:pPr>
            <w:r w:rsidRPr="00456CD8">
              <w:rPr>
                <w:highlight w:val="red"/>
              </w:rPr>
              <w:t>High cell voltage</w:t>
            </w:r>
          </w:p>
        </w:tc>
        <w:tc>
          <w:tcPr>
            <w:tcW w:w="1915" w:type="dxa"/>
          </w:tcPr>
          <w:p w14:paraId="42D814F2" w14:textId="77777777" w:rsidR="00E764BA" w:rsidRPr="00456CD8" w:rsidRDefault="00E764BA" w:rsidP="00E764BA">
            <w:pPr>
              <w:pStyle w:val="NoSpacing"/>
              <w:rPr>
                <w:highlight w:val="red"/>
              </w:rPr>
            </w:pPr>
            <w:r w:rsidRPr="00456CD8">
              <w:rPr>
                <w:highlight w:val="red"/>
              </w:rPr>
              <w:t>Time limit</w:t>
            </w:r>
          </w:p>
        </w:tc>
        <w:tc>
          <w:tcPr>
            <w:tcW w:w="1916" w:type="dxa"/>
          </w:tcPr>
          <w:p w14:paraId="76A85D67" w14:textId="77777777" w:rsidR="00E764BA" w:rsidRDefault="00E764BA" w:rsidP="00E764BA">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E764BA" w14:paraId="53DD93B2" w14:textId="77777777" w:rsidTr="00E764BA">
        <w:tc>
          <w:tcPr>
            <w:tcW w:w="1458" w:type="dxa"/>
          </w:tcPr>
          <w:p w14:paraId="083FCCC1" w14:textId="77777777" w:rsidR="00E764BA" w:rsidRPr="00456CD8" w:rsidRDefault="00E764BA" w:rsidP="00E764BA">
            <w:pPr>
              <w:pStyle w:val="NoSpacing"/>
              <w:rPr>
                <w:highlight w:val="cyan"/>
              </w:rPr>
            </w:pPr>
            <w:r w:rsidRPr="00456CD8">
              <w:rPr>
                <w:highlight w:val="cyan"/>
              </w:rPr>
              <w:t>2</w:t>
            </w:r>
          </w:p>
        </w:tc>
        <w:tc>
          <w:tcPr>
            <w:tcW w:w="2372" w:type="dxa"/>
          </w:tcPr>
          <w:p w14:paraId="129EC09D" w14:textId="77777777" w:rsidR="00E764BA" w:rsidRPr="00456CD8" w:rsidRDefault="00E764BA" w:rsidP="00E764BA">
            <w:pPr>
              <w:pStyle w:val="NoSpacing"/>
              <w:rPr>
                <w:highlight w:val="cyan"/>
              </w:rPr>
            </w:pPr>
            <w:r w:rsidRPr="00456CD8">
              <w:rPr>
                <w:highlight w:val="cyan"/>
              </w:rPr>
              <w:t>Constant Current load (mA)</w:t>
            </w:r>
          </w:p>
        </w:tc>
        <w:tc>
          <w:tcPr>
            <w:tcW w:w="1915" w:type="dxa"/>
          </w:tcPr>
          <w:p w14:paraId="6F4FF8DC"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6A0B081B" w14:textId="77777777" w:rsidR="00E764BA" w:rsidRPr="00456CD8" w:rsidRDefault="00E764BA" w:rsidP="00E764BA">
            <w:pPr>
              <w:pStyle w:val="NoSpacing"/>
              <w:rPr>
                <w:highlight w:val="cyan"/>
              </w:rPr>
            </w:pPr>
            <w:r w:rsidRPr="00456CD8">
              <w:rPr>
                <w:highlight w:val="cyan"/>
              </w:rPr>
              <w:t>Time limit</w:t>
            </w:r>
          </w:p>
        </w:tc>
        <w:tc>
          <w:tcPr>
            <w:tcW w:w="1916" w:type="dxa"/>
          </w:tcPr>
          <w:p w14:paraId="4442DB23" w14:textId="77777777" w:rsidR="00E764BA" w:rsidRPr="00456CD8" w:rsidRDefault="00E764BA" w:rsidP="00E764BA">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E764BA" w14:paraId="2F302605" w14:textId="77777777" w:rsidTr="00E764BA">
        <w:tc>
          <w:tcPr>
            <w:tcW w:w="1458" w:type="dxa"/>
          </w:tcPr>
          <w:p w14:paraId="76780687" w14:textId="77777777" w:rsidR="00E764BA" w:rsidRPr="00456CD8" w:rsidRDefault="00E764BA" w:rsidP="00E764BA">
            <w:pPr>
              <w:pStyle w:val="NoSpacing"/>
              <w:rPr>
                <w:highlight w:val="cyan"/>
              </w:rPr>
            </w:pPr>
            <w:r w:rsidRPr="00456CD8">
              <w:rPr>
                <w:highlight w:val="cyan"/>
              </w:rPr>
              <w:t>3</w:t>
            </w:r>
          </w:p>
        </w:tc>
        <w:tc>
          <w:tcPr>
            <w:tcW w:w="2372" w:type="dxa"/>
          </w:tcPr>
          <w:p w14:paraId="759F5456" w14:textId="77777777" w:rsidR="00E764BA" w:rsidRPr="00456CD8" w:rsidRDefault="00E764BA" w:rsidP="00E764BA">
            <w:pPr>
              <w:pStyle w:val="NoSpacing"/>
              <w:rPr>
                <w:highlight w:val="cyan"/>
              </w:rPr>
            </w:pPr>
            <w:r w:rsidRPr="00456CD8">
              <w:rPr>
                <w:highlight w:val="cyan"/>
              </w:rPr>
              <w:t>Constant Current load</w:t>
            </w:r>
          </w:p>
        </w:tc>
        <w:tc>
          <w:tcPr>
            <w:tcW w:w="1915" w:type="dxa"/>
          </w:tcPr>
          <w:p w14:paraId="7C736BA3"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72F54AEA" w14:textId="77777777" w:rsidR="00E764BA" w:rsidRPr="00456CD8" w:rsidRDefault="00E764BA" w:rsidP="00E764BA">
            <w:pPr>
              <w:pStyle w:val="NoSpacing"/>
              <w:rPr>
                <w:highlight w:val="cyan"/>
              </w:rPr>
            </w:pPr>
            <w:r w:rsidRPr="00456CD8">
              <w:rPr>
                <w:highlight w:val="cyan"/>
              </w:rPr>
              <w:t>Low SOC</w:t>
            </w:r>
          </w:p>
        </w:tc>
        <w:tc>
          <w:tcPr>
            <w:tcW w:w="1916" w:type="dxa"/>
          </w:tcPr>
          <w:p w14:paraId="4747F934" w14:textId="77777777" w:rsidR="00E764BA" w:rsidRPr="00456CD8" w:rsidRDefault="00E764BA" w:rsidP="00E764BA">
            <w:pPr>
              <w:pStyle w:val="NoSpacing"/>
              <w:rPr>
                <w:highlight w:val="cyan"/>
              </w:rPr>
            </w:pPr>
            <w:r w:rsidRPr="00456CD8">
              <w:rPr>
                <w:highlight w:val="cyan"/>
              </w:rPr>
              <w:t>Decreasing SOC (without hitting fault voltage)</w:t>
            </w:r>
          </w:p>
        </w:tc>
      </w:tr>
      <w:tr w:rsidR="00E764BA" w14:paraId="17E274B6" w14:textId="77777777" w:rsidTr="00E764BA">
        <w:tc>
          <w:tcPr>
            <w:tcW w:w="1458" w:type="dxa"/>
          </w:tcPr>
          <w:p w14:paraId="652F5765" w14:textId="77777777" w:rsidR="00E764BA" w:rsidRPr="00456CD8" w:rsidRDefault="00E764BA" w:rsidP="00E764BA">
            <w:pPr>
              <w:pStyle w:val="NoSpacing"/>
              <w:rPr>
                <w:highlight w:val="red"/>
              </w:rPr>
            </w:pPr>
            <w:r w:rsidRPr="00456CD8">
              <w:rPr>
                <w:highlight w:val="red"/>
              </w:rPr>
              <w:t>4</w:t>
            </w:r>
          </w:p>
        </w:tc>
        <w:tc>
          <w:tcPr>
            <w:tcW w:w="2372" w:type="dxa"/>
          </w:tcPr>
          <w:p w14:paraId="6438A5C4" w14:textId="77777777" w:rsidR="00E764BA" w:rsidRPr="00456CD8" w:rsidRDefault="00E764BA" w:rsidP="00E764BA">
            <w:pPr>
              <w:pStyle w:val="NoSpacing"/>
              <w:rPr>
                <w:highlight w:val="red"/>
              </w:rPr>
            </w:pPr>
            <w:r w:rsidRPr="00456CD8">
              <w:rPr>
                <w:highlight w:val="red"/>
              </w:rPr>
              <w:t>Constant Voltage charging</w:t>
            </w:r>
          </w:p>
        </w:tc>
        <w:tc>
          <w:tcPr>
            <w:tcW w:w="1915" w:type="dxa"/>
          </w:tcPr>
          <w:p w14:paraId="6C3C3581" w14:textId="77777777" w:rsidR="00E764BA" w:rsidRPr="00456CD8" w:rsidRDefault="00E764BA" w:rsidP="00E764BA">
            <w:pPr>
              <w:pStyle w:val="NoSpacing"/>
              <w:rPr>
                <w:highlight w:val="red"/>
              </w:rPr>
            </w:pPr>
            <w:r w:rsidRPr="00456CD8">
              <w:rPr>
                <w:highlight w:val="red"/>
              </w:rPr>
              <w:t>Low current limit</w:t>
            </w:r>
          </w:p>
        </w:tc>
        <w:tc>
          <w:tcPr>
            <w:tcW w:w="1915" w:type="dxa"/>
          </w:tcPr>
          <w:p w14:paraId="5CDD85E1" w14:textId="77777777" w:rsidR="00E764BA" w:rsidRPr="00456CD8" w:rsidRDefault="00E764BA" w:rsidP="00E764BA">
            <w:pPr>
              <w:pStyle w:val="NoSpacing"/>
              <w:rPr>
                <w:highlight w:val="red"/>
              </w:rPr>
            </w:pPr>
            <w:r>
              <w:rPr>
                <w:highlight w:val="red"/>
              </w:rPr>
              <w:t>Time limit</w:t>
            </w:r>
          </w:p>
        </w:tc>
        <w:tc>
          <w:tcPr>
            <w:tcW w:w="1916" w:type="dxa"/>
          </w:tcPr>
          <w:p w14:paraId="3965F7DC" w14:textId="77777777" w:rsidR="00E764BA" w:rsidRDefault="00E764BA" w:rsidP="00E764BA">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E764BA" w14:paraId="439B45B5" w14:textId="77777777" w:rsidTr="00E764BA">
        <w:tc>
          <w:tcPr>
            <w:tcW w:w="1458" w:type="dxa"/>
          </w:tcPr>
          <w:p w14:paraId="65A43006" w14:textId="77777777" w:rsidR="00E764BA" w:rsidRPr="00456CD8" w:rsidRDefault="00E764BA" w:rsidP="00E764BA">
            <w:pPr>
              <w:pStyle w:val="NoSpacing"/>
              <w:rPr>
                <w:highlight w:val="cyan"/>
              </w:rPr>
            </w:pPr>
            <w:r w:rsidRPr="00456CD8">
              <w:rPr>
                <w:highlight w:val="cyan"/>
              </w:rPr>
              <w:t>5</w:t>
            </w:r>
          </w:p>
        </w:tc>
        <w:tc>
          <w:tcPr>
            <w:tcW w:w="2372" w:type="dxa"/>
          </w:tcPr>
          <w:p w14:paraId="66D34213" w14:textId="77777777" w:rsidR="00E764BA" w:rsidRPr="00456CD8" w:rsidRDefault="00E764BA" w:rsidP="00E764BA">
            <w:pPr>
              <w:pStyle w:val="NoSpacing"/>
              <w:rPr>
                <w:highlight w:val="cyan"/>
              </w:rPr>
            </w:pPr>
            <w:r w:rsidRPr="00456CD8">
              <w:rPr>
                <w:highlight w:val="cyan"/>
              </w:rPr>
              <w:t>Constant Voltage load</w:t>
            </w:r>
          </w:p>
        </w:tc>
        <w:tc>
          <w:tcPr>
            <w:tcW w:w="1915" w:type="dxa"/>
          </w:tcPr>
          <w:p w14:paraId="519AC252"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391DA173" w14:textId="77777777" w:rsidR="00E764BA" w:rsidRDefault="00E764BA" w:rsidP="00E764BA">
            <w:pPr>
              <w:pStyle w:val="NoSpacing"/>
            </w:pPr>
            <w:r w:rsidRPr="00456CD8">
              <w:rPr>
                <w:highlight w:val="cyan"/>
              </w:rPr>
              <w:t>Time limit</w:t>
            </w:r>
          </w:p>
        </w:tc>
        <w:tc>
          <w:tcPr>
            <w:tcW w:w="1916" w:type="dxa"/>
          </w:tcPr>
          <w:p w14:paraId="40C79491" w14:textId="77777777" w:rsidR="00E764BA" w:rsidRDefault="00E764BA" w:rsidP="00E764BA">
            <w:pPr>
              <w:pStyle w:val="NoSpacing"/>
            </w:pPr>
          </w:p>
        </w:tc>
      </w:tr>
      <w:tr w:rsidR="00E764BA" w14:paraId="7D25865D" w14:textId="77777777" w:rsidTr="00E764BA">
        <w:tc>
          <w:tcPr>
            <w:tcW w:w="1458" w:type="dxa"/>
          </w:tcPr>
          <w:p w14:paraId="36CE1216" w14:textId="77777777" w:rsidR="00E764BA" w:rsidRPr="00456CD8" w:rsidRDefault="00E764BA" w:rsidP="00E764BA">
            <w:pPr>
              <w:pStyle w:val="NoSpacing"/>
              <w:rPr>
                <w:highlight w:val="red"/>
              </w:rPr>
            </w:pPr>
            <w:r w:rsidRPr="00456CD8">
              <w:rPr>
                <w:highlight w:val="red"/>
              </w:rPr>
              <w:t>6</w:t>
            </w:r>
          </w:p>
        </w:tc>
        <w:tc>
          <w:tcPr>
            <w:tcW w:w="2372" w:type="dxa"/>
          </w:tcPr>
          <w:p w14:paraId="1A98ADF6" w14:textId="77777777" w:rsidR="00E764BA" w:rsidRPr="00456CD8" w:rsidRDefault="00E764BA" w:rsidP="00E764BA">
            <w:pPr>
              <w:pStyle w:val="NoSpacing"/>
              <w:rPr>
                <w:highlight w:val="red"/>
              </w:rPr>
            </w:pPr>
            <w:r w:rsidRPr="00456CD8">
              <w:rPr>
                <w:highlight w:val="red"/>
              </w:rPr>
              <w:t>Constant Power charging</w:t>
            </w:r>
          </w:p>
        </w:tc>
        <w:tc>
          <w:tcPr>
            <w:tcW w:w="1915" w:type="dxa"/>
          </w:tcPr>
          <w:p w14:paraId="6E567348" w14:textId="77777777" w:rsidR="00E764BA" w:rsidRPr="00456CD8" w:rsidRDefault="00E764BA" w:rsidP="00E764BA">
            <w:pPr>
              <w:pStyle w:val="NoSpacing"/>
              <w:rPr>
                <w:highlight w:val="red"/>
              </w:rPr>
            </w:pPr>
            <w:r w:rsidRPr="00456CD8">
              <w:rPr>
                <w:highlight w:val="red"/>
              </w:rPr>
              <w:t>High cell voltage</w:t>
            </w:r>
          </w:p>
        </w:tc>
        <w:tc>
          <w:tcPr>
            <w:tcW w:w="1915" w:type="dxa"/>
          </w:tcPr>
          <w:p w14:paraId="059184D9" w14:textId="77777777" w:rsidR="00E764BA" w:rsidRDefault="00E764BA" w:rsidP="00E764BA">
            <w:pPr>
              <w:pStyle w:val="NoSpacing"/>
            </w:pPr>
            <w:r w:rsidRPr="00456CD8">
              <w:rPr>
                <w:highlight w:val="red"/>
              </w:rPr>
              <w:t>Time limit</w:t>
            </w:r>
          </w:p>
        </w:tc>
        <w:tc>
          <w:tcPr>
            <w:tcW w:w="1916" w:type="dxa"/>
          </w:tcPr>
          <w:p w14:paraId="3AA23DB1" w14:textId="77777777" w:rsidR="00E764BA" w:rsidRDefault="00E764BA" w:rsidP="00E764BA">
            <w:pPr>
              <w:pStyle w:val="NoSpacing"/>
            </w:pPr>
          </w:p>
        </w:tc>
      </w:tr>
      <w:tr w:rsidR="00E764BA" w14:paraId="103FBE92" w14:textId="77777777" w:rsidTr="00E764BA">
        <w:tc>
          <w:tcPr>
            <w:tcW w:w="1458" w:type="dxa"/>
          </w:tcPr>
          <w:p w14:paraId="23A0A089" w14:textId="77777777" w:rsidR="00E764BA" w:rsidRPr="00456CD8" w:rsidRDefault="00E764BA" w:rsidP="00E764BA">
            <w:pPr>
              <w:pStyle w:val="NoSpacing"/>
              <w:rPr>
                <w:highlight w:val="cyan"/>
              </w:rPr>
            </w:pPr>
            <w:r w:rsidRPr="00456CD8">
              <w:rPr>
                <w:highlight w:val="cyan"/>
              </w:rPr>
              <w:t>7</w:t>
            </w:r>
          </w:p>
        </w:tc>
        <w:tc>
          <w:tcPr>
            <w:tcW w:w="2372" w:type="dxa"/>
          </w:tcPr>
          <w:p w14:paraId="643B8042" w14:textId="77777777" w:rsidR="00E764BA" w:rsidRPr="00456CD8" w:rsidRDefault="00E764BA" w:rsidP="00E764BA">
            <w:pPr>
              <w:pStyle w:val="NoSpacing"/>
              <w:rPr>
                <w:highlight w:val="cyan"/>
              </w:rPr>
            </w:pPr>
            <w:r w:rsidRPr="00456CD8">
              <w:rPr>
                <w:highlight w:val="cyan"/>
              </w:rPr>
              <w:t>Constant Power load</w:t>
            </w:r>
          </w:p>
        </w:tc>
        <w:tc>
          <w:tcPr>
            <w:tcW w:w="1915" w:type="dxa"/>
          </w:tcPr>
          <w:p w14:paraId="59B451AC"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75AE0A53" w14:textId="77777777" w:rsidR="00E764BA" w:rsidRPr="00456CD8" w:rsidRDefault="00E764BA" w:rsidP="00E764BA">
            <w:pPr>
              <w:pStyle w:val="NoSpacing"/>
              <w:rPr>
                <w:highlight w:val="cyan"/>
              </w:rPr>
            </w:pPr>
            <w:r w:rsidRPr="00456CD8">
              <w:rPr>
                <w:highlight w:val="cyan"/>
              </w:rPr>
              <w:t>Time limit</w:t>
            </w:r>
          </w:p>
        </w:tc>
        <w:tc>
          <w:tcPr>
            <w:tcW w:w="1916" w:type="dxa"/>
          </w:tcPr>
          <w:p w14:paraId="30CF0000" w14:textId="77777777" w:rsidR="00E764BA" w:rsidRPr="00456CD8" w:rsidRDefault="00E764BA" w:rsidP="00E764BA">
            <w:pPr>
              <w:pStyle w:val="NoSpacing"/>
              <w:rPr>
                <w:highlight w:val="cyan"/>
              </w:rPr>
            </w:pPr>
            <w:r w:rsidRPr="00456CD8">
              <w:rPr>
                <w:highlight w:val="cyan"/>
              </w:rPr>
              <w:t>CW capacity</w:t>
            </w:r>
          </w:p>
        </w:tc>
      </w:tr>
      <w:tr w:rsidR="00E764BA" w14:paraId="258C164D" w14:textId="77777777" w:rsidTr="00E764BA">
        <w:tc>
          <w:tcPr>
            <w:tcW w:w="1458" w:type="dxa"/>
          </w:tcPr>
          <w:p w14:paraId="787E8DD9" w14:textId="77777777" w:rsidR="00E764BA" w:rsidRPr="00456CD8" w:rsidRDefault="00E764BA" w:rsidP="00E764BA">
            <w:pPr>
              <w:pStyle w:val="NoSpacing"/>
              <w:rPr>
                <w:highlight w:val="cyan"/>
              </w:rPr>
            </w:pPr>
            <w:r w:rsidRPr="00456CD8">
              <w:rPr>
                <w:highlight w:val="cyan"/>
              </w:rPr>
              <w:t>8</w:t>
            </w:r>
          </w:p>
        </w:tc>
        <w:tc>
          <w:tcPr>
            <w:tcW w:w="2372" w:type="dxa"/>
          </w:tcPr>
          <w:p w14:paraId="2A14C17C" w14:textId="77777777" w:rsidR="00E764BA" w:rsidRPr="00456CD8" w:rsidRDefault="00E764BA" w:rsidP="00E764BA">
            <w:pPr>
              <w:pStyle w:val="NoSpacing"/>
              <w:rPr>
                <w:highlight w:val="cyan"/>
              </w:rPr>
            </w:pPr>
            <w:r w:rsidRPr="00456CD8">
              <w:rPr>
                <w:highlight w:val="cyan"/>
              </w:rPr>
              <w:t>Constant power load</w:t>
            </w:r>
          </w:p>
        </w:tc>
        <w:tc>
          <w:tcPr>
            <w:tcW w:w="1915" w:type="dxa"/>
          </w:tcPr>
          <w:p w14:paraId="794F6B10" w14:textId="77777777" w:rsidR="00E764BA" w:rsidRPr="00456CD8" w:rsidRDefault="00E764BA" w:rsidP="00E764BA">
            <w:pPr>
              <w:pStyle w:val="NoSpacing"/>
              <w:rPr>
                <w:highlight w:val="cyan"/>
              </w:rPr>
            </w:pPr>
            <w:r w:rsidRPr="00456CD8">
              <w:rPr>
                <w:highlight w:val="cyan"/>
              </w:rPr>
              <w:t>Low cell voltage</w:t>
            </w:r>
          </w:p>
        </w:tc>
        <w:tc>
          <w:tcPr>
            <w:tcW w:w="1915" w:type="dxa"/>
          </w:tcPr>
          <w:p w14:paraId="76CB4DC7" w14:textId="77777777" w:rsidR="00E764BA" w:rsidRPr="00456CD8" w:rsidRDefault="00E764BA" w:rsidP="00E764BA">
            <w:pPr>
              <w:pStyle w:val="NoSpacing"/>
              <w:rPr>
                <w:highlight w:val="cyan"/>
              </w:rPr>
            </w:pPr>
            <w:r w:rsidRPr="00456CD8">
              <w:rPr>
                <w:highlight w:val="cyan"/>
              </w:rPr>
              <w:t>Low SOC</w:t>
            </w:r>
          </w:p>
        </w:tc>
        <w:tc>
          <w:tcPr>
            <w:tcW w:w="1916" w:type="dxa"/>
          </w:tcPr>
          <w:p w14:paraId="7073CCFE" w14:textId="77777777" w:rsidR="00E764BA" w:rsidRPr="00456CD8" w:rsidRDefault="00E764BA" w:rsidP="00E764BA">
            <w:pPr>
              <w:pStyle w:val="NoSpacing"/>
              <w:rPr>
                <w:highlight w:val="cyan"/>
              </w:rPr>
            </w:pPr>
            <w:r w:rsidRPr="00456CD8">
              <w:rPr>
                <w:highlight w:val="cyan"/>
              </w:rPr>
              <w:t xml:space="preserve">Decreasing SOC without hitting </w:t>
            </w:r>
            <w:r w:rsidRPr="00456CD8">
              <w:rPr>
                <w:highlight w:val="cyan"/>
              </w:rPr>
              <w:lastRenderedPageBreak/>
              <w:t>voltage fault.</w:t>
            </w:r>
          </w:p>
        </w:tc>
      </w:tr>
    </w:tbl>
    <w:p w14:paraId="0A403C5A" w14:textId="77777777" w:rsidR="00E764BA" w:rsidRPr="00C85508" w:rsidRDefault="00E764BA" w:rsidP="00C85508">
      <w:pPr>
        <w:pStyle w:val="BodyText"/>
      </w:pPr>
    </w:p>
    <w:p w14:paraId="5D57FAE5" w14:textId="77777777" w:rsidR="00C85508" w:rsidRDefault="00C85508">
      <w:pPr>
        <w:rPr>
          <w:rFonts w:ascii="Arial Black" w:hAnsi="Arial Black"/>
          <w:color w:val="808080"/>
          <w:spacing w:val="-25"/>
          <w:kern w:val="28"/>
          <w:sz w:val="32"/>
        </w:rPr>
      </w:pPr>
      <w:r>
        <w:br w:type="page"/>
      </w:r>
      <w:r w:rsidR="0094311F">
        <w:object w:dxaOrig="9254" w:dyaOrig="9245" w14:anchorId="0ABF7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384pt" o:ole="">
            <v:imagedata r:id="rId18" o:title=""/>
          </v:shape>
          <o:OLEObject Type="Embed" ProgID="Visio.Drawing.11" ShapeID="_x0000_i1025" DrawAspect="Content" ObjectID="_1229380863" r:id="rId19"/>
        </w:object>
      </w:r>
    </w:p>
    <w:bookmarkEnd w:id="8"/>
    <w:bookmarkEnd w:id="9"/>
    <w:bookmarkEnd w:id="10"/>
    <w:p w14:paraId="134117DC" w14:textId="77777777" w:rsidR="005F6105" w:rsidRDefault="00E764BA" w:rsidP="00DA28BB">
      <w:pPr>
        <w:pStyle w:val="Heading1"/>
      </w:pPr>
      <w:r>
        <w:t>Safety</w:t>
      </w:r>
    </w:p>
    <w:p w14:paraId="433CFF48" w14:textId="77777777" w:rsidR="005F6105" w:rsidRDefault="005F6105">
      <w:pPr>
        <w:pStyle w:val="Heading6"/>
        <w:framePr w:hSpace="187" w:wrap="around" w:hAnchor="margin" w:xAlign="left" w:y="102"/>
      </w:pPr>
      <w:r>
        <w:rPr>
          <w:rStyle w:val="Emphasis"/>
        </w:rPr>
        <w:t>Written exercise</w:t>
      </w:r>
      <w:r>
        <w:t xml:space="preserve"> pages 121 - 123 in your workbook.</w:t>
      </w:r>
    </w:p>
    <w:p w14:paraId="161A3504" w14:textId="77777777" w:rsidR="005F6105" w:rsidRDefault="005F6105">
      <w:pPr>
        <w:pStyle w:val="BodyText"/>
      </w:pPr>
      <w:r>
        <w:t xml:space="preserve">In </w:t>
      </w:r>
      <w:r w:rsidR="009620D9">
        <w:t>p</w:t>
      </w:r>
      <w:r>
        <w:t xml:space="preserve">rint </w:t>
      </w:r>
      <w:r w:rsidR="009620D9">
        <w:t>l</w:t>
      </w:r>
      <w:r>
        <w:t>ayout view, double-click the header</w:t>
      </w:r>
      <w:r w:rsidR="00A53855">
        <w:fldChar w:fldCharType="begin"/>
      </w:r>
      <w:r w:rsidR="008629BC">
        <w:instrText xml:space="preserve"> XE "</w:instrText>
      </w:r>
      <w:r w:rsidR="008629BC" w:rsidRPr="000D050F">
        <w:instrText>header</w:instrText>
      </w:r>
      <w:r w:rsidR="008629BC">
        <w:instrText xml:space="preserve">" </w:instrText>
      </w:r>
      <w:r w:rsidR="00A53855">
        <w:fldChar w:fldCharType="end"/>
      </w:r>
      <w:r>
        <w:t xml:space="preserve"> or footer</w:t>
      </w:r>
      <w:r w:rsidR="00A53855">
        <w:fldChar w:fldCharType="begin"/>
      </w:r>
      <w:r w:rsidR="008629BC">
        <w:instrText xml:space="preserve"> XE "</w:instrText>
      </w:r>
      <w:r w:rsidR="008629BC" w:rsidRPr="002A18F3">
        <w:instrText>footer</w:instrText>
      </w:r>
      <w:r w:rsidR="008629BC">
        <w:instrText xml:space="preserve">" </w:instrText>
      </w:r>
      <w:r w:rsidR="00A53855">
        <w:fldChar w:fldCharType="end"/>
      </w:r>
      <w:r>
        <w:t xml:space="preserve"> to activate it, or c</w:t>
      </w:r>
      <w:r w:rsidR="009620D9">
        <w:t>lick</w:t>
      </w:r>
      <w:r>
        <w:t xml:space="preserve"> </w:t>
      </w:r>
      <w:r w:rsidRPr="009620D9">
        <w:rPr>
          <w:b/>
        </w:rPr>
        <w:t>Header and Footer</w:t>
      </w:r>
      <w:r>
        <w:t xml:space="preserve"> </w:t>
      </w:r>
      <w:r w:rsidR="009620D9">
        <w:t>on</w:t>
      </w:r>
      <w:r>
        <w:t xml:space="preserve"> the </w:t>
      </w:r>
      <w:r w:rsidRPr="009620D9">
        <w:rPr>
          <w:b/>
        </w:rPr>
        <w:t>View</w:t>
      </w:r>
      <w:r>
        <w:t xml:space="preserve"> menu. </w:t>
      </w:r>
      <w:r w:rsidR="009620D9">
        <w:t>Y</w:t>
      </w:r>
      <w:r>
        <w:t xml:space="preserve">ou can change or delete the text just </w:t>
      </w:r>
      <w:r w:rsidR="009620D9">
        <w:t xml:space="preserve">as you would </w:t>
      </w:r>
      <w:r>
        <w:t xml:space="preserve">regular </w:t>
      </w:r>
      <w:r w:rsidR="00634427">
        <w:t xml:space="preserve">document </w:t>
      </w:r>
      <w:r>
        <w:t xml:space="preserve">text. </w:t>
      </w:r>
      <w:r w:rsidR="00634427">
        <w:t>To specify placement and whether the header or footer should be different on odd and even pages, or different for the first page only, c</w:t>
      </w:r>
      <w:r w:rsidR="009620D9">
        <w:t>lick</w:t>
      </w:r>
      <w:r w:rsidR="00634427">
        <w:t xml:space="preserve"> </w:t>
      </w:r>
      <w:r w:rsidR="00634427" w:rsidRPr="009620D9">
        <w:rPr>
          <w:b/>
        </w:rPr>
        <w:t>Page Setup</w:t>
      </w:r>
      <w:r w:rsidR="00634427">
        <w:t xml:space="preserve"> </w:t>
      </w:r>
      <w:r w:rsidR="009620D9">
        <w:t>on</w:t>
      </w:r>
      <w:r w:rsidR="00634427">
        <w:t xml:space="preserve"> the </w:t>
      </w:r>
      <w:r w:rsidR="00634427" w:rsidRPr="009620D9">
        <w:rPr>
          <w:b/>
        </w:rPr>
        <w:t xml:space="preserve">File </w:t>
      </w:r>
      <w:r w:rsidR="00634427">
        <w:t>menu</w:t>
      </w:r>
      <w:r w:rsidR="003871D2">
        <w:t>,</w:t>
      </w:r>
      <w:r w:rsidR="00634427">
        <w:t xml:space="preserve"> and </w:t>
      </w:r>
      <w:r w:rsidR="003871D2">
        <w:t xml:space="preserve">then </w:t>
      </w:r>
      <w:r w:rsidR="00634427">
        <w:t>c</w:t>
      </w:r>
      <w:r w:rsidR="003871D2">
        <w:t>lick</w:t>
      </w:r>
      <w:r w:rsidR="00634427">
        <w:t xml:space="preserve"> the </w:t>
      </w:r>
      <w:r w:rsidR="00634427" w:rsidRPr="009620D9">
        <w:rPr>
          <w:b/>
        </w:rPr>
        <w:t>Layout</w:t>
      </w:r>
      <w:r w:rsidR="00634427">
        <w:t xml:space="preserve"> tab.</w:t>
      </w:r>
    </w:p>
    <w:p w14:paraId="0670955A" w14:textId="77777777" w:rsidR="005F6105" w:rsidRPr="007A3843" w:rsidRDefault="005F6105" w:rsidP="007A3843">
      <w:pPr>
        <w:pStyle w:val="Heading1"/>
      </w:pPr>
      <w:bookmarkStart w:id="11" w:name="_Toc35154388"/>
      <w:bookmarkStart w:id="12" w:name="_Toc35154911"/>
      <w:bookmarkStart w:id="13" w:name="_Toc36023011"/>
      <w:r w:rsidRPr="007A3843">
        <w:t>Index</w:t>
      </w:r>
      <w:bookmarkEnd w:id="11"/>
      <w:bookmarkEnd w:id="12"/>
      <w:bookmarkEnd w:id="13"/>
    </w:p>
    <w:p w14:paraId="281E4855" w14:textId="77777777" w:rsidR="00D6516D" w:rsidRDefault="00A53855" w:rsidP="005D168B">
      <w:pPr>
        <w:pStyle w:val="BodyText"/>
        <w:rPr>
          <w:noProof/>
        </w:rPr>
        <w:sectPr w:rsidR="00D6516D" w:rsidSect="007A3843">
          <w:headerReference w:type="default" r:id="rId20"/>
          <w:footerReference w:type="default" r:id="rId21"/>
          <w:headerReference w:type="first" r:id="rId22"/>
          <w:type w:val="continuous"/>
          <w:pgSz w:w="12240" w:h="15840" w:code="1"/>
          <w:pgMar w:top="1800" w:right="1195" w:bottom="1440" w:left="3355" w:header="720" w:footer="720" w:gutter="0"/>
          <w:cols w:space="720"/>
        </w:sectPr>
      </w:pPr>
      <w:r>
        <w:fldChar w:fldCharType="begin"/>
      </w:r>
      <w:r w:rsidR="00977C9A">
        <w:instrText xml:space="preserve"> INDEX \c "2" \z "1033" </w:instrText>
      </w:r>
      <w:r>
        <w:fldChar w:fldCharType="separate"/>
      </w:r>
    </w:p>
    <w:p w14:paraId="2CC9A5EB" w14:textId="77777777" w:rsidR="00D6516D" w:rsidRDefault="00D6516D">
      <w:pPr>
        <w:pStyle w:val="Index1"/>
        <w:tabs>
          <w:tab w:val="right" w:leader="dot" w:pos="3475"/>
        </w:tabs>
        <w:rPr>
          <w:noProof/>
        </w:rPr>
      </w:pPr>
      <w:r>
        <w:rPr>
          <w:noProof/>
        </w:rPr>
        <w:lastRenderedPageBreak/>
        <w:t>background, 1</w:t>
      </w:r>
    </w:p>
    <w:p w14:paraId="4EEEF552" w14:textId="77777777" w:rsidR="00D6516D" w:rsidRDefault="00D6516D">
      <w:pPr>
        <w:pStyle w:val="Index1"/>
        <w:tabs>
          <w:tab w:val="right" w:leader="dot" w:pos="3475"/>
        </w:tabs>
        <w:rPr>
          <w:noProof/>
        </w:rPr>
      </w:pPr>
      <w:r>
        <w:rPr>
          <w:noProof/>
        </w:rPr>
        <w:t>border, 3</w:t>
      </w:r>
    </w:p>
    <w:p w14:paraId="40463989" w14:textId="77777777" w:rsidR="00D6516D" w:rsidRDefault="00D6516D">
      <w:pPr>
        <w:pStyle w:val="Index1"/>
        <w:tabs>
          <w:tab w:val="right" w:leader="dot" w:pos="3475"/>
        </w:tabs>
        <w:rPr>
          <w:noProof/>
        </w:rPr>
      </w:pPr>
      <w:r>
        <w:rPr>
          <w:noProof/>
        </w:rPr>
        <w:t>bullet, 1</w:t>
      </w:r>
    </w:p>
    <w:p w14:paraId="611A0214" w14:textId="77777777" w:rsidR="00D6516D" w:rsidRDefault="00D6516D">
      <w:pPr>
        <w:pStyle w:val="Index1"/>
        <w:tabs>
          <w:tab w:val="right" w:leader="dot" w:pos="3475"/>
        </w:tabs>
        <w:rPr>
          <w:noProof/>
        </w:rPr>
      </w:pPr>
      <w:r>
        <w:rPr>
          <w:noProof/>
        </w:rPr>
        <w:t>caption, 2</w:t>
      </w:r>
    </w:p>
    <w:p w14:paraId="3DCE93C8" w14:textId="77777777" w:rsidR="00D6516D" w:rsidRDefault="00D6516D">
      <w:pPr>
        <w:pStyle w:val="Index1"/>
        <w:tabs>
          <w:tab w:val="right" w:leader="dot" w:pos="3475"/>
        </w:tabs>
        <w:rPr>
          <w:noProof/>
        </w:rPr>
      </w:pPr>
      <w:r>
        <w:rPr>
          <w:noProof/>
        </w:rPr>
        <w:t>color, 2</w:t>
      </w:r>
    </w:p>
    <w:p w14:paraId="39082351" w14:textId="77777777" w:rsidR="00D6516D" w:rsidRDefault="00D6516D">
      <w:pPr>
        <w:pStyle w:val="Index1"/>
        <w:tabs>
          <w:tab w:val="right" w:leader="dot" w:pos="3475"/>
        </w:tabs>
        <w:rPr>
          <w:noProof/>
        </w:rPr>
      </w:pPr>
      <w:r>
        <w:rPr>
          <w:noProof/>
        </w:rPr>
        <w:t>drawing, 2</w:t>
      </w:r>
    </w:p>
    <w:p w14:paraId="083FB518" w14:textId="77777777" w:rsidR="00D6516D" w:rsidRDefault="00D6516D">
      <w:pPr>
        <w:pStyle w:val="Index1"/>
        <w:tabs>
          <w:tab w:val="right" w:leader="dot" w:pos="3475"/>
        </w:tabs>
        <w:rPr>
          <w:noProof/>
        </w:rPr>
      </w:pPr>
      <w:r>
        <w:rPr>
          <w:noProof/>
        </w:rPr>
        <w:lastRenderedPageBreak/>
        <w:t>drop cap, 1</w:t>
      </w:r>
    </w:p>
    <w:p w14:paraId="0F1304F5" w14:textId="77777777" w:rsidR="00D6516D" w:rsidRDefault="00D6516D">
      <w:pPr>
        <w:pStyle w:val="Index1"/>
        <w:tabs>
          <w:tab w:val="right" w:leader="dot" w:pos="3475"/>
        </w:tabs>
        <w:rPr>
          <w:noProof/>
        </w:rPr>
      </w:pPr>
      <w:r>
        <w:rPr>
          <w:noProof/>
        </w:rPr>
        <w:t>footer, 3</w:t>
      </w:r>
    </w:p>
    <w:p w14:paraId="67B1D70F" w14:textId="77777777" w:rsidR="00D6516D" w:rsidRDefault="00D6516D">
      <w:pPr>
        <w:pStyle w:val="Index1"/>
        <w:tabs>
          <w:tab w:val="right" w:leader="dot" w:pos="3475"/>
        </w:tabs>
        <w:rPr>
          <w:noProof/>
        </w:rPr>
      </w:pPr>
      <w:r>
        <w:rPr>
          <w:noProof/>
        </w:rPr>
        <w:t>frame, 3</w:t>
      </w:r>
    </w:p>
    <w:p w14:paraId="2C945329" w14:textId="77777777" w:rsidR="00D6516D" w:rsidRDefault="00D6516D">
      <w:pPr>
        <w:pStyle w:val="Index1"/>
        <w:tabs>
          <w:tab w:val="right" w:leader="dot" w:pos="3475"/>
        </w:tabs>
        <w:rPr>
          <w:noProof/>
        </w:rPr>
      </w:pPr>
      <w:r>
        <w:rPr>
          <w:noProof/>
        </w:rPr>
        <w:t>graphic, 2</w:t>
      </w:r>
    </w:p>
    <w:p w14:paraId="51471746" w14:textId="77777777" w:rsidR="00D6516D" w:rsidRDefault="00D6516D">
      <w:pPr>
        <w:pStyle w:val="Index1"/>
        <w:tabs>
          <w:tab w:val="right" w:leader="dot" w:pos="3475"/>
        </w:tabs>
        <w:rPr>
          <w:noProof/>
        </w:rPr>
      </w:pPr>
      <w:r>
        <w:rPr>
          <w:noProof/>
        </w:rPr>
        <w:t>group, 2</w:t>
      </w:r>
    </w:p>
    <w:p w14:paraId="2F54A7EE" w14:textId="77777777" w:rsidR="00D6516D" w:rsidRDefault="00D6516D">
      <w:pPr>
        <w:pStyle w:val="Index1"/>
        <w:tabs>
          <w:tab w:val="right" w:leader="dot" w:pos="3475"/>
        </w:tabs>
        <w:rPr>
          <w:noProof/>
        </w:rPr>
      </w:pPr>
      <w:r>
        <w:rPr>
          <w:noProof/>
        </w:rPr>
        <w:t>header, 3</w:t>
      </w:r>
    </w:p>
    <w:p w14:paraId="5DBB2495" w14:textId="77777777" w:rsidR="00D6516D" w:rsidRDefault="00E16EE8">
      <w:pPr>
        <w:pStyle w:val="Index1"/>
        <w:tabs>
          <w:tab w:val="right" w:leader="dot" w:pos="3475"/>
        </w:tabs>
        <w:rPr>
          <w:noProof/>
        </w:rPr>
      </w:pPr>
      <w:r>
        <w:rPr>
          <w:noProof/>
        </w:rPr>
        <w:lastRenderedPageBreak/>
        <w:t>H</w:t>
      </w:r>
      <w:r w:rsidR="00D6516D">
        <w:rPr>
          <w:noProof/>
        </w:rPr>
        <w:t>elp, 3</w:t>
      </w:r>
    </w:p>
    <w:p w14:paraId="6F776123" w14:textId="77777777" w:rsidR="00D6516D" w:rsidRDefault="00D6516D">
      <w:pPr>
        <w:pStyle w:val="Index1"/>
        <w:tabs>
          <w:tab w:val="right" w:leader="dot" w:pos="3475"/>
        </w:tabs>
        <w:rPr>
          <w:noProof/>
        </w:rPr>
      </w:pPr>
      <w:r>
        <w:rPr>
          <w:noProof/>
        </w:rPr>
        <w:t>link, 4</w:t>
      </w:r>
    </w:p>
    <w:p w14:paraId="51D662F7" w14:textId="77777777" w:rsidR="00D6516D" w:rsidRDefault="00D6516D">
      <w:pPr>
        <w:pStyle w:val="Index1"/>
        <w:tabs>
          <w:tab w:val="right" w:leader="dot" w:pos="3475"/>
        </w:tabs>
        <w:rPr>
          <w:noProof/>
        </w:rPr>
      </w:pPr>
      <w:r>
        <w:rPr>
          <w:noProof/>
        </w:rPr>
        <w:t>margins, 2</w:t>
      </w:r>
    </w:p>
    <w:p w14:paraId="289F8343" w14:textId="77777777" w:rsidR="00D6516D" w:rsidRDefault="00D6516D">
      <w:pPr>
        <w:pStyle w:val="Index1"/>
        <w:tabs>
          <w:tab w:val="right" w:leader="dot" w:pos="3475"/>
        </w:tabs>
        <w:rPr>
          <w:noProof/>
        </w:rPr>
      </w:pPr>
      <w:r>
        <w:rPr>
          <w:noProof/>
        </w:rPr>
        <w:t>normal view, 1</w:t>
      </w:r>
    </w:p>
    <w:p w14:paraId="0A7B598A" w14:textId="77777777" w:rsidR="00D6516D" w:rsidRDefault="00D6516D">
      <w:pPr>
        <w:pStyle w:val="Index1"/>
        <w:tabs>
          <w:tab w:val="right" w:leader="dot" w:pos="3475"/>
        </w:tabs>
        <w:rPr>
          <w:noProof/>
        </w:rPr>
      </w:pPr>
      <w:r>
        <w:rPr>
          <w:noProof/>
        </w:rPr>
        <w:t>number, 4</w:t>
      </w:r>
    </w:p>
    <w:p w14:paraId="3926BF73" w14:textId="77777777" w:rsidR="00D6516D" w:rsidRDefault="00D6516D">
      <w:pPr>
        <w:pStyle w:val="Index1"/>
        <w:tabs>
          <w:tab w:val="right" w:leader="dot" w:pos="3475"/>
        </w:tabs>
        <w:rPr>
          <w:noProof/>
        </w:rPr>
      </w:pPr>
      <w:r>
        <w:rPr>
          <w:noProof/>
        </w:rPr>
        <w:t>picture, 2, 3, 4</w:t>
      </w:r>
    </w:p>
    <w:p w14:paraId="1E8B8116" w14:textId="77777777" w:rsidR="00D6516D" w:rsidRDefault="00D6516D">
      <w:pPr>
        <w:pStyle w:val="Index1"/>
        <w:tabs>
          <w:tab w:val="right" w:leader="dot" w:pos="3475"/>
        </w:tabs>
        <w:rPr>
          <w:noProof/>
        </w:rPr>
      </w:pPr>
      <w:r>
        <w:rPr>
          <w:noProof/>
        </w:rPr>
        <w:t>print, 1</w:t>
      </w:r>
    </w:p>
    <w:p w14:paraId="68E3E874" w14:textId="77777777" w:rsidR="00D6516D" w:rsidRDefault="00D6516D">
      <w:pPr>
        <w:pStyle w:val="Index1"/>
        <w:tabs>
          <w:tab w:val="right" w:leader="dot" w:pos="3475"/>
        </w:tabs>
        <w:rPr>
          <w:noProof/>
        </w:rPr>
      </w:pPr>
      <w:r>
        <w:rPr>
          <w:noProof/>
        </w:rPr>
        <w:t>re-size, 3</w:t>
      </w:r>
    </w:p>
    <w:p w14:paraId="0A59A494" w14:textId="77777777" w:rsidR="00D6516D" w:rsidRDefault="00D6516D">
      <w:pPr>
        <w:pStyle w:val="Index1"/>
        <w:tabs>
          <w:tab w:val="right" w:leader="dot" w:pos="3475"/>
        </w:tabs>
        <w:rPr>
          <w:noProof/>
        </w:rPr>
      </w:pPr>
      <w:r>
        <w:rPr>
          <w:noProof/>
        </w:rPr>
        <w:lastRenderedPageBreak/>
        <w:t>section break, 2</w:t>
      </w:r>
    </w:p>
    <w:p w14:paraId="2C0B6D9A" w14:textId="77777777" w:rsidR="00D6516D" w:rsidRDefault="00D6516D">
      <w:pPr>
        <w:pStyle w:val="Index1"/>
        <w:tabs>
          <w:tab w:val="right" w:leader="dot" w:pos="3475"/>
        </w:tabs>
        <w:rPr>
          <w:noProof/>
        </w:rPr>
      </w:pPr>
      <w:r>
        <w:rPr>
          <w:noProof/>
        </w:rPr>
        <w:t>shading, 1</w:t>
      </w:r>
    </w:p>
    <w:p w14:paraId="4D786A63" w14:textId="77777777" w:rsidR="00D6516D" w:rsidRDefault="00D6516D">
      <w:pPr>
        <w:pStyle w:val="Index1"/>
        <w:tabs>
          <w:tab w:val="right" w:leader="dot" w:pos="3475"/>
        </w:tabs>
        <w:rPr>
          <w:noProof/>
        </w:rPr>
      </w:pPr>
      <w:r>
        <w:rPr>
          <w:noProof/>
        </w:rPr>
        <w:t>style, 1, 2, 3, 4</w:t>
      </w:r>
    </w:p>
    <w:p w14:paraId="1F962FB5" w14:textId="77777777" w:rsidR="00D6516D" w:rsidRDefault="00D6516D">
      <w:pPr>
        <w:pStyle w:val="Index1"/>
        <w:tabs>
          <w:tab w:val="right" w:leader="dot" w:pos="3475"/>
        </w:tabs>
        <w:rPr>
          <w:noProof/>
        </w:rPr>
      </w:pPr>
      <w:r>
        <w:rPr>
          <w:noProof/>
        </w:rPr>
        <w:t>symbol, 1</w:t>
      </w:r>
    </w:p>
    <w:p w14:paraId="5FB10121" w14:textId="77777777" w:rsidR="00D6516D" w:rsidRDefault="00D6516D">
      <w:pPr>
        <w:pStyle w:val="Index1"/>
        <w:tabs>
          <w:tab w:val="right" w:leader="dot" w:pos="3475"/>
        </w:tabs>
        <w:rPr>
          <w:noProof/>
        </w:rPr>
      </w:pPr>
      <w:r>
        <w:rPr>
          <w:noProof/>
        </w:rPr>
        <w:t>Table of Contents, 3</w:t>
      </w:r>
    </w:p>
    <w:p w14:paraId="248528AE" w14:textId="77777777" w:rsidR="00D6516D" w:rsidRDefault="00D6516D">
      <w:pPr>
        <w:pStyle w:val="Index1"/>
        <w:tabs>
          <w:tab w:val="right" w:leader="dot" w:pos="3475"/>
        </w:tabs>
        <w:rPr>
          <w:noProof/>
        </w:rPr>
      </w:pPr>
      <w:r>
        <w:rPr>
          <w:noProof/>
        </w:rPr>
        <w:t>template, 4</w:t>
      </w:r>
    </w:p>
    <w:p w14:paraId="23765EF3" w14:textId="77777777" w:rsidR="00D6516D" w:rsidRDefault="00D6516D">
      <w:pPr>
        <w:pStyle w:val="Index1"/>
        <w:tabs>
          <w:tab w:val="right" w:leader="dot" w:pos="3475"/>
        </w:tabs>
        <w:rPr>
          <w:noProof/>
        </w:rPr>
      </w:pPr>
      <w:r>
        <w:rPr>
          <w:noProof/>
        </w:rPr>
        <w:t>ungroup, 2</w:t>
      </w:r>
    </w:p>
    <w:p w14:paraId="0F254B8D" w14:textId="77777777" w:rsidR="00D6516D" w:rsidRDefault="00D6516D">
      <w:pPr>
        <w:pStyle w:val="Index1"/>
        <w:tabs>
          <w:tab w:val="right" w:leader="dot" w:pos="3475"/>
        </w:tabs>
        <w:rPr>
          <w:noProof/>
        </w:rPr>
      </w:pPr>
      <w:r>
        <w:rPr>
          <w:noProof/>
        </w:rPr>
        <w:t>Wingdings, 1</w:t>
      </w:r>
    </w:p>
    <w:p w14:paraId="24D00756" w14:textId="77777777" w:rsidR="00D6516D" w:rsidRDefault="00D6516D" w:rsidP="005D168B">
      <w:pPr>
        <w:pStyle w:val="BodyText"/>
        <w:rPr>
          <w:noProof/>
        </w:rPr>
        <w:sectPr w:rsidR="00D6516D" w:rsidSect="007A3843">
          <w:type w:val="continuous"/>
          <w:pgSz w:w="12240" w:h="15840" w:code="1"/>
          <w:pgMar w:top="1800" w:right="1195" w:bottom="1440" w:left="3355" w:header="720" w:footer="720" w:gutter="0"/>
          <w:cols w:num="2" w:space="720"/>
        </w:sectPr>
      </w:pPr>
    </w:p>
    <w:p w14:paraId="5BB64109" w14:textId="77777777" w:rsidR="00537E90" w:rsidRDefault="00A53855" w:rsidP="005D168B">
      <w:pPr>
        <w:pStyle w:val="BodyText"/>
      </w:pPr>
      <w:r>
        <w:lastRenderedPageBreak/>
        <w:fldChar w:fldCharType="end"/>
      </w:r>
    </w:p>
    <w:p w14:paraId="79E9EB74" w14:textId="77777777" w:rsidR="00537E90" w:rsidRDefault="00537E90">
      <w:pPr>
        <w:rPr>
          <w:spacing w:val="-5"/>
          <w:sz w:val="24"/>
        </w:rPr>
      </w:pPr>
      <w:r>
        <w:br w:type="page"/>
      </w:r>
    </w:p>
    <w:p w14:paraId="1DFAC4A4" w14:textId="77777777" w:rsidR="00537E90" w:rsidRDefault="00537E90" w:rsidP="00537E90">
      <w:pPr>
        <w:pStyle w:val="Heading1"/>
      </w:pPr>
      <w:bookmarkStart w:id="14" w:name="_Ref279959090"/>
      <w:r w:rsidRPr="00537E90">
        <w:lastRenderedPageBreak/>
        <w:t>Appendix A: Battery Cycler Communications Protocol 0.1</w:t>
      </w:r>
      <w:bookmarkEnd w:id="14"/>
    </w:p>
    <w:p w14:paraId="38569907" w14:textId="77777777" w:rsidR="00537E90" w:rsidRPr="00537E90" w:rsidRDefault="00537E90" w:rsidP="00537E90">
      <w:pPr>
        <w:jc w:val="center"/>
        <w:rPr>
          <w:rFonts w:ascii="Times New Roman" w:hAnsi="Times New Roman"/>
          <w:b/>
          <w:sz w:val="28"/>
          <w:szCs w:val="28"/>
          <w:u w:val="single"/>
        </w:rPr>
      </w:pPr>
    </w:p>
    <w:p w14:paraId="6D396606"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The order that data is transmitted and received is shown in </w:t>
      </w:r>
      <w:r w:rsidR="004C1661">
        <w:fldChar w:fldCharType="begin"/>
      </w:r>
      <w:r w:rsidR="004C1661">
        <w:instrText xml:space="preserve"> REF _Ref143690449 \h  \* MERGEFORMAT </w:instrText>
      </w:r>
      <w:r w:rsidR="004C1661">
        <w:fldChar w:fldCharType="separate"/>
      </w:r>
      <w:r w:rsidR="004C1661" w:rsidRPr="004C1661">
        <w:rPr>
          <w:rFonts w:ascii="Times New Roman" w:hAnsi="Times New Roman"/>
          <w:sz w:val="20"/>
        </w:rPr>
        <w:t>Table 2</w:t>
      </w:r>
      <w:r w:rsidR="004C1661">
        <w:fldChar w:fldCharType="end"/>
      </w:r>
      <w:r w:rsidRPr="00B17AD8">
        <w:rPr>
          <w:rFonts w:ascii="Times New Roman" w:hAnsi="Times New Roman"/>
          <w:sz w:val="20"/>
        </w:rPr>
        <w:t xml:space="preserve"> listed in the order that they are received / transmitted.</w:t>
      </w:r>
    </w:p>
    <w:p w14:paraId="4E0BF521"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Communications from the host PC to the battery cycler system and from the battery cycler system to the host PC are very similar. They use the same start byte as shown in </w:t>
      </w:r>
      <w:r w:rsidR="004C1661">
        <w:fldChar w:fldCharType="begin"/>
      </w:r>
      <w:r w:rsidR="004C1661">
        <w:instrText xml:space="preserve"> REF _Ref143690485 \h  \* MERGEFORMAT </w:instrText>
      </w:r>
      <w:r w:rsidR="004C1661">
        <w:fldChar w:fldCharType="separate"/>
      </w:r>
      <w:r w:rsidR="004C1661" w:rsidRPr="004C1661">
        <w:rPr>
          <w:rFonts w:ascii="Times New Roman" w:hAnsi="Times New Roman"/>
          <w:sz w:val="20"/>
        </w:rPr>
        <w:t>Table 3</w:t>
      </w:r>
      <w:r w:rsidR="004C1661">
        <w:fldChar w:fldCharType="end"/>
      </w:r>
      <w:r w:rsidR="004C1661">
        <w:fldChar w:fldCharType="begin"/>
      </w:r>
      <w:r w:rsidR="004C1661">
        <w:instrText xml:space="preserve"> REF _Ref143690449 \h  \* MERGEFORMAT </w:instrText>
      </w:r>
      <w:r w:rsidR="004C1661">
        <w:fldChar w:fldCharType="separate"/>
      </w:r>
      <w:r w:rsidR="004C1661" w:rsidRPr="004C1661">
        <w:rPr>
          <w:rFonts w:ascii="Times New Roman" w:hAnsi="Times New Roman"/>
          <w:sz w:val="20"/>
        </w:rPr>
        <w:t>Table 2</w:t>
      </w:r>
      <w:r w:rsidR="004C1661">
        <w:fldChar w:fldCharType="end"/>
      </w:r>
      <w:r w:rsidRPr="00B17AD8">
        <w:rPr>
          <w:rFonts w:ascii="Times New Roman" w:hAnsi="Times New Roman"/>
          <w:sz w:val="20"/>
        </w:rPr>
        <w:t>, and both end with a 16bit CRC. The data contained in the message is of a fixed length and specific to the type of transmission as detailed below.</w:t>
      </w:r>
    </w:p>
    <w:p w14:paraId="3BC7E40E" w14:textId="77777777" w:rsidR="00537E90" w:rsidRDefault="00537E90" w:rsidP="00537E90"/>
    <w:p w14:paraId="7E84CA98" w14:textId="77777777" w:rsidR="00537E90" w:rsidRDefault="00537E90" w:rsidP="00537E90">
      <w:pPr>
        <w:pStyle w:val="Caption"/>
        <w:keepNext/>
      </w:pPr>
      <w:bookmarkStart w:id="15" w:name="_Ref143690449"/>
      <w:r>
        <w:t xml:space="preserve">Table </w:t>
      </w:r>
      <w:fldSimple w:instr=" SEQ Table \* ARABIC ">
        <w:r w:rsidR="004C1661">
          <w:rPr>
            <w:noProof/>
          </w:rPr>
          <w:t>2</w:t>
        </w:r>
      </w:fldSimple>
      <w:bookmarkEnd w:id="15"/>
      <w:r>
        <w:t xml:space="preserve"> : Byte order</w:t>
      </w:r>
    </w:p>
    <w:tbl>
      <w:tblPr>
        <w:tblStyle w:val="TableGrid"/>
        <w:tblW w:w="0" w:type="auto"/>
        <w:tblLook w:val="04A0" w:firstRow="1" w:lastRow="0" w:firstColumn="1" w:lastColumn="0" w:noHBand="0" w:noVBand="1"/>
      </w:tblPr>
      <w:tblGrid>
        <w:gridCol w:w="2448"/>
      </w:tblGrid>
      <w:tr w:rsidR="00537E90" w14:paraId="5A3EFAAC" w14:textId="77777777" w:rsidTr="00E764BA">
        <w:tc>
          <w:tcPr>
            <w:tcW w:w="2448" w:type="dxa"/>
            <w:vAlign w:val="center"/>
          </w:tcPr>
          <w:p w14:paraId="475D1D6F" w14:textId="1B3307DE" w:rsidR="00537E90" w:rsidRDefault="00F0796C" w:rsidP="00E764BA">
            <w:pPr>
              <w:jc w:val="center"/>
            </w:pPr>
            <w:r>
              <w:t>Header byte</w:t>
            </w:r>
          </w:p>
        </w:tc>
      </w:tr>
      <w:tr w:rsidR="00537E90" w14:paraId="15F3B429" w14:textId="77777777" w:rsidTr="00E764BA">
        <w:trPr>
          <w:trHeight w:val="269"/>
        </w:trPr>
        <w:tc>
          <w:tcPr>
            <w:tcW w:w="2448" w:type="dxa"/>
            <w:vMerge w:val="restart"/>
            <w:vAlign w:val="center"/>
          </w:tcPr>
          <w:p w14:paraId="3D238009" w14:textId="57157963" w:rsidR="00537E90" w:rsidRDefault="00F0796C" w:rsidP="00E764BA">
            <w:pPr>
              <w:jc w:val="center"/>
            </w:pPr>
            <w:r>
              <w:t>X number of Argument bytes</w:t>
            </w:r>
          </w:p>
        </w:tc>
      </w:tr>
      <w:tr w:rsidR="00537E90" w14:paraId="3325A454" w14:textId="77777777" w:rsidTr="00E764BA">
        <w:trPr>
          <w:trHeight w:val="269"/>
        </w:trPr>
        <w:tc>
          <w:tcPr>
            <w:tcW w:w="2448" w:type="dxa"/>
            <w:vMerge/>
          </w:tcPr>
          <w:p w14:paraId="41534909" w14:textId="77777777" w:rsidR="00537E90" w:rsidRDefault="00537E90" w:rsidP="00E764BA"/>
        </w:tc>
      </w:tr>
      <w:tr w:rsidR="00537E90" w14:paraId="07A593BA" w14:textId="77777777" w:rsidTr="00E764BA">
        <w:trPr>
          <w:trHeight w:val="104"/>
        </w:trPr>
        <w:tc>
          <w:tcPr>
            <w:tcW w:w="2448" w:type="dxa"/>
            <w:vAlign w:val="center"/>
          </w:tcPr>
          <w:p w14:paraId="461DFDFC" w14:textId="2CAC3839" w:rsidR="00537E90" w:rsidRDefault="00F0796C" w:rsidP="00E764BA">
            <w:pPr>
              <w:jc w:val="center"/>
            </w:pPr>
            <w:r>
              <w:t>Checksum</w:t>
            </w:r>
          </w:p>
        </w:tc>
      </w:tr>
    </w:tbl>
    <w:p w14:paraId="000EF7B5" w14:textId="77777777" w:rsidR="00537E90" w:rsidRDefault="00537E90" w:rsidP="00537E90"/>
    <w:p w14:paraId="59417A26" w14:textId="77777777" w:rsidR="00537E90" w:rsidRDefault="00537E90" w:rsidP="00537E90">
      <w:pPr>
        <w:pStyle w:val="Caption"/>
        <w:keepNext/>
      </w:pPr>
    </w:p>
    <w:p w14:paraId="3FF7E1C4" w14:textId="77777777" w:rsidR="00537E90" w:rsidRDefault="00537E90" w:rsidP="00537E90">
      <w:pPr>
        <w:pStyle w:val="Caption"/>
        <w:keepNext/>
      </w:pPr>
      <w:bookmarkStart w:id="16" w:name="_Ref143690485"/>
      <w:r>
        <w:t xml:space="preserve">Table </w:t>
      </w:r>
      <w:fldSimple w:instr=" SEQ Table \* ARABIC ">
        <w:r w:rsidR="004C1661">
          <w:rPr>
            <w:noProof/>
          </w:rPr>
          <w:t>3</w:t>
        </w:r>
      </w:fldSimple>
      <w:bookmarkEnd w:id="16"/>
      <w:r>
        <w:t xml:space="preserve"> : Start Byte</w:t>
      </w:r>
    </w:p>
    <w:tbl>
      <w:tblPr>
        <w:tblStyle w:val="LightGrid"/>
        <w:tblW w:w="0" w:type="auto"/>
        <w:tblLook w:val="04A0" w:firstRow="1" w:lastRow="0" w:firstColumn="1" w:lastColumn="0" w:noHBand="0" w:noVBand="1"/>
      </w:tblPr>
      <w:tblGrid>
        <w:gridCol w:w="1112"/>
        <w:gridCol w:w="1058"/>
        <w:gridCol w:w="1058"/>
        <w:gridCol w:w="1058"/>
        <w:gridCol w:w="1058"/>
        <w:gridCol w:w="1058"/>
        <w:gridCol w:w="1058"/>
        <w:gridCol w:w="1058"/>
        <w:gridCol w:w="1058"/>
      </w:tblGrid>
      <w:tr w:rsidR="00537E90" w14:paraId="5E92B098" w14:textId="77777777" w:rsidTr="00E76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239CFB24" w14:textId="77777777" w:rsidR="00537E90" w:rsidRDefault="00537E90" w:rsidP="00E764BA">
            <w:r>
              <w:t>Bit #</w:t>
            </w:r>
          </w:p>
        </w:tc>
        <w:tc>
          <w:tcPr>
            <w:tcW w:w="1058" w:type="dxa"/>
          </w:tcPr>
          <w:p w14:paraId="585B4CDF"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7</w:t>
            </w:r>
          </w:p>
        </w:tc>
        <w:tc>
          <w:tcPr>
            <w:tcW w:w="1058" w:type="dxa"/>
          </w:tcPr>
          <w:p w14:paraId="41A0FB13"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6</w:t>
            </w:r>
          </w:p>
        </w:tc>
        <w:tc>
          <w:tcPr>
            <w:tcW w:w="1058" w:type="dxa"/>
          </w:tcPr>
          <w:p w14:paraId="57CCEF9A"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5</w:t>
            </w:r>
          </w:p>
        </w:tc>
        <w:tc>
          <w:tcPr>
            <w:tcW w:w="1058" w:type="dxa"/>
          </w:tcPr>
          <w:p w14:paraId="6C10CFC5"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4</w:t>
            </w:r>
          </w:p>
        </w:tc>
        <w:tc>
          <w:tcPr>
            <w:tcW w:w="1058" w:type="dxa"/>
          </w:tcPr>
          <w:p w14:paraId="5BFF96D3"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3</w:t>
            </w:r>
          </w:p>
        </w:tc>
        <w:tc>
          <w:tcPr>
            <w:tcW w:w="1058" w:type="dxa"/>
          </w:tcPr>
          <w:p w14:paraId="774A09F8"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2</w:t>
            </w:r>
          </w:p>
        </w:tc>
        <w:tc>
          <w:tcPr>
            <w:tcW w:w="1058" w:type="dxa"/>
          </w:tcPr>
          <w:p w14:paraId="6E6D6FD1"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1</w:t>
            </w:r>
          </w:p>
        </w:tc>
        <w:tc>
          <w:tcPr>
            <w:tcW w:w="1058" w:type="dxa"/>
          </w:tcPr>
          <w:p w14:paraId="7767A786" w14:textId="77777777" w:rsidR="00537E90" w:rsidRDefault="00537E90" w:rsidP="00E764BA">
            <w:pPr>
              <w:cnfStyle w:val="100000000000" w:firstRow="1" w:lastRow="0" w:firstColumn="0" w:lastColumn="0" w:oddVBand="0" w:evenVBand="0" w:oddHBand="0" w:evenHBand="0" w:firstRowFirstColumn="0" w:firstRowLastColumn="0" w:lastRowFirstColumn="0" w:lastRowLastColumn="0"/>
            </w:pPr>
            <w:r>
              <w:t>0</w:t>
            </w:r>
          </w:p>
        </w:tc>
      </w:tr>
      <w:tr w:rsidR="00537E90" w14:paraId="52E117AF" w14:textId="77777777" w:rsidTr="00E76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Pr>
          <w:p w14:paraId="3C8DAD3B" w14:textId="77777777" w:rsidR="00537E90" w:rsidRDefault="00537E90" w:rsidP="00E764BA">
            <w:r>
              <w:t>Contents</w:t>
            </w:r>
          </w:p>
        </w:tc>
        <w:tc>
          <w:tcPr>
            <w:tcW w:w="3174" w:type="dxa"/>
            <w:gridSpan w:val="3"/>
          </w:tcPr>
          <w:p w14:paraId="223B8D7F" w14:textId="77777777" w:rsidR="00537E90" w:rsidRPr="00611392" w:rsidRDefault="00537E90" w:rsidP="00E764BA">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tcPr>
          <w:p w14:paraId="61B00B8A" w14:textId="77777777" w:rsidR="00537E90" w:rsidRDefault="00537E90" w:rsidP="00E764BA">
            <w:pPr>
              <w:jc w:val="center"/>
              <w:cnfStyle w:val="000000100000" w:firstRow="0" w:lastRow="0" w:firstColumn="0" w:lastColumn="0" w:oddVBand="0" w:evenVBand="0" w:oddHBand="1" w:evenHBand="0" w:firstRowFirstColumn="0" w:firstRowLastColumn="0" w:lastRowFirstColumn="0" w:lastRowLastColumn="0"/>
            </w:pPr>
            <w:r>
              <w:t>CH#</w:t>
            </w:r>
          </w:p>
        </w:tc>
        <w:tc>
          <w:tcPr>
            <w:tcW w:w="4232" w:type="dxa"/>
            <w:gridSpan w:val="4"/>
          </w:tcPr>
          <w:p w14:paraId="39B79522" w14:textId="77777777" w:rsidR="00537E90" w:rsidRDefault="00537E90" w:rsidP="00E764BA">
            <w:pPr>
              <w:jc w:val="center"/>
              <w:cnfStyle w:val="000000100000" w:firstRow="0" w:lastRow="0" w:firstColumn="0" w:lastColumn="0" w:oddVBand="0" w:evenVBand="0" w:oddHBand="1" w:evenHBand="0" w:firstRowFirstColumn="0" w:firstRowLastColumn="0" w:lastRowFirstColumn="0" w:lastRowLastColumn="0"/>
            </w:pPr>
            <w:r>
              <w:t>Type of transmission</w:t>
            </w:r>
          </w:p>
        </w:tc>
      </w:tr>
    </w:tbl>
    <w:p w14:paraId="205688B7" w14:textId="77777777" w:rsidR="00537E90" w:rsidRDefault="00537E90" w:rsidP="00537E90"/>
    <w:p w14:paraId="32C79CCA" w14:textId="77777777" w:rsidR="00537E90" w:rsidRPr="00B17AD8" w:rsidRDefault="00537E90" w:rsidP="00537E90">
      <w:pPr>
        <w:rPr>
          <w:rFonts w:ascii="Times New Roman" w:hAnsi="Times New Roman"/>
          <w:b/>
          <w:sz w:val="20"/>
        </w:rPr>
      </w:pPr>
      <w:r w:rsidRPr="00B17AD8">
        <w:rPr>
          <w:rFonts w:ascii="Times New Roman" w:hAnsi="Times New Roman"/>
          <w:b/>
          <w:sz w:val="20"/>
        </w:rPr>
        <w:t>Types of transmissions (HOST PC)(0-7):</w:t>
      </w:r>
    </w:p>
    <w:p w14:paraId="4040DFBF" w14:textId="3702451E" w:rsidR="00F0796C" w:rsidRDefault="00537E90" w:rsidP="00F0796C">
      <w:pPr>
        <w:pStyle w:val="ListParagraph"/>
        <w:numPr>
          <w:ilvl w:val="0"/>
          <w:numId w:val="40"/>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contains one data byte that contains the request number. Requests 0-127 may be processed while the system is busy. Requests 128-255 may not be processed while the system is busy. See </w:t>
      </w:r>
      <w:r w:rsidR="004C1661">
        <w:fldChar w:fldCharType="begin"/>
      </w:r>
      <w:r w:rsidR="004C1661">
        <w:instrText xml:space="preserve"> REF _Ref143693862 \h  \* MERGEFORMAT </w:instrText>
      </w:r>
      <w:r w:rsidR="004C1661">
        <w:fldChar w:fldCharType="separate"/>
      </w:r>
      <w:r w:rsidR="004C1661" w:rsidRPr="00F0796C">
        <w:rPr>
          <w:rFonts w:ascii="Times New Roman" w:hAnsi="Times New Roman"/>
          <w:sz w:val="20"/>
        </w:rPr>
        <w:t>Table 5</w:t>
      </w:r>
      <w:r w:rsidR="004C1661">
        <w:fldChar w:fldCharType="end"/>
      </w:r>
      <w:r w:rsidRPr="00F0796C">
        <w:rPr>
          <w:rFonts w:ascii="Times New Roman" w:hAnsi="Times New Roman"/>
          <w:sz w:val="20"/>
        </w:rPr>
        <w:t xml:space="preserve"> for a detailed list of basic requests.</w:t>
      </w:r>
      <w:r w:rsidRPr="00F0796C">
        <w:rPr>
          <w:rFonts w:ascii="Times New Roman" w:hAnsi="Times New Roman"/>
          <w:b/>
          <w:sz w:val="20"/>
        </w:rPr>
        <w:t xml:space="preserve"> </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F0796C" w14:paraId="744DD58B" w14:textId="77777777" w:rsidTr="00F0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13F97F8" w14:textId="3702451E" w:rsidR="00F0796C" w:rsidRDefault="00F0796C" w:rsidP="00F0796C">
            <w:proofErr w:type="gramStart"/>
            <w:r>
              <w:t>bit</w:t>
            </w:r>
            <w:proofErr w:type="gramEnd"/>
            <w:r>
              <w:t xml:space="preserve"> #</w:t>
            </w:r>
          </w:p>
        </w:tc>
        <w:tc>
          <w:tcPr>
            <w:tcW w:w="1072" w:type="dxa"/>
            <w:shd w:val="clear" w:color="auto" w:fill="BFBFBF" w:themeFill="background1" w:themeFillShade="BF"/>
          </w:tcPr>
          <w:p w14:paraId="6FB5E3F3"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2FF6DFD5"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2CF5C047"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6ADE2BB9"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6840406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03F4AF4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CF4FF2C"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3DEE26A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0</w:t>
            </w:r>
          </w:p>
        </w:tc>
      </w:tr>
      <w:tr w:rsidR="00F0796C" w14:paraId="0F3475E5"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9061F84" w14:textId="77777777" w:rsidR="00F0796C" w:rsidRDefault="00F0796C" w:rsidP="00F0796C">
            <w:r>
              <w:t>B1 – Header</w:t>
            </w:r>
          </w:p>
        </w:tc>
        <w:tc>
          <w:tcPr>
            <w:tcW w:w="3188" w:type="dxa"/>
            <w:gridSpan w:val="3"/>
            <w:shd w:val="clear" w:color="auto" w:fill="FFFFFF" w:themeFill="background1"/>
          </w:tcPr>
          <w:p w14:paraId="2AF40C0E" w14:textId="77777777" w:rsidR="00F0796C" w:rsidRPr="00611392" w:rsidRDefault="00F0796C" w:rsidP="00F0796C">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6F7F4DA6"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01D2CDF9" w14:textId="781921C2" w:rsidR="00F0796C" w:rsidRPr="004A04EF" w:rsidRDefault="00D93AB4" w:rsidP="00F0796C">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F0796C">
              <w:rPr>
                <w:b/>
              </w:rPr>
              <w:t>1</w:t>
            </w:r>
          </w:p>
        </w:tc>
      </w:tr>
      <w:tr w:rsidR="00F0796C" w14:paraId="1E386982"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A9B7AA7" w14:textId="77777777"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69BD4CCE" w14:textId="77777777" w:rsidR="00F0796C" w:rsidRPr="004A04EF"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4A04EF">
              <w:rPr>
                <w:b/>
              </w:rPr>
              <w:t>Basic Request ID</w:t>
            </w:r>
          </w:p>
        </w:tc>
      </w:tr>
      <w:tr w:rsidR="00F0796C" w14:paraId="6AE4236C"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5345E90" w14:textId="77777777"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14:paraId="751CBF4F" w14:textId="77777777" w:rsidR="00F0796C" w:rsidRPr="004A04EF" w:rsidRDefault="00F0796C" w:rsidP="00F0796C">
            <w:pPr>
              <w:tabs>
                <w:tab w:val="left" w:pos="736"/>
              </w:tabs>
              <w:jc w:val="center"/>
              <w:cnfStyle w:val="000000100000" w:firstRow="0" w:lastRow="0" w:firstColumn="0" w:lastColumn="0" w:oddVBand="0" w:evenVBand="0" w:oddHBand="1" w:evenHBand="0" w:firstRowFirstColumn="0" w:firstRowLastColumn="0" w:lastRowFirstColumn="0" w:lastRowLastColumn="0"/>
              <w:rPr>
                <w:i/>
              </w:rPr>
            </w:pPr>
            <w:r w:rsidRPr="004A04EF">
              <w:rPr>
                <w:i/>
              </w:rPr>
              <w:t>Unused</w:t>
            </w:r>
          </w:p>
        </w:tc>
      </w:tr>
      <w:tr w:rsidR="00F0796C" w14:paraId="581F220B"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D2FCB76" w14:textId="77777777"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14:paraId="3D9D56FE"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46E14BBE"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D69DCAF" w14:textId="77777777"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14:paraId="2143F380"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18F5B692"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C23947C" w14:textId="77777777"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14:paraId="0C04386F"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20997054"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569B404" w14:textId="77777777"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14:paraId="632BC109"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21046357"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9771C3C" w14:textId="77777777"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14:paraId="2982FBD8"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17495D66"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063BA3A" w14:textId="77777777"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14:paraId="4CEC10B2"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1DF086DA"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490D8A2" w14:textId="77777777"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14:paraId="73D3C319"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72521325"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F721AE9" w14:textId="77777777"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14:paraId="477F1B96"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10136835"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1B5617C" w14:textId="77777777" w:rsidR="00F0796C" w:rsidRDefault="00F0796C" w:rsidP="00F0796C">
            <w:r>
              <w:t>B12 -Checksum</w:t>
            </w:r>
          </w:p>
        </w:tc>
        <w:tc>
          <w:tcPr>
            <w:tcW w:w="8478" w:type="dxa"/>
            <w:gridSpan w:val="8"/>
            <w:shd w:val="clear" w:color="auto" w:fill="FFFFFF" w:themeFill="background1"/>
          </w:tcPr>
          <w:p w14:paraId="3669B361" w14:textId="77777777" w:rsidR="00F0796C" w:rsidRPr="00EB5BC1"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0D0C53BB" w14:textId="77777777" w:rsidR="00F0796C" w:rsidRPr="00F0796C" w:rsidRDefault="00F0796C" w:rsidP="00F0796C">
      <w:pPr>
        <w:rPr>
          <w:rFonts w:ascii="Times New Roman" w:hAnsi="Times New Roman"/>
          <w:b/>
          <w:sz w:val="20"/>
        </w:rPr>
      </w:pPr>
    </w:p>
    <w:p w14:paraId="580FD96E" w14:textId="45E8B739" w:rsidR="00CB6A26" w:rsidRDefault="00CB6A26" w:rsidP="00CB6A26">
      <w:pPr>
        <w:ind w:left="360"/>
        <w:rPr>
          <w:rFonts w:ascii="Times New Roman" w:hAnsi="Times New Roman"/>
          <w:sz w:val="20"/>
        </w:rPr>
      </w:pPr>
      <w:proofErr w:type="gramStart"/>
      <w:r>
        <w:rPr>
          <w:rFonts w:ascii="Times New Roman" w:hAnsi="Times New Roman"/>
          <w:b/>
          <w:sz w:val="20"/>
        </w:rPr>
        <w:t xml:space="preserve">2)  </w:t>
      </w:r>
      <w:r w:rsidRPr="00CB6A26">
        <w:rPr>
          <w:rFonts w:ascii="Times New Roman" w:hAnsi="Times New Roman"/>
          <w:b/>
          <w:sz w:val="20"/>
        </w:rPr>
        <w:t>Profile</w:t>
      </w:r>
      <w:proofErr w:type="gramEnd"/>
      <w:r w:rsidRPr="00CB6A26">
        <w:rPr>
          <w:rFonts w:ascii="Times New Roman" w:hAnsi="Times New Roman"/>
          <w:b/>
          <w:sz w:val="20"/>
        </w:rPr>
        <w:t xml:space="preserve"> request: </w:t>
      </w:r>
      <w:r w:rsidRPr="00CB6A26">
        <w:rPr>
          <w:rFonts w:ascii="Times New Roman" w:hAnsi="Times New Roman"/>
          <w:sz w:val="20"/>
        </w:rPr>
        <w:t>A profile request message has only 1 data byte; it contains the profile ID that is to be started. A profile request can only be made while the system is idle.</w:t>
      </w:r>
    </w:p>
    <w:p w14:paraId="2D66EE2F" w14:textId="77777777" w:rsidR="00CB6A26" w:rsidRPr="00CB6A26" w:rsidRDefault="00CB6A26" w:rsidP="00CB6A26">
      <w:pPr>
        <w:ind w:left="360"/>
        <w:rPr>
          <w:rFonts w:ascii="Times New Roman" w:hAnsi="Times New Roman"/>
          <w:sz w:val="20"/>
        </w:rPr>
      </w:pP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F0796C" w14:paraId="15BD1094" w14:textId="77777777" w:rsidTr="00F0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AA5D95C" w14:textId="77777777" w:rsidR="00F0796C" w:rsidRDefault="00F0796C" w:rsidP="00F0796C">
            <w:proofErr w:type="gramStart"/>
            <w:r>
              <w:t>bit</w:t>
            </w:r>
            <w:proofErr w:type="gramEnd"/>
            <w:r>
              <w:t xml:space="preserve"> #</w:t>
            </w:r>
          </w:p>
        </w:tc>
        <w:tc>
          <w:tcPr>
            <w:tcW w:w="1072" w:type="dxa"/>
            <w:shd w:val="clear" w:color="auto" w:fill="BFBFBF" w:themeFill="background1" w:themeFillShade="BF"/>
          </w:tcPr>
          <w:p w14:paraId="079070D9"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4B45E0D1"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52CE7D4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56A9E8D5"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4F5628D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376A9F4C"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106DE780"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6356D883"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0</w:t>
            </w:r>
          </w:p>
        </w:tc>
      </w:tr>
      <w:tr w:rsidR="00F0796C" w14:paraId="2635C473"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131C254" w14:textId="77777777" w:rsidR="00F0796C" w:rsidRDefault="00F0796C" w:rsidP="00F0796C">
            <w:r>
              <w:t>B1 – Header</w:t>
            </w:r>
          </w:p>
        </w:tc>
        <w:tc>
          <w:tcPr>
            <w:tcW w:w="3188" w:type="dxa"/>
            <w:gridSpan w:val="3"/>
            <w:shd w:val="clear" w:color="auto" w:fill="FFFFFF" w:themeFill="background1"/>
          </w:tcPr>
          <w:p w14:paraId="3CF8CBB6" w14:textId="77777777" w:rsidR="00F0796C" w:rsidRPr="00611392" w:rsidRDefault="00F0796C" w:rsidP="00F0796C">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2FABCBA0"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6CAF900A" w14:textId="3DC7727E" w:rsidR="00F0796C" w:rsidRPr="004A04EF" w:rsidRDefault="00D93AB4" w:rsidP="00F0796C">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F0796C">
              <w:rPr>
                <w:b/>
              </w:rPr>
              <w:t>2</w:t>
            </w:r>
          </w:p>
        </w:tc>
      </w:tr>
      <w:tr w:rsidR="00F0796C" w14:paraId="6DF245FF"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7BE2A25" w14:textId="77777777"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5563BA63" w14:textId="11F22211" w:rsidR="00F0796C" w:rsidRPr="004A04EF" w:rsidRDefault="00CB6A26" w:rsidP="00F0796C">
            <w:pPr>
              <w:jc w:val="center"/>
              <w:cnfStyle w:val="000000010000" w:firstRow="0" w:lastRow="0" w:firstColumn="0" w:lastColumn="0" w:oddVBand="0" w:evenVBand="0" w:oddHBand="0" w:evenHBand="1" w:firstRowFirstColumn="0" w:firstRowLastColumn="0" w:lastRowFirstColumn="0" w:lastRowLastColumn="0"/>
              <w:rPr>
                <w:b/>
              </w:rPr>
            </w:pPr>
            <w:r>
              <w:rPr>
                <w:b/>
              </w:rPr>
              <w:t>Profile Request</w:t>
            </w:r>
            <w:r w:rsidR="000F14E4">
              <w:rPr>
                <w:b/>
              </w:rPr>
              <w:t xml:space="preserve"> ID</w:t>
            </w:r>
          </w:p>
        </w:tc>
      </w:tr>
      <w:tr w:rsidR="00F0796C" w14:paraId="5CD2BFB9"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2744645" w14:textId="77777777"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14:paraId="41B877A5" w14:textId="77777777" w:rsidR="00F0796C" w:rsidRPr="004A04EF" w:rsidRDefault="00F0796C" w:rsidP="00F0796C">
            <w:pPr>
              <w:tabs>
                <w:tab w:val="left" w:pos="736"/>
              </w:tabs>
              <w:jc w:val="center"/>
              <w:cnfStyle w:val="000000100000" w:firstRow="0" w:lastRow="0" w:firstColumn="0" w:lastColumn="0" w:oddVBand="0" w:evenVBand="0" w:oddHBand="1" w:evenHBand="0" w:firstRowFirstColumn="0" w:firstRowLastColumn="0" w:lastRowFirstColumn="0" w:lastRowLastColumn="0"/>
              <w:rPr>
                <w:i/>
              </w:rPr>
            </w:pPr>
            <w:r w:rsidRPr="004A04EF">
              <w:rPr>
                <w:i/>
              </w:rPr>
              <w:t>Unused</w:t>
            </w:r>
          </w:p>
        </w:tc>
      </w:tr>
      <w:tr w:rsidR="00F0796C" w14:paraId="4E35892F"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C11F154" w14:textId="77777777"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14:paraId="7763E42D"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5E37EAF0"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6DCAD35" w14:textId="77777777"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14:paraId="0AEDC1FE"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53A53AED"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23CE5D6" w14:textId="77777777"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14:paraId="154A04C2"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6CAA1000"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4D275A3" w14:textId="77777777"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14:paraId="18F79209"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61DDB314"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334BAB2" w14:textId="77777777"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14:paraId="28EB31AE"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3AD9E2FF"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12C026D" w14:textId="77777777"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14:paraId="6065C23F"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2FDBF527"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3E630FE" w14:textId="77777777"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14:paraId="40F270BE"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044F9CD0"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58A1A0" w14:textId="77777777"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14:paraId="773D4366"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25E4ED74"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D3F9BAB" w14:textId="77777777" w:rsidR="00F0796C" w:rsidRDefault="00F0796C" w:rsidP="00F0796C">
            <w:r>
              <w:t>B12 -Checksum</w:t>
            </w:r>
          </w:p>
        </w:tc>
        <w:tc>
          <w:tcPr>
            <w:tcW w:w="8478" w:type="dxa"/>
            <w:gridSpan w:val="8"/>
            <w:shd w:val="clear" w:color="auto" w:fill="FFFFFF" w:themeFill="background1"/>
          </w:tcPr>
          <w:p w14:paraId="0C43F399" w14:textId="77777777" w:rsidR="00F0796C" w:rsidRPr="00EB5BC1"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56F8F4CF" w14:textId="07102EA0" w:rsidR="00CB6A26" w:rsidRPr="00CB6A26" w:rsidRDefault="00CB6A26" w:rsidP="00CB6A26">
      <w:pPr>
        <w:pStyle w:val="ListParagraph"/>
        <w:numPr>
          <w:ilvl w:val="0"/>
          <w:numId w:val="45"/>
        </w:numPr>
        <w:rPr>
          <w:rFonts w:ascii="Times New Roman" w:hAnsi="Times New Roman"/>
          <w:sz w:val="20"/>
        </w:rPr>
      </w:pPr>
      <w:r w:rsidRPr="00CB6A26">
        <w:rPr>
          <w:rFonts w:ascii="Times New Roman" w:hAnsi="Times New Roman"/>
          <w:b/>
          <w:sz w:val="20"/>
        </w:rPr>
        <w:lastRenderedPageBreak/>
        <w:t xml:space="preserve">Variable update: </w:t>
      </w:r>
      <w:r w:rsidRPr="00CB6A26">
        <w:rPr>
          <w:rFonts w:ascii="Times New Roman" w:hAnsi="Times New Roman"/>
          <w:sz w:val="20"/>
        </w:rPr>
        <w:t>A variable update message has 3 data bytes; the first contains the variable ID that is to be updated. Followed by the 16bit integer.</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F0796C" w14:paraId="2D2E0764" w14:textId="77777777" w:rsidTr="00F07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A99F49A" w14:textId="77777777" w:rsidR="00F0796C" w:rsidRDefault="00F0796C" w:rsidP="00F0796C">
            <w:proofErr w:type="gramStart"/>
            <w:r>
              <w:t>bit</w:t>
            </w:r>
            <w:proofErr w:type="gramEnd"/>
            <w:r>
              <w:t xml:space="preserve"> #</w:t>
            </w:r>
          </w:p>
        </w:tc>
        <w:tc>
          <w:tcPr>
            <w:tcW w:w="1072" w:type="dxa"/>
            <w:shd w:val="clear" w:color="auto" w:fill="BFBFBF" w:themeFill="background1" w:themeFillShade="BF"/>
          </w:tcPr>
          <w:p w14:paraId="7F49AD6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488F4DF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3CAF0A6C"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22F9738"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16C90BD9"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39D848C4"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396C653D"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0E74AD6E" w14:textId="77777777" w:rsidR="00F0796C" w:rsidRDefault="00F0796C" w:rsidP="00F0796C">
            <w:pPr>
              <w:cnfStyle w:val="100000000000" w:firstRow="1" w:lastRow="0" w:firstColumn="0" w:lastColumn="0" w:oddVBand="0" w:evenVBand="0" w:oddHBand="0" w:evenHBand="0" w:firstRowFirstColumn="0" w:firstRowLastColumn="0" w:lastRowFirstColumn="0" w:lastRowLastColumn="0"/>
            </w:pPr>
            <w:r>
              <w:t>0</w:t>
            </w:r>
          </w:p>
        </w:tc>
      </w:tr>
      <w:tr w:rsidR="00F0796C" w14:paraId="35B45C01"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9DE442B" w14:textId="77777777" w:rsidR="00F0796C" w:rsidRDefault="00F0796C" w:rsidP="00F0796C">
            <w:r>
              <w:t>B1 – Header</w:t>
            </w:r>
          </w:p>
        </w:tc>
        <w:tc>
          <w:tcPr>
            <w:tcW w:w="3188" w:type="dxa"/>
            <w:gridSpan w:val="3"/>
            <w:shd w:val="clear" w:color="auto" w:fill="FFFFFF" w:themeFill="background1"/>
          </w:tcPr>
          <w:p w14:paraId="3EEA1258" w14:textId="77777777" w:rsidR="00F0796C" w:rsidRPr="00611392" w:rsidRDefault="00F0796C" w:rsidP="00F0796C">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34CE82F3"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71827AF7" w14:textId="3D7A0E5D" w:rsidR="00F0796C" w:rsidRPr="004A04EF" w:rsidRDefault="00D93AB4" w:rsidP="00F0796C">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3</w:t>
            </w:r>
          </w:p>
        </w:tc>
      </w:tr>
      <w:tr w:rsidR="00F0796C" w14:paraId="58F801B1"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33A5905" w14:textId="77777777" w:rsidR="00F0796C" w:rsidRDefault="00F0796C" w:rsidP="00F0796C">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5075F9AB" w14:textId="6EC6F50D" w:rsidR="00F0796C" w:rsidRPr="004A04EF" w:rsidRDefault="00CB6A26" w:rsidP="00F0796C">
            <w:pPr>
              <w:jc w:val="center"/>
              <w:cnfStyle w:val="000000010000" w:firstRow="0" w:lastRow="0" w:firstColumn="0" w:lastColumn="0" w:oddVBand="0" w:evenVBand="0" w:oddHBand="0" w:evenHBand="1" w:firstRowFirstColumn="0" w:firstRowLastColumn="0" w:lastRowFirstColumn="0" w:lastRowLastColumn="0"/>
              <w:rPr>
                <w:b/>
              </w:rPr>
            </w:pPr>
            <w:r>
              <w:rPr>
                <w:b/>
              </w:rPr>
              <w:t>Variable</w:t>
            </w:r>
            <w:r w:rsidR="00F0796C" w:rsidRPr="004A04EF">
              <w:rPr>
                <w:b/>
              </w:rPr>
              <w:t xml:space="preserve"> ID</w:t>
            </w:r>
          </w:p>
        </w:tc>
      </w:tr>
      <w:tr w:rsidR="00F0796C" w14:paraId="7AFD6918"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D65C4B5" w14:textId="77777777" w:rsidR="00F0796C" w:rsidRDefault="00F0796C" w:rsidP="00F0796C">
            <w:r>
              <w:t xml:space="preserve">B3 – </w:t>
            </w:r>
            <w:proofErr w:type="spellStart"/>
            <w:r>
              <w:t>Arg</w:t>
            </w:r>
            <w:proofErr w:type="spellEnd"/>
            <w:r>
              <w:t xml:space="preserve"> 2</w:t>
            </w:r>
          </w:p>
        </w:tc>
        <w:tc>
          <w:tcPr>
            <w:tcW w:w="8478" w:type="dxa"/>
            <w:gridSpan w:val="8"/>
            <w:shd w:val="clear" w:color="auto" w:fill="FFFFFF" w:themeFill="background1"/>
          </w:tcPr>
          <w:p w14:paraId="043832B1" w14:textId="1F66A2BF" w:rsidR="00F0796C" w:rsidRPr="00CB6A26" w:rsidRDefault="00CB6A26" w:rsidP="00F0796C">
            <w:pPr>
              <w:tabs>
                <w:tab w:val="left" w:pos="736"/>
              </w:tabs>
              <w:jc w:val="center"/>
              <w:cnfStyle w:val="000000100000" w:firstRow="0" w:lastRow="0" w:firstColumn="0" w:lastColumn="0" w:oddVBand="0" w:evenVBand="0" w:oddHBand="1" w:evenHBand="0" w:firstRowFirstColumn="0" w:firstRowLastColumn="0" w:lastRowFirstColumn="0" w:lastRowLastColumn="0"/>
              <w:rPr>
                <w:b/>
              </w:rPr>
            </w:pPr>
            <w:proofErr w:type="spellStart"/>
            <w:r>
              <w:rPr>
                <w:b/>
              </w:rPr>
              <w:t>Var</w:t>
            </w:r>
            <w:proofErr w:type="spellEnd"/>
            <w:r>
              <w:rPr>
                <w:b/>
              </w:rPr>
              <w:t xml:space="preserve"> upper nibble</w:t>
            </w:r>
          </w:p>
        </w:tc>
      </w:tr>
      <w:tr w:rsidR="00F0796C" w14:paraId="2E45C4C1"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6B5B1C8" w14:textId="77777777" w:rsidR="00F0796C" w:rsidRDefault="00F0796C" w:rsidP="00F0796C">
            <w:r>
              <w:t xml:space="preserve">B4 – </w:t>
            </w:r>
            <w:proofErr w:type="spellStart"/>
            <w:r>
              <w:t>Arg</w:t>
            </w:r>
            <w:proofErr w:type="spellEnd"/>
            <w:r>
              <w:t xml:space="preserve"> 3</w:t>
            </w:r>
          </w:p>
        </w:tc>
        <w:tc>
          <w:tcPr>
            <w:tcW w:w="8478" w:type="dxa"/>
            <w:gridSpan w:val="8"/>
            <w:shd w:val="clear" w:color="auto" w:fill="FFFFFF" w:themeFill="background1"/>
          </w:tcPr>
          <w:p w14:paraId="63722D6E" w14:textId="6957ABC1" w:rsidR="00F0796C" w:rsidRPr="00CB6A26" w:rsidRDefault="00CB6A26" w:rsidP="00F0796C">
            <w:pPr>
              <w:jc w:val="center"/>
              <w:cnfStyle w:val="000000010000" w:firstRow="0" w:lastRow="0" w:firstColumn="0" w:lastColumn="0" w:oddVBand="0" w:evenVBand="0" w:oddHBand="0" w:evenHBand="1" w:firstRowFirstColumn="0" w:firstRowLastColumn="0" w:lastRowFirstColumn="0" w:lastRowLastColumn="0"/>
              <w:rPr>
                <w:b/>
              </w:rPr>
            </w:pPr>
            <w:proofErr w:type="spellStart"/>
            <w:r>
              <w:rPr>
                <w:b/>
              </w:rPr>
              <w:t>Var</w:t>
            </w:r>
            <w:proofErr w:type="spellEnd"/>
            <w:r>
              <w:rPr>
                <w:b/>
              </w:rPr>
              <w:t xml:space="preserve"> lower nibble</w:t>
            </w:r>
          </w:p>
        </w:tc>
      </w:tr>
      <w:tr w:rsidR="00F0796C" w14:paraId="23689904"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599FA41" w14:textId="77777777" w:rsidR="00F0796C" w:rsidRDefault="00F0796C" w:rsidP="00F0796C">
            <w:r>
              <w:t xml:space="preserve">B5 – </w:t>
            </w:r>
            <w:proofErr w:type="spellStart"/>
            <w:r>
              <w:t>Arg</w:t>
            </w:r>
            <w:proofErr w:type="spellEnd"/>
            <w:r>
              <w:t xml:space="preserve"> 4</w:t>
            </w:r>
          </w:p>
        </w:tc>
        <w:tc>
          <w:tcPr>
            <w:tcW w:w="8478" w:type="dxa"/>
            <w:gridSpan w:val="8"/>
            <w:shd w:val="clear" w:color="auto" w:fill="FFFFFF" w:themeFill="background1"/>
          </w:tcPr>
          <w:p w14:paraId="3F2256CC"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59E89798"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EC2FE2C" w14:textId="77777777" w:rsidR="00F0796C" w:rsidRDefault="00F0796C" w:rsidP="00F0796C">
            <w:r>
              <w:t xml:space="preserve">B6 – </w:t>
            </w:r>
            <w:proofErr w:type="spellStart"/>
            <w:r>
              <w:t>Arg</w:t>
            </w:r>
            <w:proofErr w:type="spellEnd"/>
            <w:r>
              <w:t xml:space="preserve"> 5</w:t>
            </w:r>
          </w:p>
        </w:tc>
        <w:tc>
          <w:tcPr>
            <w:tcW w:w="8478" w:type="dxa"/>
            <w:gridSpan w:val="8"/>
            <w:shd w:val="clear" w:color="auto" w:fill="FFFFFF" w:themeFill="background1"/>
          </w:tcPr>
          <w:p w14:paraId="199DE861"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755ABE45"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B0C9190" w14:textId="77777777" w:rsidR="00F0796C" w:rsidRDefault="00F0796C" w:rsidP="00F0796C">
            <w:r>
              <w:t xml:space="preserve">B7 – </w:t>
            </w:r>
            <w:proofErr w:type="spellStart"/>
            <w:r>
              <w:t>Arg</w:t>
            </w:r>
            <w:proofErr w:type="spellEnd"/>
            <w:r>
              <w:t xml:space="preserve"> 6</w:t>
            </w:r>
          </w:p>
        </w:tc>
        <w:tc>
          <w:tcPr>
            <w:tcW w:w="8478" w:type="dxa"/>
            <w:gridSpan w:val="8"/>
            <w:shd w:val="clear" w:color="auto" w:fill="FFFFFF" w:themeFill="background1"/>
          </w:tcPr>
          <w:p w14:paraId="3C391801"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4EDFB4E9"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5424A17" w14:textId="77777777" w:rsidR="00F0796C" w:rsidRDefault="00F0796C" w:rsidP="00F0796C">
            <w:r>
              <w:t xml:space="preserve">B8 – </w:t>
            </w:r>
            <w:proofErr w:type="spellStart"/>
            <w:r>
              <w:t>Arg</w:t>
            </w:r>
            <w:proofErr w:type="spellEnd"/>
            <w:r>
              <w:t xml:space="preserve"> 7</w:t>
            </w:r>
          </w:p>
        </w:tc>
        <w:tc>
          <w:tcPr>
            <w:tcW w:w="8478" w:type="dxa"/>
            <w:gridSpan w:val="8"/>
            <w:shd w:val="clear" w:color="auto" w:fill="FFFFFF" w:themeFill="background1"/>
          </w:tcPr>
          <w:p w14:paraId="4B2112EC"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728EE933"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72C2BED" w14:textId="77777777" w:rsidR="00F0796C" w:rsidRDefault="00F0796C" w:rsidP="00F0796C">
            <w:r>
              <w:t xml:space="preserve">B9 – </w:t>
            </w:r>
            <w:proofErr w:type="spellStart"/>
            <w:r>
              <w:t>Arg</w:t>
            </w:r>
            <w:proofErr w:type="spellEnd"/>
            <w:r>
              <w:t xml:space="preserve"> 8</w:t>
            </w:r>
          </w:p>
        </w:tc>
        <w:tc>
          <w:tcPr>
            <w:tcW w:w="8478" w:type="dxa"/>
            <w:gridSpan w:val="8"/>
            <w:shd w:val="clear" w:color="auto" w:fill="FFFFFF" w:themeFill="background1"/>
          </w:tcPr>
          <w:p w14:paraId="749E28C4" w14:textId="77777777" w:rsidR="00F0796C" w:rsidRDefault="00F0796C" w:rsidP="00F0796C">
            <w:pPr>
              <w:jc w:val="center"/>
              <w:cnfStyle w:val="000000100000" w:firstRow="0" w:lastRow="0" w:firstColumn="0" w:lastColumn="0" w:oddVBand="0" w:evenVBand="0" w:oddHBand="1" w:evenHBand="0" w:firstRowFirstColumn="0" w:firstRowLastColumn="0" w:lastRowFirstColumn="0" w:lastRowLastColumn="0"/>
            </w:pPr>
            <w:r w:rsidRPr="004A04EF">
              <w:rPr>
                <w:i/>
              </w:rPr>
              <w:t>Unused</w:t>
            </w:r>
          </w:p>
        </w:tc>
      </w:tr>
      <w:tr w:rsidR="00F0796C" w14:paraId="0FE9CF56"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F954F6C" w14:textId="77777777" w:rsidR="00F0796C" w:rsidRDefault="00F0796C" w:rsidP="00F0796C">
            <w:r>
              <w:t xml:space="preserve">B10 – </w:t>
            </w:r>
            <w:proofErr w:type="spellStart"/>
            <w:r>
              <w:t>Arg</w:t>
            </w:r>
            <w:proofErr w:type="spellEnd"/>
            <w:r>
              <w:t xml:space="preserve"> 9</w:t>
            </w:r>
          </w:p>
        </w:tc>
        <w:tc>
          <w:tcPr>
            <w:tcW w:w="8478" w:type="dxa"/>
            <w:gridSpan w:val="8"/>
            <w:shd w:val="clear" w:color="auto" w:fill="FFFFFF" w:themeFill="background1"/>
          </w:tcPr>
          <w:p w14:paraId="4E14D2DA" w14:textId="77777777" w:rsidR="00F0796C" w:rsidRDefault="00F0796C" w:rsidP="00F0796C">
            <w:pPr>
              <w:jc w:val="center"/>
              <w:cnfStyle w:val="000000010000" w:firstRow="0" w:lastRow="0" w:firstColumn="0" w:lastColumn="0" w:oddVBand="0" w:evenVBand="0" w:oddHBand="0" w:evenHBand="1" w:firstRowFirstColumn="0" w:firstRowLastColumn="0" w:lastRowFirstColumn="0" w:lastRowLastColumn="0"/>
            </w:pPr>
            <w:r w:rsidRPr="004A04EF">
              <w:rPr>
                <w:i/>
              </w:rPr>
              <w:t>Unused</w:t>
            </w:r>
          </w:p>
        </w:tc>
      </w:tr>
      <w:tr w:rsidR="00F0796C" w14:paraId="6D198F96" w14:textId="77777777" w:rsidTr="00F07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7C3DD6D" w14:textId="77777777" w:rsidR="00F0796C" w:rsidRDefault="00F0796C" w:rsidP="00F0796C">
            <w:r>
              <w:t xml:space="preserve">B11 – </w:t>
            </w:r>
            <w:proofErr w:type="spellStart"/>
            <w:r>
              <w:t>Arg</w:t>
            </w:r>
            <w:proofErr w:type="spellEnd"/>
            <w:r>
              <w:t xml:space="preserve"> 10</w:t>
            </w:r>
          </w:p>
        </w:tc>
        <w:tc>
          <w:tcPr>
            <w:tcW w:w="8478" w:type="dxa"/>
            <w:gridSpan w:val="8"/>
            <w:shd w:val="clear" w:color="auto" w:fill="FFFFFF" w:themeFill="background1"/>
          </w:tcPr>
          <w:p w14:paraId="50126781" w14:textId="77777777" w:rsidR="00F0796C" w:rsidRPr="004A04EF" w:rsidRDefault="00F0796C" w:rsidP="00F0796C">
            <w:pPr>
              <w:jc w:val="center"/>
              <w:cnfStyle w:val="000000100000" w:firstRow="0" w:lastRow="0" w:firstColumn="0" w:lastColumn="0" w:oddVBand="0" w:evenVBand="0" w:oddHBand="1" w:evenHBand="0" w:firstRowFirstColumn="0" w:firstRowLastColumn="0" w:lastRowFirstColumn="0" w:lastRowLastColumn="0"/>
              <w:rPr>
                <w:b/>
              </w:rPr>
            </w:pPr>
            <w:r w:rsidRPr="004A04EF">
              <w:rPr>
                <w:i/>
              </w:rPr>
              <w:t>Unused</w:t>
            </w:r>
          </w:p>
        </w:tc>
      </w:tr>
      <w:tr w:rsidR="00F0796C" w14:paraId="59E2709D" w14:textId="77777777" w:rsidTr="00F079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8A65186" w14:textId="77777777" w:rsidR="00F0796C" w:rsidRDefault="00F0796C" w:rsidP="00F0796C">
            <w:r>
              <w:t>B12 -Checksum</w:t>
            </w:r>
          </w:p>
        </w:tc>
        <w:tc>
          <w:tcPr>
            <w:tcW w:w="8478" w:type="dxa"/>
            <w:gridSpan w:val="8"/>
            <w:shd w:val="clear" w:color="auto" w:fill="FFFFFF" w:themeFill="background1"/>
          </w:tcPr>
          <w:p w14:paraId="6F924809" w14:textId="77777777" w:rsidR="00F0796C" w:rsidRPr="00EB5BC1" w:rsidRDefault="00F0796C" w:rsidP="00F0796C">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5C4F8E5A" w14:textId="786D615F" w:rsidR="00CB6A26" w:rsidRDefault="00CB6A26" w:rsidP="00F0796C">
      <w:pPr>
        <w:rPr>
          <w:rFonts w:ascii="Times New Roman" w:hAnsi="Times New Roman"/>
          <w:b/>
          <w:sz w:val="20"/>
        </w:rPr>
      </w:pPr>
    </w:p>
    <w:p w14:paraId="4DE16E41" w14:textId="75EBEC20" w:rsidR="00CB6A26" w:rsidRDefault="00CB6A26" w:rsidP="00F0796C">
      <w:pPr>
        <w:pStyle w:val="ListParagraph"/>
        <w:numPr>
          <w:ilvl w:val="0"/>
          <w:numId w:val="45"/>
        </w:numPr>
        <w:rPr>
          <w:rFonts w:ascii="Times New Roman" w:hAnsi="Times New Roman"/>
          <w:sz w:val="20"/>
        </w:rPr>
      </w:pPr>
      <w:r w:rsidRPr="004D528E">
        <w:rPr>
          <w:rFonts w:ascii="Times New Roman" w:hAnsi="Times New Roman"/>
          <w:b/>
          <w:sz w:val="20"/>
        </w:rPr>
        <w:t>User profile update</w:t>
      </w:r>
      <w:r w:rsidR="004D528E" w:rsidRPr="004D528E">
        <w:rPr>
          <w:rFonts w:ascii="Times New Roman" w:hAnsi="Times New Roman"/>
          <w:b/>
          <w:sz w:val="20"/>
        </w:rPr>
        <w:t xml:space="preserve">: </w:t>
      </w:r>
      <w:r w:rsidR="004D528E" w:rsidRPr="004D528E">
        <w:rPr>
          <w:rFonts w:ascii="Times New Roman" w:hAnsi="Times New Roman"/>
          <w:sz w:val="20"/>
        </w:rPr>
        <w:t xml:space="preserve">A user profile update message is used to add steps to </w:t>
      </w:r>
      <w:proofErr w:type="gramStart"/>
      <w:r w:rsidR="004D528E" w:rsidRPr="004D528E">
        <w:rPr>
          <w:rFonts w:ascii="Times New Roman" w:hAnsi="Times New Roman"/>
          <w:sz w:val="20"/>
        </w:rPr>
        <w:t>user defined</w:t>
      </w:r>
      <w:proofErr w:type="gramEnd"/>
      <w:r w:rsidR="004D528E" w:rsidRPr="004D528E">
        <w:rPr>
          <w:rFonts w:ascii="Times New Roman" w:hAnsi="Times New Roman"/>
          <w:sz w:val="20"/>
        </w:rPr>
        <w:t xml:space="preserve"> profiles. The message must contain the profile ID as well as step number for the profile, followed by mode, step, limit 1, and limit 2.</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4D528E" w14:paraId="5C973D12" w14:textId="77777777" w:rsidTr="00AA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91D441E" w14:textId="77777777" w:rsidR="004D528E" w:rsidRDefault="004D528E" w:rsidP="00AA36B7">
            <w:proofErr w:type="gramStart"/>
            <w:r>
              <w:t>bit</w:t>
            </w:r>
            <w:proofErr w:type="gramEnd"/>
            <w:r>
              <w:t xml:space="preserve"> #</w:t>
            </w:r>
          </w:p>
        </w:tc>
        <w:tc>
          <w:tcPr>
            <w:tcW w:w="1072" w:type="dxa"/>
            <w:shd w:val="clear" w:color="auto" w:fill="BFBFBF" w:themeFill="background1" w:themeFillShade="BF"/>
          </w:tcPr>
          <w:p w14:paraId="42CAD870"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7ADE1A99"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35AF5E96"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3CC75D6"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75D1684F"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7D9B892B"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2EA3B2B"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7EECC6E5" w14:textId="77777777" w:rsidR="004D528E" w:rsidRDefault="004D528E" w:rsidP="00AA36B7">
            <w:pPr>
              <w:cnfStyle w:val="100000000000" w:firstRow="1" w:lastRow="0" w:firstColumn="0" w:lastColumn="0" w:oddVBand="0" w:evenVBand="0" w:oddHBand="0" w:evenHBand="0" w:firstRowFirstColumn="0" w:firstRowLastColumn="0" w:lastRowFirstColumn="0" w:lastRowLastColumn="0"/>
            </w:pPr>
            <w:r>
              <w:t>0</w:t>
            </w:r>
          </w:p>
        </w:tc>
      </w:tr>
      <w:tr w:rsidR="004D528E" w14:paraId="1F33B769" w14:textId="77777777" w:rsidTr="004D528E">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350" w:type="dxa"/>
          </w:tcPr>
          <w:p w14:paraId="310EBB60" w14:textId="77777777" w:rsidR="004D528E" w:rsidRDefault="004D528E" w:rsidP="00AA36B7">
            <w:r>
              <w:t>B1 – Header</w:t>
            </w:r>
          </w:p>
        </w:tc>
        <w:tc>
          <w:tcPr>
            <w:tcW w:w="4246" w:type="dxa"/>
            <w:gridSpan w:val="4"/>
            <w:shd w:val="clear" w:color="auto" w:fill="FFFFFF" w:themeFill="background1"/>
          </w:tcPr>
          <w:p w14:paraId="64A9AA49" w14:textId="68FC581B" w:rsidR="004D528E" w:rsidRPr="004D528E" w:rsidRDefault="004D528E" w:rsidP="004D528E">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4232" w:type="dxa"/>
            <w:gridSpan w:val="4"/>
            <w:shd w:val="clear" w:color="auto" w:fill="FFFFFF" w:themeFill="background1"/>
          </w:tcPr>
          <w:p w14:paraId="5BF69EB7" w14:textId="0F0F030D" w:rsidR="004D528E" w:rsidRPr="004A04EF" w:rsidRDefault="004D528E" w:rsidP="00AA36B7">
            <w:pPr>
              <w:jc w:val="center"/>
              <w:cnfStyle w:val="000000100000" w:firstRow="0" w:lastRow="0" w:firstColumn="0" w:lastColumn="0" w:oddVBand="0" w:evenVBand="0" w:oddHBand="1" w:evenHBand="0" w:firstRowFirstColumn="0" w:firstRowLastColumn="0" w:lastRowFirstColumn="0" w:lastRowLastColumn="0"/>
              <w:rPr>
                <w:b/>
              </w:rPr>
            </w:pPr>
            <w:r>
              <w:rPr>
                <w:b/>
              </w:rPr>
              <w:t>0x4</w:t>
            </w:r>
          </w:p>
        </w:tc>
      </w:tr>
      <w:tr w:rsidR="004D528E" w14:paraId="18840737" w14:textId="77777777" w:rsidTr="00AA36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E100453" w14:textId="77777777" w:rsidR="004D528E" w:rsidRDefault="004D528E" w:rsidP="00AA36B7">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67829B13" w14:textId="47EA1555" w:rsidR="004D528E" w:rsidRPr="004A04EF" w:rsidRDefault="004D528E" w:rsidP="00AA36B7">
            <w:pPr>
              <w:jc w:val="center"/>
              <w:cnfStyle w:val="000000010000" w:firstRow="0" w:lastRow="0" w:firstColumn="0" w:lastColumn="0" w:oddVBand="0" w:evenVBand="0" w:oddHBand="0" w:evenHBand="1" w:firstRowFirstColumn="0" w:firstRowLastColumn="0" w:lastRowFirstColumn="0" w:lastRowLastColumn="0"/>
              <w:rPr>
                <w:b/>
              </w:rPr>
            </w:pPr>
            <w:r>
              <w:rPr>
                <w:b/>
              </w:rPr>
              <w:t>User profile #</w:t>
            </w:r>
          </w:p>
        </w:tc>
      </w:tr>
      <w:tr w:rsidR="004D528E" w14:paraId="3A7A931D" w14:textId="77777777" w:rsidTr="00AA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C157E42" w14:textId="77777777" w:rsidR="004D528E" w:rsidRDefault="004D528E" w:rsidP="00AA36B7">
            <w:r>
              <w:t xml:space="preserve">B3 – </w:t>
            </w:r>
            <w:proofErr w:type="spellStart"/>
            <w:r>
              <w:t>Arg</w:t>
            </w:r>
            <w:proofErr w:type="spellEnd"/>
            <w:r>
              <w:t xml:space="preserve"> 2</w:t>
            </w:r>
          </w:p>
        </w:tc>
        <w:tc>
          <w:tcPr>
            <w:tcW w:w="8478" w:type="dxa"/>
            <w:gridSpan w:val="8"/>
            <w:shd w:val="clear" w:color="auto" w:fill="FFFFFF" w:themeFill="background1"/>
          </w:tcPr>
          <w:p w14:paraId="7F996312" w14:textId="67F733CF" w:rsidR="004D528E" w:rsidRPr="00CB6A26" w:rsidRDefault="004D528E" w:rsidP="00AA36B7">
            <w:pPr>
              <w:tabs>
                <w:tab w:val="left" w:pos="736"/>
              </w:tabs>
              <w:jc w:val="center"/>
              <w:cnfStyle w:val="000000100000" w:firstRow="0" w:lastRow="0" w:firstColumn="0" w:lastColumn="0" w:oddVBand="0" w:evenVBand="0" w:oddHBand="1" w:evenHBand="0" w:firstRowFirstColumn="0" w:firstRowLastColumn="0" w:lastRowFirstColumn="0" w:lastRowLastColumn="0"/>
              <w:rPr>
                <w:b/>
              </w:rPr>
            </w:pPr>
            <w:r>
              <w:rPr>
                <w:b/>
              </w:rPr>
              <w:t>Profile step #</w:t>
            </w:r>
          </w:p>
        </w:tc>
      </w:tr>
      <w:tr w:rsidR="004D528E" w14:paraId="2908C8F8" w14:textId="77777777" w:rsidTr="00AA36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B6A96D5" w14:textId="77777777" w:rsidR="004D528E" w:rsidRDefault="004D528E" w:rsidP="00AA36B7">
            <w:r>
              <w:t xml:space="preserve">B4 – </w:t>
            </w:r>
            <w:proofErr w:type="spellStart"/>
            <w:r>
              <w:t>Arg</w:t>
            </w:r>
            <w:proofErr w:type="spellEnd"/>
            <w:r>
              <w:t xml:space="preserve"> 3</w:t>
            </w:r>
          </w:p>
        </w:tc>
        <w:tc>
          <w:tcPr>
            <w:tcW w:w="8478" w:type="dxa"/>
            <w:gridSpan w:val="8"/>
            <w:shd w:val="clear" w:color="auto" w:fill="FFFFFF" w:themeFill="background1"/>
          </w:tcPr>
          <w:p w14:paraId="13290DF2" w14:textId="4C657B38" w:rsidR="004D528E" w:rsidRPr="00CB6A26" w:rsidRDefault="004D528E" w:rsidP="00AA36B7">
            <w:pPr>
              <w:jc w:val="center"/>
              <w:cnfStyle w:val="000000010000" w:firstRow="0" w:lastRow="0" w:firstColumn="0" w:lastColumn="0" w:oddVBand="0" w:evenVBand="0" w:oddHBand="0" w:evenHBand="1" w:firstRowFirstColumn="0" w:firstRowLastColumn="0" w:lastRowFirstColumn="0" w:lastRowLastColumn="0"/>
              <w:rPr>
                <w:b/>
              </w:rPr>
            </w:pPr>
            <w:r>
              <w:rPr>
                <w:b/>
              </w:rPr>
              <w:t>Mode upper nibble</w:t>
            </w:r>
          </w:p>
        </w:tc>
      </w:tr>
      <w:tr w:rsidR="004D528E" w14:paraId="39599010" w14:textId="77777777" w:rsidTr="00AA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1129395" w14:textId="77777777" w:rsidR="004D528E" w:rsidRDefault="004D528E" w:rsidP="00AA36B7">
            <w:r>
              <w:t xml:space="preserve">B5 – </w:t>
            </w:r>
            <w:proofErr w:type="spellStart"/>
            <w:r>
              <w:t>Arg</w:t>
            </w:r>
            <w:proofErr w:type="spellEnd"/>
            <w:r>
              <w:t xml:space="preserve"> 4</w:t>
            </w:r>
          </w:p>
        </w:tc>
        <w:tc>
          <w:tcPr>
            <w:tcW w:w="8478" w:type="dxa"/>
            <w:gridSpan w:val="8"/>
            <w:shd w:val="clear" w:color="auto" w:fill="FFFFFF" w:themeFill="background1"/>
          </w:tcPr>
          <w:p w14:paraId="50B48B87" w14:textId="6E00FCCD" w:rsidR="004D528E" w:rsidRPr="004D528E" w:rsidRDefault="004D528E" w:rsidP="00AA36B7">
            <w:pPr>
              <w:jc w:val="center"/>
              <w:cnfStyle w:val="000000100000" w:firstRow="0" w:lastRow="0" w:firstColumn="0" w:lastColumn="0" w:oddVBand="0" w:evenVBand="0" w:oddHBand="1" w:evenHBand="0" w:firstRowFirstColumn="0" w:firstRowLastColumn="0" w:lastRowFirstColumn="0" w:lastRowLastColumn="0"/>
              <w:rPr>
                <w:b/>
              </w:rPr>
            </w:pPr>
            <w:r>
              <w:rPr>
                <w:b/>
              </w:rPr>
              <w:t>Mode lower nibble</w:t>
            </w:r>
          </w:p>
        </w:tc>
      </w:tr>
      <w:tr w:rsidR="004D528E" w14:paraId="4387B4AC" w14:textId="77777777" w:rsidTr="00AA36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BF87D5F" w14:textId="77777777" w:rsidR="004D528E" w:rsidRDefault="004D528E" w:rsidP="00AA36B7">
            <w:r>
              <w:t xml:space="preserve">B6 – </w:t>
            </w:r>
            <w:proofErr w:type="spellStart"/>
            <w:r>
              <w:t>Arg</w:t>
            </w:r>
            <w:proofErr w:type="spellEnd"/>
            <w:r>
              <w:t xml:space="preserve"> 5</w:t>
            </w:r>
          </w:p>
        </w:tc>
        <w:tc>
          <w:tcPr>
            <w:tcW w:w="8478" w:type="dxa"/>
            <w:gridSpan w:val="8"/>
            <w:shd w:val="clear" w:color="auto" w:fill="FFFFFF" w:themeFill="background1"/>
          </w:tcPr>
          <w:p w14:paraId="46EE6AE5" w14:textId="7A1A1AA3" w:rsidR="004D528E" w:rsidRDefault="004D528E" w:rsidP="00AA36B7">
            <w:pPr>
              <w:jc w:val="center"/>
              <w:cnfStyle w:val="000000010000" w:firstRow="0" w:lastRow="0" w:firstColumn="0" w:lastColumn="0" w:oddVBand="0" w:evenVBand="0" w:oddHBand="0" w:evenHBand="1" w:firstRowFirstColumn="0" w:firstRowLastColumn="0" w:lastRowFirstColumn="0" w:lastRowLastColumn="0"/>
            </w:pPr>
            <w:r>
              <w:rPr>
                <w:b/>
              </w:rPr>
              <w:t>Output upper nibble</w:t>
            </w:r>
          </w:p>
        </w:tc>
      </w:tr>
      <w:tr w:rsidR="004D528E" w14:paraId="7501D170" w14:textId="77777777" w:rsidTr="00AA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82B1063" w14:textId="77777777" w:rsidR="004D528E" w:rsidRDefault="004D528E" w:rsidP="00AA36B7">
            <w:r>
              <w:t xml:space="preserve">B7 – </w:t>
            </w:r>
            <w:proofErr w:type="spellStart"/>
            <w:r>
              <w:t>Arg</w:t>
            </w:r>
            <w:proofErr w:type="spellEnd"/>
            <w:r>
              <w:t xml:space="preserve"> 6</w:t>
            </w:r>
          </w:p>
        </w:tc>
        <w:tc>
          <w:tcPr>
            <w:tcW w:w="8478" w:type="dxa"/>
            <w:gridSpan w:val="8"/>
            <w:shd w:val="clear" w:color="auto" w:fill="FFFFFF" w:themeFill="background1"/>
          </w:tcPr>
          <w:p w14:paraId="37208101" w14:textId="0D32790A" w:rsidR="004D528E" w:rsidRDefault="004D528E" w:rsidP="00AA36B7">
            <w:pPr>
              <w:jc w:val="center"/>
              <w:cnfStyle w:val="000000100000" w:firstRow="0" w:lastRow="0" w:firstColumn="0" w:lastColumn="0" w:oddVBand="0" w:evenVBand="0" w:oddHBand="1" w:evenHBand="0" w:firstRowFirstColumn="0" w:firstRowLastColumn="0" w:lastRowFirstColumn="0" w:lastRowLastColumn="0"/>
            </w:pPr>
            <w:r>
              <w:rPr>
                <w:b/>
              </w:rPr>
              <w:t>Output lower nibble</w:t>
            </w:r>
          </w:p>
        </w:tc>
      </w:tr>
      <w:tr w:rsidR="004D528E" w14:paraId="5018DDA7" w14:textId="77777777" w:rsidTr="00AA36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1CC99DD" w14:textId="77777777" w:rsidR="004D528E" w:rsidRDefault="004D528E" w:rsidP="00AA36B7">
            <w:r>
              <w:t xml:space="preserve">B8 – </w:t>
            </w:r>
            <w:proofErr w:type="spellStart"/>
            <w:r>
              <w:t>Arg</w:t>
            </w:r>
            <w:proofErr w:type="spellEnd"/>
            <w:r>
              <w:t xml:space="preserve"> 7</w:t>
            </w:r>
          </w:p>
        </w:tc>
        <w:tc>
          <w:tcPr>
            <w:tcW w:w="8478" w:type="dxa"/>
            <w:gridSpan w:val="8"/>
            <w:shd w:val="clear" w:color="auto" w:fill="FFFFFF" w:themeFill="background1"/>
          </w:tcPr>
          <w:p w14:paraId="0137ADF2" w14:textId="2B24B808" w:rsidR="004D528E" w:rsidRDefault="004D528E" w:rsidP="00AA36B7">
            <w:pPr>
              <w:jc w:val="center"/>
              <w:cnfStyle w:val="000000010000" w:firstRow="0" w:lastRow="0" w:firstColumn="0" w:lastColumn="0" w:oddVBand="0" w:evenVBand="0" w:oddHBand="0" w:evenHBand="1" w:firstRowFirstColumn="0" w:firstRowLastColumn="0" w:lastRowFirstColumn="0" w:lastRowLastColumn="0"/>
            </w:pPr>
            <w:r>
              <w:rPr>
                <w:b/>
              </w:rPr>
              <w:t>Limit 1 upper nibble</w:t>
            </w:r>
          </w:p>
        </w:tc>
      </w:tr>
      <w:tr w:rsidR="004D528E" w14:paraId="055EADA9" w14:textId="77777777" w:rsidTr="00AA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4FC271C" w14:textId="77777777" w:rsidR="004D528E" w:rsidRDefault="004D528E" w:rsidP="00AA36B7">
            <w:r>
              <w:t xml:space="preserve">B9 – </w:t>
            </w:r>
            <w:proofErr w:type="spellStart"/>
            <w:r>
              <w:t>Arg</w:t>
            </w:r>
            <w:proofErr w:type="spellEnd"/>
            <w:r>
              <w:t xml:space="preserve"> 8</w:t>
            </w:r>
          </w:p>
        </w:tc>
        <w:tc>
          <w:tcPr>
            <w:tcW w:w="8478" w:type="dxa"/>
            <w:gridSpan w:val="8"/>
            <w:shd w:val="clear" w:color="auto" w:fill="FFFFFF" w:themeFill="background1"/>
          </w:tcPr>
          <w:p w14:paraId="38754180" w14:textId="06EC374B" w:rsidR="004D528E" w:rsidRDefault="004D528E" w:rsidP="00AA36B7">
            <w:pPr>
              <w:jc w:val="center"/>
              <w:cnfStyle w:val="000000100000" w:firstRow="0" w:lastRow="0" w:firstColumn="0" w:lastColumn="0" w:oddVBand="0" w:evenVBand="0" w:oddHBand="1" w:evenHBand="0" w:firstRowFirstColumn="0" w:firstRowLastColumn="0" w:lastRowFirstColumn="0" w:lastRowLastColumn="0"/>
            </w:pPr>
            <w:r>
              <w:rPr>
                <w:b/>
              </w:rPr>
              <w:t>Limit 1 lower nibble</w:t>
            </w:r>
          </w:p>
        </w:tc>
      </w:tr>
      <w:tr w:rsidR="004D528E" w14:paraId="2AFE34CF" w14:textId="77777777" w:rsidTr="00AA36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C38DDED" w14:textId="77777777" w:rsidR="004D528E" w:rsidRDefault="004D528E" w:rsidP="00AA36B7">
            <w:r>
              <w:t xml:space="preserve">B10 – </w:t>
            </w:r>
            <w:proofErr w:type="spellStart"/>
            <w:r>
              <w:t>Arg</w:t>
            </w:r>
            <w:proofErr w:type="spellEnd"/>
            <w:r>
              <w:t xml:space="preserve"> 9</w:t>
            </w:r>
          </w:p>
        </w:tc>
        <w:tc>
          <w:tcPr>
            <w:tcW w:w="8478" w:type="dxa"/>
            <w:gridSpan w:val="8"/>
            <w:shd w:val="clear" w:color="auto" w:fill="FFFFFF" w:themeFill="background1"/>
          </w:tcPr>
          <w:p w14:paraId="4CA6830C" w14:textId="70EF84EE" w:rsidR="004D528E" w:rsidRDefault="004D528E" w:rsidP="00AA36B7">
            <w:pPr>
              <w:jc w:val="center"/>
              <w:cnfStyle w:val="000000010000" w:firstRow="0" w:lastRow="0" w:firstColumn="0" w:lastColumn="0" w:oddVBand="0" w:evenVBand="0" w:oddHBand="0" w:evenHBand="1" w:firstRowFirstColumn="0" w:firstRowLastColumn="0" w:lastRowFirstColumn="0" w:lastRowLastColumn="0"/>
            </w:pPr>
            <w:r>
              <w:rPr>
                <w:b/>
              </w:rPr>
              <w:t>Limit 2 upper nibble</w:t>
            </w:r>
          </w:p>
        </w:tc>
      </w:tr>
      <w:tr w:rsidR="004D528E" w14:paraId="309A2EF6" w14:textId="77777777" w:rsidTr="00AA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53CADAE" w14:textId="77777777" w:rsidR="004D528E" w:rsidRDefault="004D528E" w:rsidP="00AA36B7">
            <w:r>
              <w:t xml:space="preserve">B11 – </w:t>
            </w:r>
            <w:proofErr w:type="spellStart"/>
            <w:r>
              <w:t>Arg</w:t>
            </w:r>
            <w:proofErr w:type="spellEnd"/>
            <w:r>
              <w:t xml:space="preserve"> 10</w:t>
            </w:r>
          </w:p>
        </w:tc>
        <w:tc>
          <w:tcPr>
            <w:tcW w:w="8478" w:type="dxa"/>
            <w:gridSpan w:val="8"/>
            <w:shd w:val="clear" w:color="auto" w:fill="FFFFFF" w:themeFill="background1"/>
          </w:tcPr>
          <w:p w14:paraId="33DFED2A" w14:textId="30454082" w:rsidR="004D528E" w:rsidRPr="004A04EF" w:rsidRDefault="004D528E" w:rsidP="00AA36B7">
            <w:pPr>
              <w:jc w:val="center"/>
              <w:cnfStyle w:val="000000100000" w:firstRow="0" w:lastRow="0" w:firstColumn="0" w:lastColumn="0" w:oddVBand="0" w:evenVBand="0" w:oddHBand="1" w:evenHBand="0" w:firstRowFirstColumn="0" w:firstRowLastColumn="0" w:lastRowFirstColumn="0" w:lastRowLastColumn="0"/>
              <w:rPr>
                <w:b/>
              </w:rPr>
            </w:pPr>
            <w:r>
              <w:rPr>
                <w:b/>
              </w:rPr>
              <w:t>Limit 2 lower nibble</w:t>
            </w:r>
          </w:p>
        </w:tc>
      </w:tr>
      <w:tr w:rsidR="004D528E" w14:paraId="0A17B122" w14:textId="77777777" w:rsidTr="00AA36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60870E1" w14:textId="77777777" w:rsidR="004D528E" w:rsidRDefault="004D528E" w:rsidP="00AA36B7">
            <w:r>
              <w:t>B12 -Checksum</w:t>
            </w:r>
          </w:p>
        </w:tc>
        <w:tc>
          <w:tcPr>
            <w:tcW w:w="8478" w:type="dxa"/>
            <w:gridSpan w:val="8"/>
            <w:shd w:val="clear" w:color="auto" w:fill="FFFFFF" w:themeFill="background1"/>
          </w:tcPr>
          <w:p w14:paraId="2CDF3597" w14:textId="77777777" w:rsidR="004D528E" w:rsidRPr="00EB5BC1" w:rsidRDefault="004D528E" w:rsidP="00AA36B7">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74C697B3" w14:textId="77777777" w:rsidR="004D528E" w:rsidRPr="004D528E" w:rsidRDefault="004D528E" w:rsidP="004D528E">
      <w:pPr>
        <w:ind w:left="360"/>
        <w:rPr>
          <w:rFonts w:ascii="Times New Roman" w:hAnsi="Times New Roman"/>
          <w:sz w:val="20"/>
        </w:rPr>
      </w:pPr>
    </w:p>
    <w:p w14:paraId="00B7C174" w14:textId="77777777" w:rsidR="00537E90" w:rsidRPr="00B17AD8" w:rsidRDefault="00537E90" w:rsidP="00537E90">
      <w:pPr>
        <w:rPr>
          <w:rFonts w:ascii="Times New Roman" w:hAnsi="Times New Roman"/>
          <w:b/>
          <w:sz w:val="20"/>
        </w:rPr>
      </w:pPr>
      <w:r w:rsidRPr="00B17AD8">
        <w:rPr>
          <w:rFonts w:ascii="Times New Roman" w:hAnsi="Times New Roman"/>
          <w:b/>
          <w:sz w:val="20"/>
        </w:rPr>
        <w:t>Types of transmissions (SYSTEM)(8-15):</w:t>
      </w:r>
    </w:p>
    <w:p w14:paraId="2485268E" w14:textId="77777777"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7EC01A99"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C9CD5C5"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17C1A97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7B8F8F06"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4D6ED3F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FC75FA9"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0EADAC91"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37C1E5CE"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2499F358"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411932D6"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3B5F2EE2"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AC95E23" w14:textId="77777777" w:rsidR="000F14E4" w:rsidRDefault="000F14E4" w:rsidP="000F14E4">
            <w:r>
              <w:t>B1 – Header</w:t>
            </w:r>
          </w:p>
        </w:tc>
        <w:tc>
          <w:tcPr>
            <w:tcW w:w="3188" w:type="dxa"/>
            <w:gridSpan w:val="3"/>
            <w:shd w:val="clear" w:color="auto" w:fill="FFFFFF" w:themeFill="background1"/>
          </w:tcPr>
          <w:p w14:paraId="0A2D369D" w14:textId="77777777" w:rsidR="000F14E4" w:rsidRPr="00611392" w:rsidRDefault="000F14E4" w:rsidP="000F14E4">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0394ECF8" w14:textId="77777777"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0353A7F6" w14:textId="5B3D9332"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8</w:t>
            </w:r>
          </w:p>
        </w:tc>
      </w:tr>
      <w:tr w:rsidR="000F14E4" w14:paraId="21B26C0A"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D965584"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1B5B8963" w14:textId="7BD818AC" w:rsidR="000F14E4" w:rsidRPr="004A04EF"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Pr>
                <w:b/>
              </w:rPr>
              <w:t>Cell Temp upper nibble</w:t>
            </w:r>
          </w:p>
        </w:tc>
      </w:tr>
      <w:tr w:rsidR="000F14E4" w14:paraId="55D3CBE6"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4E783A3" w14:textId="77777777" w:rsidR="000F14E4" w:rsidRDefault="000F14E4" w:rsidP="000F14E4">
            <w:r>
              <w:t xml:space="preserve">B3 – </w:t>
            </w:r>
            <w:proofErr w:type="spellStart"/>
            <w:r>
              <w:t>Arg</w:t>
            </w:r>
            <w:proofErr w:type="spellEnd"/>
            <w:r>
              <w:t xml:space="preserve"> 2</w:t>
            </w:r>
          </w:p>
        </w:tc>
        <w:tc>
          <w:tcPr>
            <w:tcW w:w="8478" w:type="dxa"/>
            <w:gridSpan w:val="8"/>
            <w:shd w:val="clear" w:color="auto" w:fill="FFFFFF" w:themeFill="background1"/>
          </w:tcPr>
          <w:p w14:paraId="50B1F368" w14:textId="6976C6ED" w:rsidR="000F14E4" w:rsidRPr="000F14E4" w:rsidRDefault="000F14E4" w:rsidP="000F14E4">
            <w:pPr>
              <w:tabs>
                <w:tab w:val="left" w:pos="736"/>
              </w:tabs>
              <w:jc w:val="center"/>
              <w:cnfStyle w:val="000000100000" w:firstRow="0" w:lastRow="0" w:firstColumn="0" w:lastColumn="0" w:oddVBand="0" w:evenVBand="0" w:oddHBand="1" w:evenHBand="0" w:firstRowFirstColumn="0" w:firstRowLastColumn="0" w:lastRowFirstColumn="0" w:lastRowLastColumn="0"/>
              <w:rPr>
                <w:b/>
              </w:rPr>
            </w:pPr>
            <w:r w:rsidRPr="000F14E4">
              <w:rPr>
                <w:b/>
              </w:rPr>
              <w:t>Cell Temp lower nibble</w:t>
            </w:r>
          </w:p>
        </w:tc>
      </w:tr>
      <w:tr w:rsidR="000F14E4" w14:paraId="0BB1FE4B"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9421EB5" w14:textId="77777777" w:rsidR="000F14E4" w:rsidRDefault="000F14E4" w:rsidP="000F14E4">
            <w:r>
              <w:t xml:space="preserve">B4 – </w:t>
            </w:r>
            <w:proofErr w:type="spellStart"/>
            <w:r>
              <w:t>Arg</w:t>
            </w:r>
            <w:proofErr w:type="spellEnd"/>
            <w:r>
              <w:t xml:space="preserve"> 3</w:t>
            </w:r>
          </w:p>
        </w:tc>
        <w:tc>
          <w:tcPr>
            <w:tcW w:w="8478" w:type="dxa"/>
            <w:gridSpan w:val="8"/>
            <w:shd w:val="clear" w:color="auto" w:fill="FFFFFF" w:themeFill="background1"/>
          </w:tcPr>
          <w:p w14:paraId="38A0CBAA" w14:textId="62C09F31" w:rsidR="000F14E4" w:rsidRPr="000F14E4"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sidRPr="000F14E4">
              <w:rPr>
                <w:b/>
              </w:rPr>
              <w:t>Chamber Temp upper nibble</w:t>
            </w:r>
          </w:p>
        </w:tc>
      </w:tr>
      <w:tr w:rsidR="000F14E4" w14:paraId="318139A4"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6754C4D" w14:textId="77777777" w:rsidR="000F14E4" w:rsidRDefault="000F14E4" w:rsidP="000F14E4">
            <w:r>
              <w:t xml:space="preserve">B5 – </w:t>
            </w:r>
            <w:proofErr w:type="spellStart"/>
            <w:r>
              <w:t>Arg</w:t>
            </w:r>
            <w:proofErr w:type="spellEnd"/>
            <w:r>
              <w:t xml:space="preserve"> 4</w:t>
            </w:r>
          </w:p>
        </w:tc>
        <w:tc>
          <w:tcPr>
            <w:tcW w:w="8478" w:type="dxa"/>
            <w:gridSpan w:val="8"/>
            <w:shd w:val="clear" w:color="auto" w:fill="FFFFFF" w:themeFill="background1"/>
          </w:tcPr>
          <w:p w14:paraId="1CFD03A3" w14:textId="54ED34DF" w:rsidR="000F14E4" w:rsidRPr="000F14E4"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0F14E4">
              <w:rPr>
                <w:b/>
              </w:rPr>
              <w:t>Chamber Temp lower nibble</w:t>
            </w:r>
          </w:p>
        </w:tc>
      </w:tr>
      <w:tr w:rsidR="000F14E4" w14:paraId="3CF6354C"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083FBBC3" w14:textId="77777777" w:rsidR="000F14E4" w:rsidRDefault="000F14E4" w:rsidP="000F14E4">
            <w:r>
              <w:t>B12 -Checksum</w:t>
            </w:r>
          </w:p>
        </w:tc>
        <w:tc>
          <w:tcPr>
            <w:tcW w:w="8478" w:type="dxa"/>
            <w:gridSpan w:val="8"/>
            <w:shd w:val="clear" w:color="auto" w:fill="FFFFFF" w:themeFill="background1"/>
          </w:tcPr>
          <w:p w14:paraId="1012D15A" w14:textId="77777777" w:rsidR="000F14E4" w:rsidRPr="00EB5BC1"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52799639" w14:textId="77777777" w:rsidR="000F14E4" w:rsidRPr="000F14E4" w:rsidRDefault="000F14E4" w:rsidP="000F14E4">
      <w:pPr>
        <w:ind w:left="360"/>
        <w:rPr>
          <w:rFonts w:ascii="Times New Roman" w:hAnsi="Times New Roman"/>
          <w:b/>
          <w:sz w:val="20"/>
        </w:rPr>
      </w:pPr>
    </w:p>
    <w:p w14:paraId="2324DDE5" w14:textId="3F789A7D" w:rsidR="00537E90" w:rsidRPr="000F14E4" w:rsidRDefault="00537E90" w:rsidP="00537E90">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w:t>
      </w:r>
      <w:proofErr w:type="gramStart"/>
      <w:r w:rsidRPr="00B17AD8">
        <w:rPr>
          <w:rFonts w:ascii="Times New Roman" w:hAnsi="Times New Roman" w:cs="Times New Roman"/>
          <w:sz w:val="20"/>
          <w:szCs w:val="20"/>
        </w:rPr>
        <w:t>data,</w:t>
      </w:r>
      <w:proofErr w:type="gramEnd"/>
      <w:r w:rsidRPr="00B17AD8">
        <w:rPr>
          <w:rFonts w:ascii="Times New Roman" w:hAnsi="Times New Roman" w:cs="Times New Roman"/>
          <w:sz w:val="20"/>
          <w:szCs w:val="20"/>
        </w:rPr>
        <w:t xml:space="preserve"> </w:t>
      </w:r>
      <w:r w:rsidR="0064654E">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sidR="0064654E">
        <w:rPr>
          <w:rFonts w:ascii="Times New Roman" w:hAnsi="Times New Roman" w:cs="Times New Roman"/>
          <w:sz w:val="20"/>
          <w:szCs w:val="20"/>
        </w:rPr>
        <w:t>Its current implementation is shown below</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499C8BA2"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83EBF94"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3A4861C4"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05DB5D3F"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4B94E079"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297470B4"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73146EB2"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71E7A38A"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E79CF28"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020D0C46"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4E2E84A0"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5A59428" w14:textId="77777777" w:rsidR="000F14E4" w:rsidRDefault="000F14E4" w:rsidP="000F14E4">
            <w:r>
              <w:t>B1 – Header</w:t>
            </w:r>
          </w:p>
        </w:tc>
        <w:tc>
          <w:tcPr>
            <w:tcW w:w="3188" w:type="dxa"/>
            <w:gridSpan w:val="3"/>
            <w:shd w:val="clear" w:color="auto" w:fill="FFFFFF" w:themeFill="background1"/>
          </w:tcPr>
          <w:p w14:paraId="0C3185E5" w14:textId="77777777" w:rsidR="000F14E4" w:rsidRPr="00611392" w:rsidRDefault="000F14E4" w:rsidP="000F14E4">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62EA60FB" w14:textId="77777777"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54975F44" w14:textId="30055A07"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9</w:t>
            </w:r>
          </w:p>
        </w:tc>
      </w:tr>
      <w:tr w:rsidR="000F14E4" w14:paraId="60C24F2F"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9A2CE8E"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25DB1506" w14:textId="4C561814" w:rsidR="000F14E4" w:rsidRPr="004A04EF" w:rsidRDefault="004D0EF4" w:rsidP="000F14E4">
            <w:pPr>
              <w:jc w:val="center"/>
              <w:cnfStyle w:val="000000010000" w:firstRow="0" w:lastRow="0" w:firstColumn="0" w:lastColumn="0" w:oddVBand="0" w:evenVBand="0" w:oddHBand="0" w:evenHBand="1" w:firstRowFirstColumn="0" w:firstRowLastColumn="0" w:lastRowFirstColumn="0" w:lastRowLastColumn="0"/>
              <w:rPr>
                <w:b/>
              </w:rPr>
            </w:pPr>
            <w:r>
              <w:rPr>
                <w:b/>
              </w:rPr>
              <w:t>Profile ID</w:t>
            </w:r>
          </w:p>
        </w:tc>
      </w:tr>
      <w:tr w:rsidR="000F14E4" w14:paraId="37F17871"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1964AD45" w14:textId="77777777" w:rsidR="000F14E4" w:rsidRDefault="000F14E4" w:rsidP="000F14E4">
            <w:r>
              <w:t xml:space="preserve">B3 – </w:t>
            </w:r>
            <w:proofErr w:type="spellStart"/>
            <w:r>
              <w:t>Arg</w:t>
            </w:r>
            <w:proofErr w:type="spellEnd"/>
            <w:r>
              <w:t xml:space="preserve"> 2</w:t>
            </w:r>
          </w:p>
        </w:tc>
        <w:tc>
          <w:tcPr>
            <w:tcW w:w="8478" w:type="dxa"/>
            <w:gridSpan w:val="8"/>
            <w:shd w:val="clear" w:color="auto" w:fill="FFFFFF" w:themeFill="background1"/>
          </w:tcPr>
          <w:p w14:paraId="4657F8D2" w14:textId="2C5ECFC9" w:rsidR="000F14E4" w:rsidRPr="0064654E" w:rsidRDefault="0064654E" w:rsidP="000F14E4">
            <w:pPr>
              <w:tabs>
                <w:tab w:val="left" w:pos="736"/>
              </w:tabs>
              <w:jc w:val="center"/>
              <w:cnfStyle w:val="000000100000" w:firstRow="0" w:lastRow="0" w:firstColumn="0" w:lastColumn="0" w:oddVBand="0" w:evenVBand="0" w:oddHBand="1" w:evenHBand="0" w:firstRowFirstColumn="0" w:firstRowLastColumn="0" w:lastRowFirstColumn="0" w:lastRowLastColumn="0"/>
              <w:rPr>
                <w:b/>
              </w:rPr>
            </w:pPr>
            <w:r>
              <w:rPr>
                <w:b/>
              </w:rPr>
              <w:t>Step #</w:t>
            </w:r>
          </w:p>
        </w:tc>
      </w:tr>
      <w:tr w:rsidR="000F14E4" w14:paraId="03F0ECFA"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5A64CF5" w14:textId="77777777" w:rsidR="000F14E4" w:rsidRDefault="000F14E4" w:rsidP="000F14E4">
            <w:r>
              <w:t xml:space="preserve">B4 – </w:t>
            </w:r>
            <w:proofErr w:type="spellStart"/>
            <w:r>
              <w:t>Arg</w:t>
            </w:r>
            <w:proofErr w:type="spellEnd"/>
            <w:r>
              <w:t xml:space="preserve"> 3</w:t>
            </w:r>
          </w:p>
        </w:tc>
        <w:tc>
          <w:tcPr>
            <w:tcW w:w="8478" w:type="dxa"/>
            <w:gridSpan w:val="8"/>
            <w:shd w:val="clear" w:color="auto" w:fill="FFFFFF" w:themeFill="background1"/>
          </w:tcPr>
          <w:p w14:paraId="17E33EE7" w14:textId="766056C0" w:rsidR="000F14E4" w:rsidRP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Pr>
                <w:b/>
              </w:rPr>
              <w:t>Step time &amp; 0xF000</w:t>
            </w:r>
          </w:p>
        </w:tc>
      </w:tr>
      <w:tr w:rsidR="0064654E" w14:paraId="0C4192F9"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CBFEA1E" w14:textId="77777777" w:rsidR="0064654E" w:rsidRDefault="0064654E" w:rsidP="000F14E4">
            <w:r>
              <w:t xml:space="preserve">B5 – </w:t>
            </w:r>
            <w:proofErr w:type="spellStart"/>
            <w:r>
              <w:t>Arg</w:t>
            </w:r>
            <w:proofErr w:type="spellEnd"/>
            <w:r>
              <w:t xml:space="preserve"> 4</w:t>
            </w:r>
          </w:p>
        </w:tc>
        <w:tc>
          <w:tcPr>
            <w:tcW w:w="8478" w:type="dxa"/>
            <w:gridSpan w:val="8"/>
            <w:shd w:val="clear" w:color="auto" w:fill="FFFFFF" w:themeFill="background1"/>
          </w:tcPr>
          <w:p w14:paraId="79855CAF" w14:textId="3DC408B5" w:rsidR="0064654E" w:rsidRPr="004A04EF"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Pr>
                <w:b/>
              </w:rPr>
              <w:t>Step time &amp; 0x0F00</w:t>
            </w:r>
          </w:p>
        </w:tc>
      </w:tr>
      <w:tr w:rsidR="0064654E" w14:paraId="182B4D98"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AB0156D" w14:textId="77777777" w:rsidR="0064654E" w:rsidRDefault="0064654E" w:rsidP="000F14E4">
            <w:r>
              <w:t xml:space="preserve">B6 – </w:t>
            </w:r>
            <w:proofErr w:type="spellStart"/>
            <w:r>
              <w:t>Arg</w:t>
            </w:r>
            <w:proofErr w:type="spellEnd"/>
            <w:r>
              <w:t xml:space="preserve"> 5</w:t>
            </w:r>
          </w:p>
        </w:tc>
        <w:tc>
          <w:tcPr>
            <w:tcW w:w="8478" w:type="dxa"/>
            <w:gridSpan w:val="8"/>
            <w:shd w:val="clear" w:color="auto" w:fill="FFFFFF" w:themeFill="background1"/>
          </w:tcPr>
          <w:p w14:paraId="6032CE90" w14:textId="4C1B4CDC" w:rsidR="0064654E" w:rsidRDefault="0064654E" w:rsidP="000F14E4">
            <w:pPr>
              <w:jc w:val="center"/>
              <w:cnfStyle w:val="000000010000" w:firstRow="0" w:lastRow="0" w:firstColumn="0" w:lastColumn="0" w:oddVBand="0" w:evenVBand="0" w:oddHBand="0" w:evenHBand="1" w:firstRowFirstColumn="0" w:firstRowLastColumn="0" w:lastRowFirstColumn="0" w:lastRowLastColumn="0"/>
            </w:pPr>
            <w:r>
              <w:rPr>
                <w:b/>
              </w:rPr>
              <w:t>Step time &amp; 0x00F0</w:t>
            </w:r>
          </w:p>
        </w:tc>
      </w:tr>
      <w:tr w:rsidR="0064654E" w14:paraId="3BF881E9"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04C8D8B" w14:textId="77777777" w:rsidR="0064654E" w:rsidRDefault="0064654E" w:rsidP="000F14E4">
            <w:r>
              <w:t xml:space="preserve">B7 – </w:t>
            </w:r>
            <w:proofErr w:type="spellStart"/>
            <w:r>
              <w:t>Arg</w:t>
            </w:r>
            <w:proofErr w:type="spellEnd"/>
            <w:r>
              <w:t xml:space="preserve"> 6</w:t>
            </w:r>
          </w:p>
        </w:tc>
        <w:tc>
          <w:tcPr>
            <w:tcW w:w="8478" w:type="dxa"/>
            <w:gridSpan w:val="8"/>
            <w:shd w:val="clear" w:color="auto" w:fill="FFFFFF" w:themeFill="background1"/>
          </w:tcPr>
          <w:p w14:paraId="23DEF8B8" w14:textId="3E6AEF7D" w:rsidR="0064654E" w:rsidRDefault="0064654E" w:rsidP="000F14E4">
            <w:pPr>
              <w:jc w:val="center"/>
              <w:cnfStyle w:val="000000100000" w:firstRow="0" w:lastRow="0" w:firstColumn="0" w:lastColumn="0" w:oddVBand="0" w:evenVBand="0" w:oddHBand="1" w:evenHBand="0" w:firstRowFirstColumn="0" w:firstRowLastColumn="0" w:lastRowFirstColumn="0" w:lastRowLastColumn="0"/>
            </w:pPr>
            <w:r>
              <w:rPr>
                <w:b/>
              </w:rPr>
              <w:t>Step time &amp; 0x000F</w:t>
            </w:r>
          </w:p>
        </w:tc>
      </w:tr>
      <w:tr w:rsidR="0064654E" w14:paraId="7E8186A2" w14:textId="77777777" w:rsidTr="006465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E331A32" w14:textId="77777777" w:rsidR="0064654E" w:rsidRDefault="0064654E" w:rsidP="0064654E">
            <w:r>
              <w:t xml:space="preserve">B8 – </w:t>
            </w:r>
            <w:proofErr w:type="spellStart"/>
            <w:r>
              <w:t>Arg</w:t>
            </w:r>
            <w:proofErr w:type="spellEnd"/>
            <w:r>
              <w:t xml:space="preserve"> 7</w:t>
            </w:r>
          </w:p>
        </w:tc>
        <w:tc>
          <w:tcPr>
            <w:tcW w:w="8478" w:type="dxa"/>
            <w:gridSpan w:val="8"/>
            <w:shd w:val="clear" w:color="auto" w:fill="FFFFFF" w:themeFill="background1"/>
          </w:tcPr>
          <w:p w14:paraId="1980D53F" w14:textId="77777777" w:rsidR="0064654E" w:rsidRPr="0064654E" w:rsidRDefault="0064654E" w:rsidP="0064654E">
            <w:pPr>
              <w:jc w:val="center"/>
              <w:cnfStyle w:val="000000010000" w:firstRow="0" w:lastRow="0" w:firstColumn="0" w:lastColumn="0" w:oddVBand="0" w:evenVBand="0" w:oddHBand="0" w:evenHBand="1" w:firstRowFirstColumn="0" w:firstRowLastColumn="0" w:lastRowFirstColumn="0" w:lastRowLastColumn="0"/>
              <w:rPr>
                <w:b/>
              </w:rPr>
            </w:pPr>
            <w:r>
              <w:rPr>
                <w:b/>
              </w:rPr>
              <w:t xml:space="preserve"> Voltage mV upper nibble</w:t>
            </w:r>
          </w:p>
        </w:tc>
      </w:tr>
      <w:tr w:rsidR="0064654E" w14:paraId="7EA0B1BB" w14:textId="77777777" w:rsidTr="0064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A16F042" w14:textId="77777777" w:rsidR="0064654E" w:rsidRDefault="0064654E" w:rsidP="0064654E">
            <w:r>
              <w:t xml:space="preserve">B9 – </w:t>
            </w:r>
            <w:proofErr w:type="spellStart"/>
            <w:r>
              <w:t>Arg</w:t>
            </w:r>
            <w:proofErr w:type="spellEnd"/>
            <w:r>
              <w:t xml:space="preserve"> 8</w:t>
            </w:r>
          </w:p>
        </w:tc>
        <w:tc>
          <w:tcPr>
            <w:tcW w:w="8478" w:type="dxa"/>
            <w:gridSpan w:val="8"/>
            <w:shd w:val="clear" w:color="auto" w:fill="FFFFFF" w:themeFill="background1"/>
          </w:tcPr>
          <w:p w14:paraId="6D0BF41B" w14:textId="77777777" w:rsidR="0064654E" w:rsidRPr="0064654E" w:rsidRDefault="0064654E" w:rsidP="0064654E">
            <w:pPr>
              <w:jc w:val="center"/>
              <w:cnfStyle w:val="000000100000" w:firstRow="0" w:lastRow="0" w:firstColumn="0" w:lastColumn="0" w:oddVBand="0" w:evenVBand="0" w:oddHBand="1" w:evenHBand="0" w:firstRowFirstColumn="0" w:firstRowLastColumn="0" w:lastRowFirstColumn="0" w:lastRowLastColumn="0"/>
              <w:rPr>
                <w:b/>
              </w:rPr>
            </w:pPr>
            <w:r>
              <w:rPr>
                <w:b/>
              </w:rPr>
              <w:t>Voltage mV lower nibble</w:t>
            </w:r>
          </w:p>
        </w:tc>
      </w:tr>
      <w:tr w:rsidR="0064654E" w14:paraId="37B6EC0D" w14:textId="77777777" w:rsidTr="006465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5CF51EF" w14:textId="77777777" w:rsidR="0064654E" w:rsidRDefault="0064654E" w:rsidP="0064654E">
            <w:r>
              <w:lastRenderedPageBreak/>
              <w:t xml:space="preserve">B10 – </w:t>
            </w:r>
            <w:proofErr w:type="spellStart"/>
            <w:r>
              <w:t>Arg</w:t>
            </w:r>
            <w:proofErr w:type="spellEnd"/>
            <w:r>
              <w:t xml:space="preserve"> 9</w:t>
            </w:r>
          </w:p>
        </w:tc>
        <w:tc>
          <w:tcPr>
            <w:tcW w:w="8478" w:type="dxa"/>
            <w:gridSpan w:val="8"/>
            <w:shd w:val="clear" w:color="auto" w:fill="FFFFFF" w:themeFill="background1"/>
          </w:tcPr>
          <w:p w14:paraId="2D873988" w14:textId="77777777" w:rsidR="0064654E" w:rsidRPr="0064654E" w:rsidRDefault="0064654E" w:rsidP="0064654E">
            <w:pPr>
              <w:jc w:val="center"/>
              <w:cnfStyle w:val="000000010000" w:firstRow="0" w:lastRow="0" w:firstColumn="0" w:lastColumn="0" w:oddVBand="0" w:evenVBand="0" w:oddHBand="0" w:evenHBand="1" w:firstRowFirstColumn="0" w:firstRowLastColumn="0" w:lastRowFirstColumn="0" w:lastRowLastColumn="0"/>
              <w:rPr>
                <w:b/>
              </w:rPr>
            </w:pPr>
            <w:r>
              <w:rPr>
                <w:b/>
              </w:rPr>
              <w:t>Current mA upper nibble</w:t>
            </w:r>
          </w:p>
        </w:tc>
      </w:tr>
      <w:tr w:rsidR="0064654E" w14:paraId="17AC998E" w14:textId="77777777" w:rsidTr="0064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F8A79CC" w14:textId="77777777" w:rsidR="0064654E" w:rsidRDefault="0064654E" w:rsidP="0064654E">
            <w:r>
              <w:t xml:space="preserve">B11 – </w:t>
            </w:r>
            <w:proofErr w:type="spellStart"/>
            <w:r>
              <w:t>Arg</w:t>
            </w:r>
            <w:proofErr w:type="spellEnd"/>
            <w:r>
              <w:t xml:space="preserve"> 10</w:t>
            </w:r>
          </w:p>
        </w:tc>
        <w:tc>
          <w:tcPr>
            <w:tcW w:w="8478" w:type="dxa"/>
            <w:gridSpan w:val="8"/>
            <w:shd w:val="clear" w:color="auto" w:fill="FFFFFF" w:themeFill="background1"/>
          </w:tcPr>
          <w:p w14:paraId="7E6F8775" w14:textId="77777777" w:rsidR="0064654E" w:rsidRPr="0064654E" w:rsidRDefault="0064654E" w:rsidP="0064654E">
            <w:pPr>
              <w:jc w:val="center"/>
              <w:cnfStyle w:val="000000100000" w:firstRow="0" w:lastRow="0" w:firstColumn="0" w:lastColumn="0" w:oddVBand="0" w:evenVBand="0" w:oddHBand="1" w:evenHBand="0" w:firstRowFirstColumn="0" w:firstRowLastColumn="0" w:lastRowFirstColumn="0" w:lastRowLastColumn="0"/>
              <w:rPr>
                <w:b/>
              </w:rPr>
            </w:pPr>
            <w:r>
              <w:rPr>
                <w:b/>
              </w:rPr>
              <w:t>Current mA lower nibble</w:t>
            </w:r>
          </w:p>
        </w:tc>
      </w:tr>
      <w:tr w:rsidR="0064654E" w14:paraId="2A26D4DD"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D83C251" w14:textId="73E608CF" w:rsidR="0064654E" w:rsidRDefault="0064654E" w:rsidP="000F14E4">
            <w:r>
              <w:t xml:space="preserve">B12 – </w:t>
            </w:r>
            <w:proofErr w:type="spellStart"/>
            <w:r>
              <w:t>Arg</w:t>
            </w:r>
            <w:proofErr w:type="spellEnd"/>
            <w:r>
              <w:t xml:space="preserve"> 11</w:t>
            </w:r>
          </w:p>
        </w:tc>
        <w:tc>
          <w:tcPr>
            <w:tcW w:w="8478" w:type="dxa"/>
            <w:gridSpan w:val="8"/>
            <w:shd w:val="clear" w:color="auto" w:fill="FFFFFF" w:themeFill="background1"/>
          </w:tcPr>
          <w:p w14:paraId="72C27C48" w14:textId="2A37BDB8" w:rsid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Pr>
                <w:b/>
              </w:rPr>
              <w:t>Cell Temp upper nibble</w:t>
            </w:r>
          </w:p>
        </w:tc>
      </w:tr>
      <w:tr w:rsidR="0064654E" w14:paraId="2A8B713C"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EC0DBC2" w14:textId="70A6072C" w:rsidR="0064654E" w:rsidRDefault="0064654E" w:rsidP="000F14E4">
            <w:r>
              <w:t xml:space="preserve">B13 – </w:t>
            </w:r>
            <w:proofErr w:type="spellStart"/>
            <w:r>
              <w:t>Arg</w:t>
            </w:r>
            <w:proofErr w:type="spellEnd"/>
            <w:r>
              <w:t xml:space="preserve"> 12</w:t>
            </w:r>
          </w:p>
        </w:tc>
        <w:tc>
          <w:tcPr>
            <w:tcW w:w="8478" w:type="dxa"/>
            <w:gridSpan w:val="8"/>
            <w:shd w:val="clear" w:color="auto" w:fill="FFFFFF" w:themeFill="background1"/>
          </w:tcPr>
          <w:p w14:paraId="37BB612B" w14:textId="37760367" w:rsidR="0064654E"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sidRPr="000F14E4">
              <w:rPr>
                <w:b/>
              </w:rPr>
              <w:t>Cell Temp lower nibble</w:t>
            </w:r>
          </w:p>
        </w:tc>
      </w:tr>
      <w:tr w:rsidR="0064654E" w14:paraId="7468D9A4"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9A75FD7" w14:textId="1A5358A3" w:rsidR="0064654E" w:rsidRDefault="0064654E" w:rsidP="000F14E4">
            <w:r>
              <w:t xml:space="preserve">B14 – </w:t>
            </w:r>
            <w:proofErr w:type="spellStart"/>
            <w:r>
              <w:t>Arg</w:t>
            </w:r>
            <w:proofErr w:type="spellEnd"/>
            <w:r>
              <w:t xml:space="preserve"> 13</w:t>
            </w:r>
          </w:p>
        </w:tc>
        <w:tc>
          <w:tcPr>
            <w:tcW w:w="8478" w:type="dxa"/>
            <w:gridSpan w:val="8"/>
            <w:shd w:val="clear" w:color="auto" w:fill="FFFFFF" w:themeFill="background1"/>
          </w:tcPr>
          <w:p w14:paraId="3514A774" w14:textId="456D4BCD" w:rsid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sidRPr="000F14E4">
              <w:rPr>
                <w:b/>
              </w:rPr>
              <w:t>Chamber Temp upper nibble</w:t>
            </w:r>
          </w:p>
        </w:tc>
      </w:tr>
      <w:tr w:rsidR="0064654E" w14:paraId="6A7F127C"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57253DF" w14:textId="1C37B56B" w:rsidR="0064654E" w:rsidRDefault="0064654E" w:rsidP="000F14E4">
            <w:r>
              <w:t xml:space="preserve">B15 – </w:t>
            </w:r>
            <w:proofErr w:type="spellStart"/>
            <w:r>
              <w:t>Arg</w:t>
            </w:r>
            <w:proofErr w:type="spellEnd"/>
            <w:r>
              <w:t xml:space="preserve"> 14</w:t>
            </w:r>
          </w:p>
        </w:tc>
        <w:tc>
          <w:tcPr>
            <w:tcW w:w="8478" w:type="dxa"/>
            <w:gridSpan w:val="8"/>
            <w:shd w:val="clear" w:color="auto" w:fill="FFFFFF" w:themeFill="background1"/>
          </w:tcPr>
          <w:p w14:paraId="3E089669" w14:textId="0D01D8F5" w:rsidR="0064654E"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sidRPr="000F14E4">
              <w:rPr>
                <w:b/>
              </w:rPr>
              <w:t>Chamber Temp lower nibble</w:t>
            </w:r>
          </w:p>
        </w:tc>
      </w:tr>
      <w:tr w:rsidR="0064654E" w14:paraId="305BF70C"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4283D0A1" w14:textId="717C373D" w:rsidR="0064654E" w:rsidRDefault="0064654E" w:rsidP="000F14E4">
            <w:r>
              <w:t xml:space="preserve">B16 – </w:t>
            </w:r>
            <w:proofErr w:type="spellStart"/>
            <w:r>
              <w:t>Arg</w:t>
            </w:r>
            <w:proofErr w:type="spellEnd"/>
            <w:r>
              <w:t xml:space="preserve"> 15</w:t>
            </w:r>
          </w:p>
        </w:tc>
        <w:tc>
          <w:tcPr>
            <w:tcW w:w="8478" w:type="dxa"/>
            <w:gridSpan w:val="8"/>
            <w:shd w:val="clear" w:color="auto" w:fill="FFFFFF" w:themeFill="background1"/>
          </w:tcPr>
          <w:p w14:paraId="55E7956A" w14:textId="1AECEE8C" w:rsidR="0064654E"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Pr>
                <w:b/>
              </w:rPr>
              <w:t>Cum Energy upper nibble</w:t>
            </w:r>
          </w:p>
        </w:tc>
      </w:tr>
      <w:tr w:rsidR="0064654E" w14:paraId="14808BE4"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32164A5" w14:textId="65A744CE" w:rsidR="0064654E" w:rsidRDefault="0064654E" w:rsidP="000F14E4">
            <w:r>
              <w:t xml:space="preserve">B17 – </w:t>
            </w:r>
            <w:proofErr w:type="spellStart"/>
            <w:r>
              <w:t>Arg</w:t>
            </w:r>
            <w:proofErr w:type="spellEnd"/>
            <w:r>
              <w:t xml:space="preserve"> 16</w:t>
            </w:r>
          </w:p>
        </w:tc>
        <w:tc>
          <w:tcPr>
            <w:tcW w:w="8478" w:type="dxa"/>
            <w:gridSpan w:val="8"/>
            <w:shd w:val="clear" w:color="auto" w:fill="FFFFFF" w:themeFill="background1"/>
          </w:tcPr>
          <w:p w14:paraId="431EED40" w14:textId="0E88258A" w:rsidR="0064654E" w:rsidRDefault="0064654E" w:rsidP="000F14E4">
            <w:pPr>
              <w:jc w:val="center"/>
              <w:cnfStyle w:val="000000100000" w:firstRow="0" w:lastRow="0" w:firstColumn="0" w:lastColumn="0" w:oddVBand="0" w:evenVBand="0" w:oddHBand="1" w:evenHBand="0" w:firstRowFirstColumn="0" w:firstRowLastColumn="0" w:lastRowFirstColumn="0" w:lastRowLastColumn="0"/>
              <w:rPr>
                <w:b/>
              </w:rPr>
            </w:pPr>
            <w:r>
              <w:rPr>
                <w:b/>
              </w:rPr>
              <w:t>Cum Energy lower nibble</w:t>
            </w:r>
          </w:p>
        </w:tc>
      </w:tr>
      <w:tr w:rsidR="0064654E" w14:paraId="3C6FEA3B"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7AA20738" w14:textId="750D6E9A" w:rsidR="0064654E" w:rsidRDefault="0064654E" w:rsidP="000F14E4">
            <w:r>
              <w:t>B18 - Checksum</w:t>
            </w:r>
          </w:p>
        </w:tc>
        <w:tc>
          <w:tcPr>
            <w:tcW w:w="8478" w:type="dxa"/>
            <w:gridSpan w:val="8"/>
            <w:shd w:val="clear" w:color="auto" w:fill="FFFFFF" w:themeFill="background1"/>
          </w:tcPr>
          <w:p w14:paraId="34FBD6E5" w14:textId="77777777" w:rsidR="0064654E" w:rsidRPr="00EB5BC1" w:rsidRDefault="0064654E" w:rsidP="000F14E4">
            <w:pPr>
              <w:jc w:val="center"/>
              <w:cnfStyle w:val="000000010000" w:firstRow="0" w:lastRow="0" w:firstColumn="0" w:lastColumn="0" w:oddVBand="0" w:evenVBand="0" w:oddHBand="0" w:evenHBand="1" w:firstRowFirstColumn="0" w:firstRowLastColumn="0" w:lastRowFirstColumn="0" w:lastRowLastColumn="0"/>
              <w:rPr>
                <w:b/>
              </w:rPr>
            </w:pPr>
            <w:r w:rsidRPr="00EB5BC1">
              <w:rPr>
                <w:b/>
              </w:rPr>
              <w:t>Checksum</w:t>
            </w:r>
          </w:p>
        </w:tc>
      </w:tr>
    </w:tbl>
    <w:p w14:paraId="22B51DC0" w14:textId="77777777" w:rsidR="000F14E4" w:rsidRPr="000F14E4" w:rsidRDefault="000F14E4" w:rsidP="000F14E4">
      <w:pPr>
        <w:ind w:left="360"/>
        <w:rPr>
          <w:rFonts w:ascii="Times New Roman" w:hAnsi="Times New Roman"/>
          <w:b/>
          <w:sz w:val="20"/>
        </w:rPr>
      </w:pPr>
    </w:p>
    <w:p w14:paraId="552A4A84" w14:textId="77777777" w:rsidR="000F14E4" w:rsidRPr="00B17AD8" w:rsidRDefault="000F14E4" w:rsidP="000F14E4">
      <w:pPr>
        <w:pStyle w:val="ListParagraph"/>
        <w:rPr>
          <w:rFonts w:ascii="Times New Roman" w:hAnsi="Times New Roman" w:cs="Times New Roman"/>
          <w:b/>
          <w:sz w:val="20"/>
          <w:szCs w:val="20"/>
        </w:rPr>
      </w:pPr>
    </w:p>
    <w:p w14:paraId="2A1C5922" w14:textId="272BA590" w:rsidR="00F0796C" w:rsidRPr="000F14E4" w:rsidRDefault="00537E90" w:rsidP="00F0796C">
      <w:pPr>
        <w:pStyle w:val="ListParagraph"/>
        <w:numPr>
          <w:ilvl w:val="0"/>
          <w:numId w:val="39"/>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14:paraId="69C1DC93" w14:textId="77777777" w:rsidR="000F14E4" w:rsidRPr="000F14E4" w:rsidRDefault="000F14E4" w:rsidP="000F14E4">
      <w:pPr>
        <w:rPr>
          <w:rFonts w:ascii="Times New Roman" w:hAnsi="Times New Roman"/>
          <w:b/>
          <w:sz w:val="20"/>
        </w:rPr>
      </w:pP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5A9F0F8E"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2426DA0"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3974519E"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3E6BE09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4B947BB7"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1A5AFA6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2F4593A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1B3ED4D3"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547763F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0343C9B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27A69237"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324A7C3" w14:textId="77777777" w:rsidR="000F14E4" w:rsidRDefault="000F14E4" w:rsidP="000F14E4">
            <w:r>
              <w:t>B1 – Header</w:t>
            </w:r>
          </w:p>
        </w:tc>
        <w:tc>
          <w:tcPr>
            <w:tcW w:w="3188" w:type="dxa"/>
            <w:gridSpan w:val="3"/>
            <w:shd w:val="clear" w:color="auto" w:fill="FFFFFF" w:themeFill="background1"/>
          </w:tcPr>
          <w:p w14:paraId="5044A0E8" w14:textId="77777777" w:rsidR="000F14E4" w:rsidRPr="00611392" w:rsidRDefault="000F14E4" w:rsidP="000F14E4">
            <w:pPr>
              <w:jc w:val="center"/>
              <w:cnfStyle w:val="000000100000" w:firstRow="0" w:lastRow="0" w:firstColumn="0" w:lastColumn="0" w:oddVBand="0" w:evenVBand="0" w:oddHBand="1" w:evenHBand="0" w:firstRowFirstColumn="0" w:firstRowLastColumn="0" w:lastRowFirstColumn="0" w:lastRowLastColumn="0"/>
              <w:rPr>
                <w:i/>
              </w:rPr>
            </w:pPr>
            <w:r w:rsidRPr="00611392">
              <w:rPr>
                <w:i/>
              </w:rPr>
              <w:t>Unused</w:t>
            </w:r>
          </w:p>
        </w:tc>
        <w:tc>
          <w:tcPr>
            <w:tcW w:w="1058" w:type="dxa"/>
            <w:shd w:val="clear" w:color="auto" w:fill="FFFFFF" w:themeFill="background1"/>
          </w:tcPr>
          <w:p w14:paraId="73DDBF8B" w14:textId="77777777"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4A04EF">
              <w:rPr>
                <w:b/>
              </w:rPr>
              <w:t>CH#</w:t>
            </w:r>
          </w:p>
        </w:tc>
        <w:tc>
          <w:tcPr>
            <w:tcW w:w="4232" w:type="dxa"/>
            <w:gridSpan w:val="4"/>
            <w:shd w:val="clear" w:color="auto" w:fill="FFFFFF" w:themeFill="background1"/>
          </w:tcPr>
          <w:p w14:paraId="1D0A1A7B" w14:textId="4C50C084"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A</w:t>
            </w:r>
          </w:p>
        </w:tc>
      </w:tr>
      <w:tr w:rsidR="000F14E4" w14:paraId="74390320"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C43FDEE"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177164E9" w14:textId="58D0FF10" w:rsidR="000F14E4" w:rsidRPr="004A04EF"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Pr>
                <w:b/>
              </w:rPr>
              <w:t xml:space="preserve">Fault </w:t>
            </w:r>
            <w:r w:rsidRPr="004A04EF">
              <w:rPr>
                <w:b/>
              </w:rPr>
              <w:t>ID</w:t>
            </w:r>
          </w:p>
        </w:tc>
      </w:tr>
      <w:tr w:rsidR="000F14E4" w14:paraId="00818C8A"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5AF341B9" w14:textId="77777777" w:rsidR="000F14E4" w:rsidRDefault="000F14E4" w:rsidP="000F14E4">
            <w:r>
              <w:t>B12 -Checksum</w:t>
            </w:r>
          </w:p>
        </w:tc>
        <w:tc>
          <w:tcPr>
            <w:tcW w:w="8478" w:type="dxa"/>
            <w:gridSpan w:val="8"/>
            <w:shd w:val="clear" w:color="auto" w:fill="FFFFFF" w:themeFill="background1"/>
          </w:tcPr>
          <w:p w14:paraId="412D4374" w14:textId="77777777" w:rsidR="000F14E4" w:rsidRPr="00EB5BC1"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EB5BC1">
              <w:rPr>
                <w:b/>
              </w:rPr>
              <w:t>Checksum</w:t>
            </w:r>
          </w:p>
        </w:tc>
      </w:tr>
    </w:tbl>
    <w:p w14:paraId="08276106" w14:textId="77777777" w:rsidR="000F14E4" w:rsidRPr="000F14E4" w:rsidRDefault="000F14E4" w:rsidP="000F14E4">
      <w:pPr>
        <w:rPr>
          <w:rFonts w:ascii="Times New Roman" w:hAnsi="Times New Roman"/>
          <w:b/>
          <w:sz w:val="20"/>
        </w:rPr>
      </w:pPr>
    </w:p>
    <w:p w14:paraId="6AA849F6" w14:textId="77777777" w:rsidR="000F14E4" w:rsidRPr="000F14E4" w:rsidRDefault="000F14E4" w:rsidP="000F14E4">
      <w:pPr>
        <w:pStyle w:val="ListParagraph"/>
        <w:rPr>
          <w:rFonts w:ascii="Times New Roman" w:hAnsi="Times New Roman" w:cs="Times New Roman"/>
          <w:b/>
          <w:sz w:val="20"/>
          <w:szCs w:val="20"/>
        </w:rPr>
      </w:pPr>
    </w:p>
    <w:p w14:paraId="725C0FC6" w14:textId="51DA585F" w:rsidR="000F14E4" w:rsidRPr="000F14E4" w:rsidRDefault="000F14E4" w:rsidP="000F14E4">
      <w:pPr>
        <w:pStyle w:val="ListParagraph"/>
        <w:numPr>
          <w:ilvl w:val="0"/>
          <w:numId w:val="39"/>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firstRow="1" w:lastRow="0" w:firstColumn="1" w:lastColumn="0" w:noHBand="0" w:noVBand="1"/>
      </w:tblPr>
      <w:tblGrid>
        <w:gridCol w:w="1350"/>
        <w:gridCol w:w="1072"/>
        <w:gridCol w:w="1058"/>
        <w:gridCol w:w="1058"/>
        <w:gridCol w:w="1058"/>
        <w:gridCol w:w="1058"/>
        <w:gridCol w:w="1058"/>
        <w:gridCol w:w="1058"/>
        <w:gridCol w:w="1058"/>
      </w:tblGrid>
      <w:tr w:rsidR="000F14E4" w14:paraId="05FC37E8" w14:textId="77777777" w:rsidTr="000F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6D37B5EC" w14:textId="77777777" w:rsidR="000F14E4" w:rsidRDefault="000F14E4" w:rsidP="000F14E4">
            <w:proofErr w:type="gramStart"/>
            <w:r>
              <w:t>bit</w:t>
            </w:r>
            <w:proofErr w:type="gramEnd"/>
            <w:r>
              <w:t xml:space="preserve"> #</w:t>
            </w:r>
          </w:p>
        </w:tc>
        <w:tc>
          <w:tcPr>
            <w:tcW w:w="1072" w:type="dxa"/>
            <w:shd w:val="clear" w:color="auto" w:fill="BFBFBF" w:themeFill="background1" w:themeFillShade="BF"/>
          </w:tcPr>
          <w:p w14:paraId="0D4B1E57"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7</w:t>
            </w:r>
          </w:p>
        </w:tc>
        <w:tc>
          <w:tcPr>
            <w:tcW w:w="1058" w:type="dxa"/>
            <w:shd w:val="clear" w:color="auto" w:fill="BFBFBF" w:themeFill="background1" w:themeFillShade="BF"/>
          </w:tcPr>
          <w:p w14:paraId="15D7AFF9"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6</w:t>
            </w:r>
          </w:p>
        </w:tc>
        <w:tc>
          <w:tcPr>
            <w:tcW w:w="1058" w:type="dxa"/>
            <w:shd w:val="clear" w:color="auto" w:fill="BFBFBF" w:themeFill="background1" w:themeFillShade="BF"/>
          </w:tcPr>
          <w:p w14:paraId="0E86980F"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5</w:t>
            </w:r>
          </w:p>
        </w:tc>
        <w:tc>
          <w:tcPr>
            <w:tcW w:w="1058" w:type="dxa"/>
            <w:shd w:val="clear" w:color="auto" w:fill="BFBFBF" w:themeFill="background1" w:themeFillShade="BF"/>
          </w:tcPr>
          <w:p w14:paraId="5C843E8E"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4</w:t>
            </w:r>
          </w:p>
        </w:tc>
        <w:tc>
          <w:tcPr>
            <w:tcW w:w="1058" w:type="dxa"/>
            <w:shd w:val="clear" w:color="auto" w:fill="BFBFBF" w:themeFill="background1" w:themeFillShade="BF"/>
          </w:tcPr>
          <w:p w14:paraId="5860B5E3"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3</w:t>
            </w:r>
          </w:p>
        </w:tc>
        <w:tc>
          <w:tcPr>
            <w:tcW w:w="1058" w:type="dxa"/>
            <w:shd w:val="clear" w:color="auto" w:fill="BFBFBF" w:themeFill="background1" w:themeFillShade="BF"/>
          </w:tcPr>
          <w:p w14:paraId="112E9950"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2</w:t>
            </w:r>
          </w:p>
        </w:tc>
        <w:tc>
          <w:tcPr>
            <w:tcW w:w="1058" w:type="dxa"/>
            <w:shd w:val="clear" w:color="auto" w:fill="BFBFBF" w:themeFill="background1" w:themeFillShade="BF"/>
          </w:tcPr>
          <w:p w14:paraId="43BC4F5B"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1</w:t>
            </w:r>
          </w:p>
        </w:tc>
        <w:tc>
          <w:tcPr>
            <w:tcW w:w="1058" w:type="dxa"/>
            <w:shd w:val="clear" w:color="auto" w:fill="BFBFBF" w:themeFill="background1" w:themeFillShade="BF"/>
          </w:tcPr>
          <w:p w14:paraId="2A3D1FDD" w14:textId="77777777" w:rsidR="000F14E4" w:rsidRDefault="000F14E4" w:rsidP="000F14E4">
            <w:pPr>
              <w:cnfStyle w:val="100000000000" w:firstRow="1" w:lastRow="0" w:firstColumn="0" w:lastColumn="0" w:oddVBand="0" w:evenVBand="0" w:oddHBand="0" w:evenHBand="0" w:firstRowFirstColumn="0" w:firstRowLastColumn="0" w:lastRowFirstColumn="0" w:lastRowLastColumn="0"/>
            </w:pPr>
            <w:r>
              <w:t>0</w:t>
            </w:r>
          </w:p>
        </w:tc>
      </w:tr>
      <w:tr w:rsidR="000F14E4" w14:paraId="49DFD486"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7F971DC" w14:textId="77777777" w:rsidR="000F14E4" w:rsidRDefault="000F14E4" w:rsidP="000F14E4">
            <w:r>
              <w:t>B1 – Header</w:t>
            </w:r>
          </w:p>
        </w:tc>
        <w:tc>
          <w:tcPr>
            <w:tcW w:w="4246" w:type="dxa"/>
            <w:gridSpan w:val="4"/>
            <w:shd w:val="clear" w:color="auto" w:fill="FFFFFF" w:themeFill="background1"/>
          </w:tcPr>
          <w:p w14:paraId="2FD9EA82" w14:textId="2CF268B9" w:rsidR="000F14E4" w:rsidRPr="004A04EF"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611392">
              <w:rPr>
                <w:i/>
              </w:rPr>
              <w:t>Unused</w:t>
            </w:r>
          </w:p>
        </w:tc>
        <w:tc>
          <w:tcPr>
            <w:tcW w:w="4232" w:type="dxa"/>
            <w:gridSpan w:val="4"/>
            <w:shd w:val="clear" w:color="auto" w:fill="FFFFFF" w:themeFill="background1"/>
          </w:tcPr>
          <w:p w14:paraId="56064708" w14:textId="17183A29" w:rsidR="000F14E4" w:rsidRPr="004A04EF" w:rsidRDefault="00D93AB4" w:rsidP="000F14E4">
            <w:pPr>
              <w:jc w:val="center"/>
              <w:cnfStyle w:val="000000100000" w:firstRow="0" w:lastRow="0" w:firstColumn="0" w:lastColumn="0" w:oddVBand="0" w:evenVBand="0" w:oddHBand="1" w:evenHBand="0" w:firstRowFirstColumn="0" w:firstRowLastColumn="0" w:lastRowFirstColumn="0" w:lastRowLastColumn="0"/>
              <w:rPr>
                <w:b/>
              </w:rPr>
            </w:pPr>
            <w:r>
              <w:rPr>
                <w:b/>
              </w:rPr>
              <w:t>0x</w:t>
            </w:r>
            <w:r w:rsidR="000F14E4">
              <w:rPr>
                <w:b/>
              </w:rPr>
              <w:t>B</w:t>
            </w:r>
          </w:p>
        </w:tc>
      </w:tr>
      <w:tr w:rsidR="000F14E4" w14:paraId="60B5319C" w14:textId="77777777" w:rsidTr="000F14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2AE8F19F" w14:textId="77777777" w:rsidR="000F14E4" w:rsidRDefault="000F14E4" w:rsidP="000F14E4">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14:paraId="458A2B8A" w14:textId="25D2A749" w:rsidR="000F14E4" w:rsidRPr="004A04EF" w:rsidRDefault="000F14E4" w:rsidP="000F14E4">
            <w:pPr>
              <w:jc w:val="center"/>
              <w:cnfStyle w:val="000000010000" w:firstRow="0" w:lastRow="0" w:firstColumn="0" w:lastColumn="0" w:oddVBand="0" w:evenVBand="0" w:oddHBand="0" w:evenHBand="1" w:firstRowFirstColumn="0" w:firstRowLastColumn="0" w:lastRowFirstColumn="0" w:lastRowLastColumn="0"/>
              <w:rPr>
                <w:b/>
              </w:rPr>
            </w:pPr>
            <w:r>
              <w:rPr>
                <w:b/>
              </w:rPr>
              <w:t xml:space="preserve">Checksum being </w:t>
            </w:r>
            <w:proofErr w:type="spellStart"/>
            <w:r>
              <w:rPr>
                <w:b/>
              </w:rPr>
              <w:t>ACKed</w:t>
            </w:r>
            <w:proofErr w:type="spellEnd"/>
          </w:p>
        </w:tc>
      </w:tr>
      <w:tr w:rsidR="000F14E4" w14:paraId="572591DA" w14:textId="77777777" w:rsidTr="000F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shd w:val="clear" w:color="auto" w:fill="BFBFBF" w:themeFill="background1" w:themeFillShade="BF"/>
          </w:tcPr>
          <w:p w14:paraId="36B66187" w14:textId="77777777" w:rsidR="000F14E4" w:rsidRDefault="000F14E4" w:rsidP="000F14E4">
            <w:r>
              <w:t>B12 -Checksum</w:t>
            </w:r>
          </w:p>
        </w:tc>
        <w:tc>
          <w:tcPr>
            <w:tcW w:w="8478" w:type="dxa"/>
            <w:gridSpan w:val="8"/>
            <w:shd w:val="clear" w:color="auto" w:fill="FFFFFF" w:themeFill="background1"/>
          </w:tcPr>
          <w:p w14:paraId="0DC845AC" w14:textId="77777777" w:rsidR="000F14E4" w:rsidRPr="00EB5BC1" w:rsidRDefault="000F14E4" w:rsidP="000F14E4">
            <w:pPr>
              <w:jc w:val="center"/>
              <w:cnfStyle w:val="000000100000" w:firstRow="0" w:lastRow="0" w:firstColumn="0" w:lastColumn="0" w:oddVBand="0" w:evenVBand="0" w:oddHBand="1" w:evenHBand="0" w:firstRowFirstColumn="0" w:firstRowLastColumn="0" w:lastRowFirstColumn="0" w:lastRowLastColumn="0"/>
              <w:rPr>
                <w:b/>
              </w:rPr>
            </w:pPr>
            <w:r w:rsidRPr="00EB5BC1">
              <w:rPr>
                <w:b/>
              </w:rPr>
              <w:t>Checksum</w:t>
            </w:r>
          </w:p>
        </w:tc>
      </w:tr>
    </w:tbl>
    <w:p w14:paraId="4A2025D7" w14:textId="77777777" w:rsidR="000F14E4" w:rsidRPr="000F14E4" w:rsidRDefault="000F14E4" w:rsidP="000F14E4">
      <w:pPr>
        <w:rPr>
          <w:rFonts w:ascii="Times New Roman" w:hAnsi="Times New Roman"/>
          <w:b/>
          <w:sz w:val="20"/>
        </w:rPr>
      </w:pPr>
    </w:p>
    <w:p w14:paraId="2B477431" w14:textId="05559A1F" w:rsidR="00537E90" w:rsidRDefault="004A04EF" w:rsidP="00537E90">
      <w:r>
        <w:t>Specific examples of the communications are shown here:</w:t>
      </w:r>
    </w:p>
    <w:p w14:paraId="35D9F33F" w14:textId="77777777" w:rsidR="004A04EF" w:rsidRDefault="004A04EF" w:rsidP="00537E90"/>
    <w:p w14:paraId="40064FC2" w14:textId="77777777" w:rsidR="004A04EF" w:rsidRDefault="004A04EF" w:rsidP="00537E90"/>
    <w:p w14:paraId="219F86C3" w14:textId="77777777" w:rsidR="00F0796C" w:rsidRDefault="00F0796C" w:rsidP="00537E90"/>
    <w:p w14:paraId="0001B5BE" w14:textId="77777777" w:rsidR="00F0796C" w:rsidRDefault="00F0796C" w:rsidP="00537E90"/>
    <w:p w14:paraId="485B49B0" w14:textId="77777777" w:rsidR="00F0796C" w:rsidRDefault="00F0796C" w:rsidP="00537E90"/>
    <w:p w14:paraId="7126D28E" w14:textId="77777777" w:rsidR="00F0796C" w:rsidRDefault="00F0796C" w:rsidP="00537E90"/>
    <w:p w14:paraId="5CA5F7C3" w14:textId="77777777" w:rsidR="00F0796C" w:rsidRDefault="00F0796C" w:rsidP="00537E90"/>
    <w:p w14:paraId="661EE774" w14:textId="77777777" w:rsidR="00F0796C" w:rsidRDefault="00F0796C" w:rsidP="00537E90"/>
    <w:p w14:paraId="6F413F89" w14:textId="77777777" w:rsidR="00537E90" w:rsidRDefault="00537E90" w:rsidP="00537E90">
      <w:pPr>
        <w:pStyle w:val="Caption"/>
        <w:keepNext/>
      </w:pPr>
      <w:r>
        <w:lastRenderedPageBreak/>
        <w:t xml:space="preserve">Table </w:t>
      </w:r>
      <w:fldSimple w:instr=" SEQ Table \* ARABIC ">
        <w:r w:rsidR="004C1661">
          <w:rPr>
            <w:noProof/>
          </w:rPr>
          <w:t>4</w:t>
        </w:r>
      </w:fldSimple>
      <w:r>
        <w:rPr>
          <w:noProof/>
        </w:rPr>
        <w:t>: Data provided in active channel heartbeat</w:t>
      </w:r>
    </w:p>
    <w:p w14:paraId="352F4C67" w14:textId="77777777" w:rsidR="00537E90" w:rsidRDefault="00537E90" w:rsidP="00537E90">
      <w:pPr>
        <w:rPr>
          <w:b/>
        </w:rPr>
      </w:pPr>
      <w:r w:rsidRPr="0073179B">
        <w:rPr>
          <w:b/>
        </w:rPr>
        <w:object w:dxaOrig="10175" w:dyaOrig="4958" w14:anchorId="6D624C4E">
          <v:shape id="_x0000_i1026" type="#_x0000_t75" style="width:508.8pt;height:248pt" o:ole="">
            <v:imagedata r:id="rId23" o:title=""/>
          </v:shape>
          <o:OLEObject Type="Embed" ProgID="Excel.Sheet.12" ShapeID="_x0000_i1026" DrawAspect="Content" ObjectID="_1229380864" r:id="rId24"/>
        </w:object>
      </w:r>
    </w:p>
    <w:p w14:paraId="7292D8F7" w14:textId="77777777" w:rsidR="00537E90" w:rsidRDefault="00537E90" w:rsidP="00537E90">
      <w:pPr>
        <w:pStyle w:val="Caption"/>
        <w:keepNext/>
      </w:pPr>
      <w:bookmarkStart w:id="17" w:name="_Ref143693862"/>
      <w:r>
        <w:t xml:space="preserve">Table </w:t>
      </w:r>
      <w:fldSimple w:instr=" SEQ Table \* ARABIC ">
        <w:r w:rsidR="004C1661">
          <w:rPr>
            <w:noProof/>
          </w:rPr>
          <w:t>5</w:t>
        </w:r>
      </w:fldSimple>
      <w:bookmarkEnd w:id="17"/>
      <w:r>
        <w:t xml:space="preserve"> : List of Basic Requests</w:t>
      </w:r>
    </w:p>
    <w:tbl>
      <w:tblPr>
        <w:tblStyle w:val="TableGrid"/>
        <w:tblW w:w="0" w:type="auto"/>
        <w:tblLook w:val="04A0" w:firstRow="1" w:lastRow="0" w:firstColumn="1" w:lastColumn="0" w:noHBand="0" w:noVBand="1"/>
      </w:tblPr>
      <w:tblGrid>
        <w:gridCol w:w="1278"/>
        <w:gridCol w:w="2880"/>
        <w:gridCol w:w="5418"/>
      </w:tblGrid>
      <w:tr w:rsidR="00537E90" w14:paraId="5B41E2FF" w14:textId="77777777" w:rsidTr="00E764BA">
        <w:tc>
          <w:tcPr>
            <w:tcW w:w="1278" w:type="dxa"/>
          </w:tcPr>
          <w:p w14:paraId="069A7BDD" w14:textId="77777777" w:rsidR="00537E90" w:rsidRDefault="00537E90" w:rsidP="00E764BA">
            <w:pPr>
              <w:rPr>
                <w:b/>
              </w:rPr>
            </w:pPr>
            <w:r>
              <w:rPr>
                <w:b/>
              </w:rPr>
              <w:t>Request #</w:t>
            </w:r>
          </w:p>
        </w:tc>
        <w:tc>
          <w:tcPr>
            <w:tcW w:w="2880" w:type="dxa"/>
          </w:tcPr>
          <w:p w14:paraId="6F8E71C6" w14:textId="77777777" w:rsidR="00537E90" w:rsidRDefault="00537E90" w:rsidP="00E764BA">
            <w:pPr>
              <w:rPr>
                <w:b/>
              </w:rPr>
            </w:pPr>
            <w:r>
              <w:rPr>
                <w:b/>
              </w:rPr>
              <w:t>Request Name</w:t>
            </w:r>
          </w:p>
        </w:tc>
        <w:tc>
          <w:tcPr>
            <w:tcW w:w="5418" w:type="dxa"/>
          </w:tcPr>
          <w:p w14:paraId="46AFA460" w14:textId="77777777" w:rsidR="00537E90" w:rsidRDefault="00537E90" w:rsidP="00E764BA">
            <w:pPr>
              <w:rPr>
                <w:b/>
              </w:rPr>
            </w:pPr>
            <w:r>
              <w:rPr>
                <w:b/>
              </w:rPr>
              <w:t>Description</w:t>
            </w:r>
          </w:p>
        </w:tc>
      </w:tr>
      <w:tr w:rsidR="00537E90" w14:paraId="07B69B24" w14:textId="77777777" w:rsidTr="00E764BA">
        <w:tc>
          <w:tcPr>
            <w:tcW w:w="1278" w:type="dxa"/>
          </w:tcPr>
          <w:p w14:paraId="09AE2E9A" w14:textId="77777777" w:rsidR="00537E90" w:rsidRDefault="00537E90" w:rsidP="00E764BA">
            <w:pPr>
              <w:rPr>
                <w:b/>
              </w:rPr>
            </w:pPr>
            <w:r>
              <w:rPr>
                <w:b/>
              </w:rPr>
              <w:t>0</w:t>
            </w:r>
          </w:p>
        </w:tc>
        <w:tc>
          <w:tcPr>
            <w:tcW w:w="2880" w:type="dxa"/>
          </w:tcPr>
          <w:p w14:paraId="7A3E74E0" w14:textId="77777777" w:rsidR="00537E90" w:rsidRDefault="00537E90" w:rsidP="00E764BA">
            <w:pPr>
              <w:rPr>
                <w:b/>
              </w:rPr>
            </w:pPr>
            <w:r>
              <w:rPr>
                <w:b/>
              </w:rPr>
              <w:t>Stop</w:t>
            </w:r>
          </w:p>
        </w:tc>
        <w:tc>
          <w:tcPr>
            <w:tcW w:w="5418" w:type="dxa"/>
          </w:tcPr>
          <w:p w14:paraId="4916B8A6" w14:textId="77777777" w:rsidR="00537E90" w:rsidRDefault="00537E90" w:rsidP="00E764BA">
            <w:pPr>
              <w:rPr>
                <w:b/>
              </w:rPr>
            </w:pPr>
            <w:r>
              <w:rPr>
                <w:b/>
              </w:rPr>
              <w:t>Halts testing on the specified channel, sets output to 0. Status becomes idle.</w:t>
            </w:r>
          </w:p>
        </w:tc>
      </w:tr>
      <w:tr w:rsidR="00537E90" w14:paraId="4BB3762F" w14:textId="77777777" w:rsidTr="00E764BA">
        <w:tc>
          <w:tcPr>
            <w:tcW w:w="1278" w:type="dxa"/>
          </w:tcPr>
          <w:p w14:paraId="036A5799" w14:textId="77777777" w:rsidR="00537E90" w:rsidRDefault="00537E90" w:rsidP="00E764BA">
            <w:pPr>
              <w:rPr>
                <w:b/>
              </w:rPr>
            </w:pPr>
            <w:r>
              <w:rPr>
                <w:b/>
              </w:rPr>
              <w:t>1</w:t>
            </w:r>
          </w:p>
        </w:tc>
        <w:tc>
          <w:tcPr>
            <w:tcW w:w="2880" w:type="dxa"/>
          </w:tcPr>
          <w:p w14:paraId="21AF3FCE" w14:textId="77777777" w:rsidR="00537E90" w:rsidRDefault="00537E90" w:rsidP="00E764BA">
            <w:pPr>
              <w:rPr>
                <w:b/>
              </w:rPr>
            </w:pPr>
            <w:r>
              <w:rPr>
                <w:b/>
              </w:rPr>
              <w:t>Start</w:t>
            </w:r>
          </w:p>
        </w:tc>
        <w:tc>
          <w:tcPr>
            <w:tcW w:w="5418" w:type="dxa"/>
          </w:tcPr>
          <w:p w14:paraId="5B2F96A7" w14:textId="77777777" w:rsidR="00537E90" w:rsidRDefault="00537E90" w:rsidP="00E764BA">
            <w:pPr>
              <w:rPr>
                <w:b/>
              </w:rPr>
            </w:pPr>
            <w:r>
              <w:rPr>
                <w:b/>
              </w:rPr>
              <w:t>Will enable the specified channel at whatever step and profile it was stopped at. (ex. Resume from a fault)</w:t>
            </w:r>
          </w:p>
        </w:tc>
      </w:tr>
      <w:tr w:rsidR="00537E90" w14:paraId="08949D70" w14:textId="77777777" w:rsidTr="00E764BA">
        <w:tc>
          <w:tcPr>
            <w:tcW w:w="1278" w:type="dxa"/>
          </w:tcPr>
          <w:p w14:paraId="3EC9CA08" w14:textId="77777777" w:rsidR="00537E90" w:rsidRDefault="00537E90" w:rsidP="00E764BA">
            <w:pPr>
              <w:rPr>
                <w:b/>
              </w:rPr>
            </w:pPr>
            <w:r>
              <w:rPr>
                <w:b/>
              </w:rPr>
              <w:t>2</w:t>
            </w:r>
          </w:p>
        </w:tc>
        <w:tc>
          <w:tcPr>
            <w:tcW w:w="2880" w:type="dxa"/>
          </w:tcPr>
          <w:p w14:paraId="5E587064" w14:textId="77777777" w:rsidR="00537E90" w:rsidRDefault="00537E90" w:rsidP="00E764BA">
            <w:pPr>
              <w:rPr>
                <w:b/>
              </w:rPr>
            </w:pPr>
            <w:r>
              <w:rPr>
                <w:b/>
              </w:rPr>
              <w:t>Reset energy counters</w:t>
            </w:r>
          </w:p>
        </w:tc>
        <w:tc>
          <w:tcPr>
            <w:tcW w:w="5418" w:type="dxa"/>
          </w:tcPr>
          <w:p w14:paraId="01DCA438" w14:textId="77777777" w:rsidR="00537E90" w:rsidRDefault="00537E90" w:rsidP="00E764BA">
            <w:pPr>
              <w:rPr>
                <w:b/>
              </w:rPr>
            </w:pPr>
            <w:r>
              <w:rPr>
                <w:b/>
              </w:rPr>
              <w:t>Zeros out the Charge, load, and SOC, counts for the specified channel.</w:t>
            </w:r>
          </w:p>
        </w:tc>
      </w:tr>
      <w:tr w:rsidR="00537E90" w14:paraId="3E1BA79E" w14:textId="77777777" w:rsidTr="00E764BA">
        <w:tc>
          <w:tcPr>
            <w:tcW w:w="1278" w:type="dxa"/>
          </w:tcPr>
          <w:p w14:paraId="486881CB" w14:textId="77777777" w:rsidR="00537E90" w:rsidRDefault="00537E90" w:rsidP="00E764BA">
            <w:pPr>
              <w:rPr>
                <w:b/>
              </w:rPr>
            </w:pPr>
            <w:r>
              <w:rPr>
                <w:b/>
              </w:rPr>
              <w:t>3</w:t>
            </w:r>
          </w:p>
        </w:tc>
        <w:tc>
          <w:tcPr>
            <w:tcW w:w="2880" w:type="dxa"/>
          </w:tcPr>
          <w:p w14:paraId="6C482ABE" w14:textId="77777777" w:rsidR="00537E90" w:rsidRDefault="00537E90" w:rsidP="00E764BA">
            <w:pPr>
              <w:rPr>
                <w:b/>
              </w:rPr>
            </w:pPr>
          </w:p>
        </w:tc>
        <w:tc>
          <w:tcPr>
            <w:tcW w:w="5418" w:type="dxa"/>
          </w:tcPr>
          <w:p w14:paraId="279C9C0F" w14:textId="77777777" w:rsidR="00537E90" w:rsidRDefault="00537E90" w:rsidP="00E764BA">
            <w:pPr>
              <w:rPr>
                <w:b/>
              </w:rPr>
            </w:pPr>
          </w:p>
        </w:tc>
      </w:tr>
      <w:tr w:rsidR="00537E90" w14:paraId="7ED3FFFC" w14:textId="77777777" w:rsidTr="00E764BA">
        <w:tc>
          <w:tcPr>
            <w:tcW w:w="1278" w:type="dxa"/>
          </w:tcPr>
          <w:p w14:paraId="45FA2CC5" w14:textId="77777777" w:rsidR="00537E90" w:rsidRDefault="00537E90" w:rsidP="00E764BA">
            <w:pPr>
              <w:rPr>
                <w:b/>
              </w:rPr>
            </w:pPr>
            <w:r>
              <w:rPr>
                <w:b/>
              </w:rPr>
              <w:t>4</w:t>
            </w:r>
          </w:p>
        </w:tc>
        <w:tc>
          <w:tcPr>
            <w:tcW w:w="2880" w:type="dxa"/>
          </w:tcPr>
          <w:p w14:paraId="29944946" w14:textId="77777777" w:rsidR="00537E90" w:rsidRDefault="00537E90" w:rsidP="00E764BA">
            <w:pPr>
              <w:rPr>
                <w:b/>
              </w:rPr>
            </w:pPr>
          </w:p>
        </w:tc>
        <w:tc>
          <w:tcPr>
            <w:tcW w:w="5418" w:type="dxa"/>
          </w:tcPr>
          <w:p w14:paraId="38CBD5C0" w14:textId="77777777" w:rsidR="00537E90" w:rsidRDefault="00537E90" w:rsidP="00E764BA">
            <w:pPr>
              <w:rPr>
                <w:b/>
              </w:rPr>
            </w:pPr>
          </w:p>
        </w:tc>
      </w:tr>
      <w:tr w:rsidR="00537E90" w14:paraId="258BA3CE" w14:textId="77777777" w:rsidTr="00E764BA">
        <w:tc>
          <w:tcPr>
            <w:tcW w:w="1278" w:type="dxa"/>
          </w:tcPr>
          <w:p w14:paraId="26107390" w14:textId="36D5ED0C" w:rsidR="00537E90" w:rsidRDefault="00AA36B7" w:rsidP="00E764BA">
            <w:pPr>
              <w:rPr>
                <w:b/>
              </w:rPr>
            </w:pPr>
            <w:r>
              <w:rPr>
                <w:b/>
              </w:rPr>
              <w:t>128</w:t>
            </w:r>
            <w:bookmarkStart w:id="18" w:name="_GoBack"/>
            <w:bookmarkEnd w:id="18"/>
          </w:p>
        </w:tc>
        <w:tc>
          <w:tcPr>
            <w:tcW w:w="2880" w:type="dxa"/>
          </w:tcPr>
          <w:p w14:paraId="602E2F75" w14:textId="77777777" w:rsidR="00537E90" w:rsidRDefault="00537E90" w:rsidP="00E764BA">
            <w:pPr>
              <w:rPr>
                <w:b/>
              </w:rPr>
            </w:pPr>
            <w:r>
              <w:rPr>
                <w:b/>
              </w:rPr>
              <w:t>Test mode</w:t>
            </w:r>
          </w:p>
        </w:tc>
        <w:tc>
          <w:tcPr>
            <w:tcW w:w="5418" w:type="dxa"/>
          </w:tcPr>
          <w:p w14:paraId="66DF74AB" w14:textId="77777777" w:rsidR="00537E90" w:rsidRDefault="00537E90" w:rsidP="00E764BA">
            <w:pPr>
              <w:rPr>
                <w:b/>
              </w:rPr>
            </w:pPr>
            <w:r>
              <w:rPr>
                <w:b/>
              </w:rPr>
              <w:t xml:space="preserve">Outputs ramp data </w:t>
            </w:r>
            <w:r w:rsidRPr="006B0B81">
              <w:rPr>
                <w:b/>
                <w:strike/>
              </w:rPr>
              <w:t>for channels 0 and 1</w:t>
            </w:r>
            <w:r>
              <w:rPr>
                <w:b/>
              </w:rPr>
              <w:t xml:space="preserve"> until stopped </w:t>
            </w:r>
          </w:p>
        </w:tc>
      </w:tr>
      <w:tr w:rsidR="00537E90" w14:paraId="42A2BD30" w14:textId="77777777" w:rsidTr="00E764BA">
        <w:tc>
          <w:tcPr>
            <w:tcW w:w="1278" w:type="dxa"/>
          </w:tcPr>
          <w:p w14:paraId="7917EDF3" w14:textId="77777777" w:rsidR="00537E90" w:rsidRDefault="00537E90" w:rsidP="00E764BA">
            <w:pPr>
              <w:rPr>
                <w:b/>
              </w:rPr>
            </w:pPr>
          </w:p>
        </w:tc>
        <w:tc>
          <w:tcPr>
            <w:tcW w:w="2880" w:type="dxa"/>
          </w:tcPr>
          <w:p w14:paraId="2610747F" w14:textId="77777777" w:rsidR="00537E90" w:rsidRDefault="00537E90" w:rsidP="00E764BA">
            <w:pPr>
              <w:rPr>
                <w:b/>
              </w:rPr>
            </w:pPr>
          </w:p>
        </w:tc>
        <w:tc>
          <w:tcPr>
            <w:tcW w:w="5418" w:type="dxa"/>
          </w:tcPr>
          <w:p w14:paraId="6051F14B" w14:textId="77777777" w:rsidR="00537E90" w:rsidRDefault="00537E90" w:rsidP="00E764BA">
            <w:pPr>
              <w:rPr>
                <w:b/>
              </w:rPr>
            </w:pPr>
          </w:p>
        </w:tc>
      </w:tr>
    </w:tbl>
    <w:p w14:paraId="7840A656" w14:textId="77777777" w:rsidR="00537E90" w:rsidRDefault="00537E90" w:rsidP="00537E90">
      <w:pPr>
        <w:rPr>
          <w:b/>
        </w:rPr>
      </w:pPr>
    </w:p>
    <w:p w14:paraId="633A3185" w14:textId="77777777" w:rsidR="00537E90" w:rsidRDefault="00537E90" w:rsidP="00537E90">
      <w:pPr>
        <w:rPr>
          <w:b/>
        </w:rPr>
      </w:pPr>
    </w:p>
    <w:p w14:paraId="4A8A93F5" w14:textId="77777777" w:rsidR="00537E90" w:rsidRDefault="00537E90" w:rsidP="00537E90">
      <w:pPr>
        <w:pStyle w:val="Caption"/>
        <w:keepNext/>
      </w:pPr>
      <w:r>
        <w:t xml:space="preserve">Table </w:t>
      </w:r>
      <w:fldSimple w:instr=" SEQ Table \* ARABIC ">
        <w:r w:rsidR="004C1661">
          <w:rPr>
            <w:noProof/>
          </w:rPr>
          <w:t>6</w:t>
        </w:r>
      </w:fldSimple>
      <w:r>
        <w:t xml:space="preserve"> : List of updatable variables</w:t>
      </w:r>
    </w:p>
    <w:tbl>
      <w:tblPr>
        <w:tblStyle w:val="TableGrid"/>
        <w:tblW w:w="0" w:type="auto"/>
        <w:tblLook w:val="04A0" w:firstRow="1" w:lastRow="0" w:firstColumn="1" w:lastColumn="0" w:noHBand="0" w:noVBand="1"/>
      </w:tblPr>
      <w:tblGrid>
        <w:gridCol w:w="1278"/>
        <w:gridCol w:w="2880"/>
        <w:gridCol w:w="3024"/>
        <w:gridCol w:w="2394"/>
      </w:tblGrid>
      <w:tr w:rsidR="00537E90" w14:paraId="27FD3C89" w14:textId="77777777" w:rsidTr="00E764BA">
        <w:tc>
          <w:tcPr>
            <w:tcW w:w="1278" w:type="dxa"/>
          </w:tcPr>
          <w:p w14:paraId="415AF346" w14:textId="77777777" w:rsidR="00537E90" w:rsidRDefault="00537E90" w:rsidP="00E764BA">
            <w:pPr>
              <w:rPr>
                <w:b/>
              </w:rPr>
            </w:pPr>
            <w:r>
              <w:rPr>
                <w:b/>
              </w:rPr>
              <w:t>Variable #</w:t>
            </w:r>
          </w:p>
        </w:tc>
        <w:tc>
          <w:tcPr>
            <w:tcW w:w="2880" w:type="dxa"/>
          </w:tcPr>
          <w:p w14:paraId="59339307" w14:textId="77777777" w:rsidR="00537E90" w:rsidRDefault="00537E90" w:rsidP="00E764BA">
            <w:pPr>
              <w:rPr>
                <w:b/>
              </w:rPr>
            </w:pPr>
            <w:r>
              <w:rPr>
                <w:b/>
              </w:rPr>
              <w:t>Variable Name</w:t>
            </w:r>
          </w:p>
        </w:tc>
        <w:tc>
          <w:tcPr>
            <w:tcW w:w="3024" w:type="dxa"/>
          </w:tcPr>
          <w:p w14:paraId="2A9C6224" w14:textId="77777777" w:rsidR="00537E90" w:rsidRDefault="00537E90" w:rsidP="00E764BA">
            <w:pPr>
              <w:rPr>
                <w:b/>
              </w:rPr>
            </w:pPr>
            <w:r>
              <w:rPr>
                <w:b/>
              </w:rPr>
              <w:t>Units / type (Range)</w:t>
            </w:r>
          </w:p>
        </w:tc>
        <w:tc>
          <w:tcPr>
            <w:tcW w:w="2394" w:type="dxa"/>
          </w:tcPr>
          <w:p w14:paraId="4C6DB673" w14:textId="77777777" w:rsidR="00537E90" w:rsidRDefault="00537E90" w:rsidP="00E764BA">
            <w:pPr>
              <w:rPr>
                <w:b/>
              </w:rPr>
            </w:pPr>
            <w:r>
              <w:rPr>
                <w:b/>
              </w:rPr>
              <w:t>Description</w:t>
            </w:r>
          </w:p>
        </w:tc>
      </w:tr>
      <w:tr w:rsidR="00537E90" w14:paraId="2F99E025" w14:textId="77777777" w:rsidTr="00E764BA">
        <w:tc>
          <w:tcPr>
            <w:tcW w:w="1278" w:type="dxa"/>
          </w:tcPr>
          <w:p w14:paraId="390816AE" w14:textId="77777777" w:rsidR="00537E90" w:rsidRDefault="00537E90" w:rsidP="00E764BA">
            <w:pPr>
              <w:rPr>
                <w:b/>
              </w:rPr>
            </w:pPr>
            <w:r>
              <w:rPr>
                <w:b/>
              </w:rPr>
              <w:t>0</w:t>
            </w:r>
          </w:p>
        </w:tc>
        <w:tc>
          <w:tcPr>
            <w:tcW w:w="2880" w:type="dxa"/>
          </w:tcPr>
          <w:p w14:paraId="065AF2EC" w14:textId="77777777" w:rsidR="00537E90" w:rsidRDefault="00537E90" w:rsidP="00E764BA">
            <w:pPr>
              <w:rPr>
                <w:b/>
              </w:rPr>
            </w:pPr>
            <w:r>
              <w:rPr>
                <w:b/>
              </w:rPr>
              <w:t>Chamber Temp</w:t>
            </w:r>
          </w:p>
        </w:tc>
        <w:tc>
          <w:tcPr>
            <w:tcW w:w="3024" w:type="dxa"/>
          </w:tcPr>
          <w:p w14:paraId="6A25F5D0" w14:textId="77777777"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14:paraId="4D54219A" w14:textId="77777777" w:rsidR="00537E90" w:rsidRDefault="00537E90" w:rsidP="00E764BA">
            <w:pPr>
              <w:rPr>
                <w:b/>
              </w:rPr>
            </w:pPr>
            <w:proofErr w:type="spellStart"/>
            <w:r>
              <w:rPr>
                <w:b/>
              </w:rPr>
              <w:t>Setpoint</w:t>
            </w:r>
            <w:proofErr w:type="spellEnd"/>
            <w:r>
              <w:rPr>
                <w:b/>
              </w:rPr>
              <w:t xml:space="preserve"> for chamber</w:t>
            </w:r>
          </w:p>
        </w:tc>
      </w:tr>
      <w:tr w:rsidR="00537E90" w14:paraId="6C2AD05F" w14:textId="77777777" w:rsidTr="00E764BA">
        <w:tc>
          <w:tcPr>
            <w:tcW w:w="1278" w:type="dxa"/>
          </w:tcPr>
          <w:p w14:paraId="3D38C50E" w14:textId="77777777" w:rsidR="00537E90" w:rsidRDefault="00537E90" w:rsidP="00E764BA">
            <w:pPr>
              <w:rPr>
                <w:b/>
              </w:rPr>
            </w:pPr>
            <w:r>
              <w:rPr>
                <w:b/>
              </w:rPr>
              <w:t>1</w:t>
            </w:r>
          </w:p>
        </w:tc>
        <w:tc>
          <w:tcPr>
            <w:tcW w:w="2880" w:type="dxa"/>
          </w:tcPr>
          <w:p w14:paraId="45EC8D37" w14:textId="77777777" w:rsidR="00537E90" w:rsidRDefault="00537E90" w:rsidP="00E764BA">
            <w:pPr>
              <w:rPr>
                <w:b/>
              </w:rPr>
            </w:pPr>
            <w:r>
              <w:rPr>
                <w:b/>
              </w:rPr>
              <w:t>Max cell temperature</w:t>
            </w:r>
          </w:p>
        </w:tc>
        <w:tc>
          <w:tcPr>
            <w:tcW w:w="3024" w:type="dxa"/>
          </w:tcPr>
          <w:p w14:paraId="1EF25CBC" w14:textId="77777777" w:rsidR="00537E90" w:rsidRDefault="00537E90" w:rsidP="00E764BA">
            <w:pPr>
              <w:rPr>
                <w:b/>
              </w:rPr>
            </w:pPr>
            <w:r>
              <w:rPr>
                <w:b/>
              </w:rPr>
              <w:t xml:space="preserve">0.1 Deg C / </w:t>
            </w:r>
            <w:proofErr w:type="spellStart"/>
            <w:r>
              <w:rPr>
                <w:b/>
              </w:rPr>
              <w:t>int</w:t>
            </w:r>
            <w:proofErr w:type="spellEnd"/>
            <w:r>
              <w:rPr>
                <w:b/>
              </w:rPr>
              <w:t xml:space="preserve"> (+- 3,200)</w:t>
            </w:r>
          </w:p>
        </w:tc>
        <w:tc>
          <w:tcPr>
            <w:tcW w:w="2394" w:type="dxa"/>
          </w:tcPr>
          <w:p w14:paraId="52DC6566" w14:textId="77777777" w:rsidR="00537E90" w:rsidRDefault="00537E90" w:rsidP="00E764BA">
            <w:pPr>
              <w:rPr>
                <w:b/>
              </w:rPr>
            </w:pPr>
            <w:r>
              <w:rPr>
                <w:b/>
              </w:rPr>
              <w:t>Fault temp for cell</w:t>
            </w:r>
          </w:p>
        </w:tc>
      </w:tr>
      <w:tr w:rsidR="00537E90" w14:paraId="57CA539C" w14:textId="77777777" w:rsidTr="00E764BA">
        <w:tc>
          <w:tcPr>
            <w:tcW w:w="1278" w:type="dxa"/>
          </w:tcPr>
          <w:p w14:paraId="4188AFF1" w14:textId="77777777" w:rsidR="00537E90" w:rsidRDefault="00537E90" w:rsidP="00E764BA">
            <w:pPr>
              <w:rPr>
                <w:b/>
              </w:rPr>
            </w:pPr>
            <w:r>
              <w:rPr>
                <w:b/>
              </w:rPr>
              <w:t>2</w:t>
            </w:r>
          </w:p>
        </w:tc>
        <w:tc>
          <w:tcPr>
            <w:tcW w:w="2880" w:type="dxa"/>
          </w:tcPr>
          <w:p w14:paraId="33D28BE4" w14:textId="77777777" w:rsidR="00537E90" w:rsidRDefault="00537E90" w:rsidP="00E764BA">
            <w:pPr>
              <w:rPr>
                <w:b/>
              </w:rPr>
            </w:pPr>
            <w:r>
              <w:rPr>
                <w:b/>
              </w:rPr>
              <w:t>BSF (battery scale factor)</w:t>
            </w:r>
          </w:p>
        </w:tc>
        <w:tc>
          <w:tcPr>
            <w:tcW w:w="3024" w:type="dxa"/>
          </w:tcPr>
          <w:p w14:paraId="2F4D6D6A" w14:textId="77777777" w:rsidR="00537E90" w:rsidRDefault="00537E90" w:rsidP="00E764BA">
            <w:pPr>
              <w:rPr>
                <w:b/>
              </w:rPr>
            </w:pPr>
            <w:r>
              <w:rPr>
                <w:b/>
              </w:rPr>
              <w:t xml:space="preserve">- / Unsigned </w:t>
            </w:r>
            <w:proofErr w:type="spellStart"/>
            <w:r>
              <w:rPr>
                <w:b/>
              </w:rPr>
              <w:t>int</w:t>
            </w:r>
            <w:proofErr w:type="spellEnd"/>
            <w:r>
              <w:rPr>
                <w:b/>
              </w:rPr>
              <w:t xml:space="preserve"> (64,000)</w:t>
            </w:r>
          </w:p>
        </w:tc>
        <w:tc>
          <w:tcPr>
            <w:tcW w:w="2394" w:type="dxa"/>
          </w:tcPr>
          <w:p w14:paraId="486B4F34" w14:textId="77777777" w:rsidR="00537E90" w:rsidRDefault="00537E90" w:rsidP="00E764BA">
            <w:pPr>
              <w:rPr>
                <w:b/>
              </w:rPr>
            </w:pPr>
            <w:r>
              <w:rPr>
                <w:b/>
              </w:rPr>
              <w:t>BSF for relative profiles</w:t>
            </w:r>
          </w:p>
        </w:tc>
      </w:tr>
      <w:tr w:rsidR="00537E90" w14:paraId="4A3E2145" w14:textId="77777777" w:rsidTr="00E764BA">
        <w:tc>
          <w:tcPr>
            <w:tcW w:w="1278" w:type="dxa"/>
          </w:tcPr>
          <w:p w14:paraId="07F659B9" w14:textId="77777777" w:rsidR="00537E90" w:rsidRDefault="00537E90" w:rsidP="00E764BA">
            <w:pPr>
              <w:rPr>
                <w:b/>
              </w:rPr>
            </w:pPr>
            <w:r>
              <w:rPr>
                <w:b/>
              </w:rPr>
              <w:t>3</w:t>
            </w:r>
          </w:p>
        </w:tc>
        <w:tc>
          <w:tcPr>
            <w:tcW w:w="2880" w:type="dxa"/>
          </w:tcPr>
          <w:p w14:paraId="10DCBDB7" w14:textId="77777777" w:rsidR="00537E90" w:rsidRDefault="00537E90" w:rsidP="00E764BA">
            <w:pPr>
              <w:rPr>
                <w:b/>
              </w:rPr>
            </w:pPr>
            <w:r>
              <w:rPr>
                <w:b/>
              </w:rPr>
              <w:t>Max cell voltage</w:t>
            </w:r>
          </w:p>
        </w:tc>
        <w:tc>
          <w:tcPr>
            <w:tcW w:w="3024" w:type="dxa"/>
          </w:tcPr>
          <w:p w14:paraId="7F66CF19" w14:textId="77777777"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14:paraId="2623E613" w14:textId="77777777" w:rsidR="00537E90" w:rsidRDefault="00537E90" w:rsidP="00E764BA">
            <w:pPr>
              <w:rPr>
                <w:b/>
              </w:rPr>
            </w:pPr>
            <w:r>
              <w:rPr>
                <w:b/>
              </w:rPr>
              <w:t>Battery voltage for high voltage fault</w:t>
            </w:r>
          </w:p>
        </w:tc>
      </w:tr>
      <w:tr w:rsidR="00537E90" w14:paraId="47E7A833" w14:textId="77777777" w:rsidTr="00E764BA">
        <w:tc>
          <w:tcPr>
            <w:tcW w:w="1278" w:type="dxa"/>
          </w:tcPr>
          <w:p w14:paraId="4C8F4103" w14:textId="77777777" w:rsidR="00537E90" w:rsidRDefault="00537E90" w:rsidP="00E764BA">
            <w:pPr>
              <w:rPr>
                <w:b/>
              </w:rPr>
            </w:pPr>
            <w:r>
              <w:rPr>
                <w:b/>
              </w:rPr>
              <w:t>4</w:t>
            </w:r>
          </w:p>
        </w:tc>
        <w:tc>
          <w:tcPr>
            <w:tcW w:w="2880" w:type="dxa"/>
          </w:tcPr>
          <w:p w14:paraId="2EBDEDFA" w14:textId="77777777" w:rsidR="00537E90" w:rsidRDefault="00537E90" w:rsidP="00E764BA">
            <w:pPr>
              <w:rPr>
                <w:b/>
              </w:rPr>
            </w:pPr>
            <w:r>
              <w:rPr>
                <w:b/>
              </w:rPr>
              <w:t>Min cell voltage</w:t>
            </w:r>
          </w:p>
        </w:tc>
        <w:tc>
          <w:tcPr>
            <w:tcW w:w="3024" w:type="dxa"/>
          </w:tcPr>
          <w:p w14:paraId="475F5A26" w14:textId="77777777" w:rsidR="00537E90" w:rsidRDefault="00537E90" w:rsidP="00E764BA">
            <w:pPr>
              <w:rPr>
                <w:b/>
              </w:rPr>
            </w:pPr>
            <w:r>
              <w:rPr>
                <w:b/>
              </w:rPr>
              <w:t xml:space="preserve">mV / unsigned </w:t>
            </w:r>
            <w:proofErr w:type="spellStart"/>
            <w:r>
              <w:rPr>
                <w:b/>
              </w:rPr>
              <w:t>int</w:t>
            </w:r>
            <w:proofErr w:type="spellEnd"/>
            <w:r>
              <w:rPr>
                <w:b/>
              </w:rPr>
              <w:t xml:space="preserve"> (64V)</w:t>
            </w:r>
          </w:p>
        </w:tc>
        <w:tc>
          <w:tcPr>
            <w:tcW w:w="2394" w:type="dxa"/>
          </w:tcPr>
          <w:p w14:paraId="301244D7" w14:textId="77777777" w:rsidR="00537E90" w:rsidRDefault="00537E90" w:rsidP="00E764BA">
            <w:pPr>
              <w:rPr>
                <w:b/>
              </w:rPr>
            </w:pPr>
            <w:r>
              <w:rPr>
                <w:b/>
              </w:rPr>
              <w:t>Battery voltage for low voltage fault</w:t>
            </w:r>
          </w:p>
        </w:tc>
      </w:tr>
      <w:tr w:rsidR="00537E90" w14:paraId="5A322C2F" w14:textId="77777777" w:rsidTr="00E764BA">
        <w:tc>
          <w:tcPr>
            <w:tcW w:w="1278" w:type="dxa"/>
          </w:tcPr>
          <w:p w14:paraId="1D2C79EE" w14:textId="77777777" w:rsidR="00537E90" w:rsidRDefault="00537E90" w:rsidP="00E764BA">
            <w:pPr>
              <w:rPr>
                <w:b/>
              </w:rPr>
            </w:pPr>
            <w:r>
              <w:rPr>
                <w:b/>
              </w:rPr>
              <w:t>5</w:t>
            </w:r>
          </w:p>
        </w:tc>
        <w:tc>
          <w:tcPr>
            <w:tcW w:w="2880" w:type="dxa"/>
          </w:tcPr>
          <w:p w14:paraId="4E4E6B4A" w14:textId="77777777" w:rsidR="00537E90" w:rsidRDefault="00537E90" w:rsidP="00E764BA">
            <w:pPr>
              <w:rPr>
                <w:b/>
              </w:rPr>
            </w:pPr>
            <w:r>
              <w:rPr>
                <w:b/>
              </w:rPr>
              <w:t xml:space="preserve">PID </w:t>
            </w:r>
            <w:proofErr w:type="spellStart"/>
            <w:r>
              <w:rPr>
                <w:b/>
              </w:rPr>
              <w:t>kP</w:t>
            </w:r>
            <w:proofErr w:type="spellEnd"/>
          </w:p>
        </w:tc>
        <w:tc>
          <w:tcPr>
            <w:tcW w:w="3024" w:type="dxa"/>
          </w:tcPr>
          <w:p w14:paraId="3176C8D4" w14:textId="77777777" w:rsidR="00537E90" w:rsidRDefault="00537E90" w:rsidP="00E764BA">
            <w:pPr>
              <w:rPr>
                <w:b/>
              </w:rPr>
            </w:pPr>
            <w:r>
              <w:rPr>
                <w:b/>
              </w:rPr>
              <w:t>TBD</w:t>
            </w:r>
          </w:p>
        </w:tc>
        <w:tc>
          <w:tcPr>
            <w:tcW w:w="2394" w:type="dxa"/>
          </w:tcPr>
          <w:p w14:paraId="350349C7" w14:textId="77777777" w:rsidR="00537E90" w:rsidRDefault="00537E90" w:rsidP="00E764BA">
            <w:pPr>
              <w:rPr>
                <w:b/>
              </w:rPr>
            </w:pPr>
          </w:p>
        </w:tc>
      </w:tr>
      <w:tr w:rsidR="00537E90" w14:paraId="16A729A9" w14:textId="77777777" w:rsidTr="00E764BA">
        <w:tc>
          <w:tcPr>
            <w:tcW w:w="1278" w:type="dxa"/>
          </w:tcPr>
          <w:p w14:paraId="51D5FF8F" w14:textId="77777777" w:rsidR="00537E90" w:rsidRDefault="00537E90" w:rsidP="00E764BA">
            <w:pPr>
              <w:rPr>
                <w:b/>
              </w:rPr>
            </w:pPr>
            <w:r>
              <w:rPr>
                <w:b/>
              </w:rPr>
              <w:t>6</w:t>
            </w:r>
          </w:p>
        </w:tc>
        <w:tc>
          <w:tcPr>
            <w:tcW w:w="2880" w:type="dxa"/>
          </w:tcPr>
          <w:p w14:paraId="19B9EDCA" w14:textId="77777777" w:rsidR="00537E90" w:rsidRDefault="00537E90" w:rsidP="00E764BA">
            <w:pPr>
              <w:rPr>
                <w:b/>
              </w:rPr>
            </w:pPr>
            <w:r>
              <w:rPr>
                <w:b/>
              </w:rPr>
              <w:t xml:space="preserve">PID </w:t>
            </w:r>
            <w:proofErr w:type="spellStart"/>
            <w:r>
              <w:rPr>
                <w:b/>
              </w:rPr>
              <w:t>kI</w:t>
            </w:r>
            <w:proofErr w:type="spellEnd"/>
          </w:p>
        </w:tc>
        <w:tc>
          <w:tcPr>
            <w:tcW w:w="3024" w:type="dxa"/>
          </w:tcPr>
          <w:p w14:paraId="0CE413E3" w14:textId="77777777" w:rsidR="00537E90" w:rsidRDefault="00537E90" w:rsidP="00E764BA">
            <w:pPr>
              <w:rPr>
                <w:b/>
              </w:rPr>
            </w:pPr>
            <w:r>
              <w:rPr>
                <w:b/>
              </w:rPr>
              <w:t>TBD</w:t>
            </w:r>
          </w:p>
        </w:tc>
        <w:tc>
          <w:tcPr>
            <w:tcW w:w="2394" w:type="dxa"/>
          </w:tcPr>
          <w:p w14:paraId="24DB931B" w14:textId="77777777" w:rsidR="00537E90" w:rsidRDefault="00537E90" w:rsidP="00E764BA">
            <w:pPr>
              <w:rPr>
                <w:b/>
              </w:rPr>
            </w:pPr>
          </w:p>
        </w:tc>
      </w:tr>
      <w:tr w:rsidR="00537E90" w14:paraId="5ECFC560" w14:textId="77777777" w:rsidTr="00E764BA">
        <w:tc>
          <w:tcPr>
            <w:tcW w:w="1278" w:type="dxa"/>
          </w:tcPr>
          <w:p w14:paraId="25F5EA60" w14:textId="77777777" w:rsidR="00537E90" w:rsidRDefault="00537E90" w:rsidP="00E764BA">
            <w:pPr>
              <w:rPr>
                <w:b/>
              </w:rPr>
            </w:pPr>
            <w:r>
              <w:rPr>
                <w:b/>
              </w:rPr>
              <w:t>7</w:t>
            </w:r>
          </w:p>
        </w:tc>
        <w:tc>
          <w:tcPr>
            <w:tcW w:w="2880" w:type="dxa"/>
          </w:tcPr>
          <w:p w14:paraId="662D1E45" w14:textId="77777777" w:rsidR="00537E90" w:rsidRDefault="00537E90" w:rsidP="00E764BA">
            <w:pPr>
              <w:rPr>
                <w:b/>
              </w:rPr>
            </w:pPr>
            <w:r>
              <w:rPr>
                <w:b/>
              </w:rPr>
              <w:t xml:space="preserve">PID </w:t>
            </w:r>
            <w:proofErr w:type="spellStart"/>
            <w:r>
              <w:rPr>
                <w:b/>
              </w:rPr>
              <w:t>kD</w:t>
            </w:r>
            <w:proofErr w:type="spellEnd"/>
          </w:p>
        </w:tc>
        <w:tc>
          <w:tcPr>
            <w:tcW w:w="3024" w:type="dxa"/>
          </w:tcPr>
          <w:p w14:paraId="6BEF1C26" w14:textId="77777777" w:rsidR="00537E90" w:rsidRDefault="00537E90" w:rsidP="00E764BA">
            <w:pPr>
              <w:rPr>
                <w:b/>
              </w:rPr>
            </w:pPr>
            <w:r>
              <w:rPr>
                <w:b/>
              </w:rPr>
              <w:t>TBD</w:t>
            </w:r>
          </w:p>
        </w:tc>
        <w:tc>
          <w:tcPr>
            <w:tcW w:w="2394" w:type="dxa"/>
          </w:tcPr>
          <w:p w14:paraId="4F17CAE6" w14:textId="77777777" w:rsidR="00537E90" w:rsidRDefault="00537E90" w:rsidP="00E764BA">
            <w:pPr>
              <w:rPr>
                <w:b/>
              </w:rPr>
            </w:pPr>
          </w:p>
        </w:tc>
      </w:tr>
      <w:tr w:rsidR="00537E90" w14:paraId="1EE7EF0F" w14:textId="77777777" w:rsidTr="00E764BA">
        <w:tc>
          <w:tcPr>
            <w:tcW w:w="1278" w:type="dxa"/>
          </w:tcPr>
          <w:p w14:paraId="63D3DC53" w14:textId="77777777" w:rsidR="00537E90" w:rsidRDefault="00537E90" w:rsidP="00E764BA">
            <w:pPr>
              <w:rPr>
                <w:b/>
              </w:rPr>
            </w:pPr>
          </w:p>
        </w:tc>
        <w:tc>
          <w:tcPr>
            <w:tcW w:w="2880" w:type="dxa"/>
          </w:tcPr>
          <w:p w14:paraId="51B83DEF" w14:textId="77777777" w:rsidR="00537E90" w:rsidRDefault="00537E90" w:rsidP="00E764BA">
            <w:pPr>
              <w:rPr>
                <w:b/>
              </w:rPr>
            </w:pPr>
          </w:p>
        </w:tc>
        <w:tc>
          <w:tcPr>
            <w:tcW w:w="3024" w:type="dxa"/>
          </w:tcPr>
          <w:p w14:paraId="242CD53D" w14:textId="77777777" w:rsidR="00537E90" w:rsidRDefault="00537E90" w:rsidP="00E764BA">
            <w:pPr>
              <w:rPr>
                <w:b/>
              </w:rPr>
            </w:pPr>
          </w:p>
        </w:tc>
        <w:tc>
          <w:tcPr>
            <w:tcW w:w="2394" w:type="dxa"/>
          </w:tcPr>
          <w:p w14:paraId="66FD4FB6" w14:textId="77777777" w:rsidR="00537E90" w:rsidRDefault="00537E90" w:rsidP="00E764BA">
            <w:pPr>
              <w:rPr>
                <w:b/>
              </w:rPr>
            </w:pPr>
          </w:p>
        </w:tc>
      </w:tr>
    </w:tbl>
    <w:p w14:paraId="42CAC22E" w14:textId="77777777" w:rsidR="00537E90" w:rsidRDefault="00537E90" w:rsidP="00537E90">
      <w:pPr>
        <w:rPr>
          <w:b/>
        </w:rPr>
      </w:pPr>
    </w:p>
    <w:p w14:paraId="77882D3C" w14:textId="77777777" w:rsidR="00537E90" w:rsidRDefault="00537E90" w:rsidP="00537E90">
      <w:pPr>
        <w:pStyle w:val="Caption"/>
        <w:keepNext/>
      </w:pPr>
      <w:r>
        <w:t xml:space="preserve">Table </w:t>
      </w:r>
      <w:fldSimple w:instr=" SEQ Table \* ARABIC ">
        <w:r w:rsidR="004C1661">
          <w:rPr>
            <w:noProof/>
          </w:rPr>
          <w:t>7</w:t>
        </w:r>
      </w:fldSimple>
      <w:r>
        <w:t xml:space="preserve"> : List of Profile Requests</w:t>
      </w:r>
    </w:p>
    <w:tbl>
      <w:tblPr>
        <w:tblStyle w:val="TableGrid"/>
        <w:tblW w:w="0" w:type="auto"/>
        <w:tblLook w:val="04A0" w:firstRow="1" w:lastRow="0" w:firstColumn="1" w:lastColumn="0" w:noHBand="0" w:noVBand="1"/>
      </w:tblPr>
      <w:tblGrid>
        <w:gridCol w:w="1278"/>
        <w:gridCol w:w="2880"/>
        <w:gridCol w:w="5418"/>
      </w:tblGrid>
      <w:tr w:rsidR="00537E90" w14:paraId="1AD295FC" w14:textId="77777777" w:rsidTr="00E764BA">
        <w:tc>
          <w:tcPr>
            <w:tcW w:w="1278" w:type="dxa"/>
          </w:tcPr>
          <w:p w14:paraId="3E3C3E6C" w14:textId="77777777" w:rsidR="00537E90" w:rsidRDefault="00537E90" w:rsidP="00E764BA">
            <w:pPr>
              <w:rPr>
                <w:b/>
              </w:rPr>
            </w:pPr>
            <w:r>
              <w:rPr>
                <w:b/>
              </w:rPr>
              <w:t>Request #</w:t>
            </w:r>
          </w:p>
        </w:tc>
        <w:tc>
          <w:tcPr>
            <w:tcW w:w="2880" w:type="dxa"/>
          </w:tcPr>
          <w:p w14:paraId="2833972B" w14:textId="77777777" w:rsidR="00537E90" w:rsidRDefault="00537E90" w:rsidP="00E764BA">
            <w:pPr>
              <w:rPr>
                <w:b/>
              </w:rPr>
            </w:pPr>
            <w:r>
              <w:rPr>
                <w:b/>
              </w:rPr>
              <w:t>Profile Name</w:t>
            </w:r>
          </w:p>
        </w:tc>
        <w:tc>
          <w:tcPr>
            <w:tcW w:w="5418" w:type="dxa"/>
          </w:tcPr>
          <w:p w14:paraId="5E3B0F9B" w14:textId="77777777" w:rsidR="00537E90" w:rsidRDefault="00537E90" w:rsidP="00E764BA">
            <w:pPr>
              <w:rPr>
                <w:b/>
              </w:rPr>
            </w:pPr>
            <w:r>
              <w:rPr>
                <w:b/>
              </w:rPr>
              <w:t>Description</w:t>
            </w:r>
          </w:p>
        </w:tc>
      </w:tr>
      <w:tr w:rsidR="00537E90" w14:paraId="62BB81C8" w14:textId="77777777" w:rsidTr="00E764BA">
        <w:tc>
          <w:tcPr>
            <w:tcW w:w="1278" w:type="dxa"/>
          </w:tcPr>
          <w:p w14:paraId="1BD0B4DF" w14:textId="77777777" w:rsidR="00537E90" w:rsidRDefault="00537E90" w:rsidP="00E764BA">
            <w:pPr>
              <w:rPr>
                <w:b/>
              </w:rPr>
            </w:pPr>
            <w:r>
              <w:rPr>
                <w:b/>
              </w:rPr>
              <w:t>0</w:t>
            </w:r>
          </w:p>
        </w:tc>
        <w:tc>
          <w:tcPr>
            <w:tcW w:w="2880" w:type="dxa"/>
          </w:tcPr>
          <w:p w14:paraId="30B79E10" w14:textId="77777777" w:rsidR="00537E90" w:rsidRDefault="00537E90" w:rsidP="00E764BA">
            <w:pPr>
              <w:rPr>
                <w:b/>
              </w:rPr>
            </w:pPr>
          </w:p>
        </w:tc>
        <w:tc>
          <w:tcPr>
            <w:tcW w:w="5418" w:type="dxa"/>
          </w:tcPr>
          <w:p w14:paraId="0F37977E" w14:textId="77777777" w:rsidR="00537E90" w:rsidRDefault="00537E90" w:rsidP="00E764BA">
            <w:pPr>
              <w:rPr>
                <w:b/>
              </w:rPr>
            </w:pPr>
          </w:p>
        </w:tc>
      </w:tr>
      <w:tr w:rsidR="00537E90" w14:paraId="5C898F4B" w14:textId="77777777" w:rsidTr="00E764BA">
        <w:tc>
          <w:tcPr>
            <w:tcW w:w="1278" w:type="dxa"/>
          </w:tcPr>
          <w:p w14:paraId="4E6EBAA9" w14:textId="77777777" w:rsidR="00537E90" w:rsidRDefault="00537E90" w:rsidP="00E764BA">
            <w:pPr>
              <w:rPr>
                <w:b/>
              </w:rPr>
            </w:pPr>
            <w:r>
              <w:rPr>
                <w:b/>
              </w:rPr>
              <w:t>1</w:t>
            </w:r>
          </w:p>
        </w:tc>
        <w:tc>
          <w:tcPr>
            <w:tcW w:w="2880" w:type="dxa"/>
          </w:tcPr>
          <w:p w14:paraId="08FBB98B" w14:textId="77777777" w:rsidR="00537E90" w:rsidRDefault="00537E90" w:rsidP="00E764BA">
            <w:pPr>
              <w:rPr>
                <w:b/>
              </w:rPr>
            </w:pPr>
          </w:p>
        </w:tc>
        <w:tc>
          <w:tcPr>
            <w:tcW w:w="5418" w:type="dxa"/>
          </w:tcPr>
          <w:p w14:paraId="3C09BC4C" w14:textId="77777777" w:rsidR="00537E90" w:rsidRDefault="00537E90" w:rsidP="00E764BA">
            <w:pPr>
              <w:rPr>
                <w:b/>
              </w:rPr>
            </w:pPr>
          </w:p>
        </w:tc>
      </w:tr>
      <w:tr w:rsidR="00537E90" w14:paraId="37CC6984" w14:textId="77777777" w:rsidTr="00E764BA">
        <w:tc>
          <w:tcPr>
            <w:tcW w:w="1278" w:type="dxa"/>
          </w:tcPr>
          <w:p w14:paraId="244B085D" w14:textId="77777777" w:rsidR="00537E90" w:rsidRDefault="00537E90" w:rsidP="00E764BA">
            <w:pPr>
              <w:rPr>
                <w:b/>
              </w:rPr>
            </w:pPr>
            <w:r>
              <w:rPr>
                <w:b/>
              </w:rPr>
              <w:t>2</w:t>
            </w:r>
          </w:p>
        </w:tc>
        <w:tc>
          <w:tcPr>
            <w:tcW w:w="2880" w:type="dxa"/>
          </w:tcPr>
          <w:p w14:paraId="6D8CA2A3" w14:textId="77777777" w:rsidR="00537E90" w:rsidRDefault="00537E90" w:rsidP="00E764BA">
            <w:pPr>
              <w:rPr>
                <w:b/>
              </w:rPr>
            </w:pPr>
          </w:p>
        </w:tc>
        <w:tc>
          <w:tcPr>
            <w:tcW w:w="5418" w:type="dxa"/>
          </w:tcPr>
          <w:p w14:paraId="474832A9" w14:textId="77777777" w:rsidR="00537E90" w:rsidRDefault="00537E90" w:rsidP="00E764BA">
            <w:pPr>
              <w:rPr>
                <w:b/>
              </w:rPr>
            </w:pPr>
          </w:p>
        </w:tc>
      </w:tr>
      <w:tr w:rsidR="00537E90" w14:paraId="5C0DF0B7" w14:textId="77777777" w:rsidTr="00E764BA">
        <w:tc>
          <w:tcPr>
            <w:tcW w:w="1278" w:type="dxa"/>
          </w:tcPr>
          <w:p w14:paraId="37F8CAEA" w14:textId="77777777" w:rsidR="00537E90" w:rsidRDefault="00537E90" w:rsidP="00E764BA">
            <w:pPr>
              <w:rPr>
                <w:b/>
              </w:rPr>
            </w:pPr>
            <w:r>
              <w:rPr>
                <w:b/>
              </w:rPr>
              <w:t>3</w:t>
            </w:r>
          </w:p>
        </w:tc>
        <w:tc>
          <w:tcPr>
            <w:tcW w:w="2880" w:type="dxa"/>
          </w:tcPr>
          <w:p w14:paraId="5E8D444E" w14:textId="77777777" w:rsidR="00537E90" w:rsidRDefault="00537E90" w:rsidP="00E764BA">
            <w:pPr>
              <w:rPr>
                <w:b/>
              </w:rPr>
            </w:pPr>
          </w:p>
        </w:tc>
        <w:tc>
          <w:tcPr>
            <w:tcW w:w="5418" w:type="dxa"/>
          </w:tcPr>
          <w:p w14:paraId="6C82413F" w14:textId="77777777" w:rsidR="00537E90" w:rsidRDefault="00537E90" w:rsidP="00E764BA">
            <w:pPr>
              <w:rPr>
                <w:b/>
              </w:rPr>
            </w:pPr>
          </w:p>
        </w:tc>
      </w:tr>
      <w:tr w:rsidR="00537E90" w14:paraId="42DB9808" w14:textId="77777777" w:rsidTr="00E764BA">
        <w:tc>
          <w:tcPr>
            <w:tcW w:w="1278" w:type="dxa"/>
          </w:tcPr>
          <w:p w14:paraId="1DD88CCD" w14:textId="77777777" w:rsidR="00537E90" w:rsidRDefault="00537E90" w:rsidP="00E764BA">
            <w:pPr>
              <w:rPr>
                <w:b/>
              </w:rPr>
            </w:pPr>
            <w:r>
              <w:rPr>
                <w:b/>
              </w:rPr>
              <w:t>4</w:t>
            </w:r>
          </w:p>
        </w:tc>
        <w:tc>
          <w:tcPr>
            <w:tcW w:w="2880" w:type="dxa"/>
          </w:tcPr>
          <w:p w14:paraId="179E52AA" w14:textId="77777777" w:rsidR="00537E90" w:rsidRDefault="00537E90" w:rsidP="00E764BA">
            <w:pPr>
              <w:rPr>
                <w:b/>
              </w:rPr>
            </w:pPr>
          </w:p>
        </w:tc>
        <w:tc>
          <w:tcPr>
            <w:tcW w:w="5418" w:type="dxa"/>
          </w:tcPr>
          <w:p w14:paraId="2FD61475" w14:textId="77777777" w:rsidR="00537E90" w:rsidRDefault="00537E90" w:rsidP="00E764BA">
            <w:pPr>
              <w:rPr>
                <w:b/>
              </w:rPr>
            </w:pPr>
          </w:p>
        </w:tc>
      </w:tr>
      <w:tr w:rsidR="00537E90" w14:paraId="5A9994CE" w14:textId="77777777" w:rsidTr="00E764BA">
        <w:tc>
          <w:tcPr>
            <w:tcW w:w="1278" w:type="dxa"/>
          </w:tcPr>
          <w:p w14:paraId="7D644857" w14:textId="77777777" w:rsidR="00537E90" w:rsidRDefault="00537E90" w:rsidP="00E764BA">
            <w:pPr>
              <w:rPr>
                <w:b/>
              </w:rPr>
            </w:pPr>
            <w:r>
              <w:rPr>
                <w:b/>
              </w:rPr>
              <w:t>5</w:t>
            </w:r>
          </w:p>
        </w:tc>
        <w:tc>
          <w:tcPr>
            <w:tcW w:w="2880" w:type="dxa"/>
          </w:tcPr>
          <w:p w14:paraId="0B381EDB" w14:textId="77777777" w:rsidR="00537E90" w:rsidRDefault="00537E90" w:rsidP="00E764BA">
            <w:pPr>
              <w:rPr>
                <w:b/>
              </w:rPr>
            </w:pPr>
          </w:p>
        </w:tc>
        <w:tc>
          <w:tcPr>
            <w:tcW w:w="5418" w:type="dxa"/>
          </w:tcPr>
          <w:p w14:paraId="030464BF" w14:textId="77777777" w:rsidR="00537E90" w:rsidRDefault="00537E90" w:rsidP="00E764BA">
            <w:pPr>
              <w:rPr>
                <w:b/>
              </w:rPr>
            </w:pPr>
          </w:p>
        </w:tc>
      </w:tr>
      <w:tr w:rsidR="00537E90" w14:paraId="6D0EB0A0" w14:textId="77777777" w:rsidTr="00E764BA">
        <w:tc>
          <w:tcPr>
            <w:tcW w:w="1278" w:type="dxa"/>
          </w:tcPr>
          <w:p w14:paraId="50EE7D20" w14:textId="77777777" w:rsidR="00537E90" w:rsidRDefault="00537E90" w:rsidP="00E764BA">
            <w:pPr>
              <w:rPr>
                <w:b/>
              </w:rPr>
            </w:pPr>
            <w:r>
              <w:rPr>
                <w:b/>
              </w:rPr>
              <w:t>6</w:t>
            </w:r>
          </w:p>
        </w:tc>
        <w:tc>
          <w:tcPr>
            <w:tcW w:w="2880" w:type="dxa"/>
          </w:tcPr>
          <w:p w14:paraId="684320BF" w14:textId="77777777" w:rsidR="00537E90" w:rsidRDefault="00537E90" w:rsidP="00E764BA">
            <w:pPr>
              <w:rPr>
                <w:b/>
              </w:rPr>
            </w:pPr>
          </w:p>
        </w:tc>
        <w:tc>
          <w:tcPr>
            <w:tcW w:w="5418" w:type="dxa"/>
          </w:tcPr>
          <w:p w14:paraId="724C1D58" w14:textId="77777777" w:rsidR="00537E90" w:rsidRDefault="00537E90" w:rsidP="00E764BA">
            <w:pPr>
              <w:rPr>
                <w:b/>
              </w:rPr>
            </w:pPr>
          </w:p>
        </w:tc>
      </w:tr>
    </w:tbl>
    <w:p w14:paraId="679AED79" w14:textId="77777777" w:rsidR="00537E90" w:rsidRDefault="00537E90" w:rsidP="00537E90">
      <w:pPr>
        <w:rPr>
          <w:b/>
        </w:rPr>
      </w:pPr>
    </w:p>
    <w:p w14:paraId="3D9524D5" w14:textId="77777777" w:rsidR="00537E90" w:rsidRDefault="00537E90" w:rsidP="00537E90">
      <w:pPr>
        <w:pStyle w:val="Caption"/>
        <w:keepNext/>
      </w:pPr>
      <w:r>
        <w:t xml:space="preserve">Table </w:t>
      </w:r>
      <w:fldSimple w:instr=" SEQ Table \* ARABIC ">
        <w:r w:rsidR="004C1661">
          <w:rPr>
            <w:noProof/>
          </w:rPr>
          <w:t>8</w:t>
        </w:r>
      </w:fldSimple>
      <w:r>
        <w:t xml:space="preserve"> : List of System Faults</w:t>
      </w:r>
    </w:p>
    <w:tbl>
      <w:tblPr>
        <w:tblStyle w:val="TableGrid"/>
        <w:tblW w:w="0" w:type="auto"/>
        <w:tblLook w:val="04A0" w:firstRow="1" w:lastRow="0" w:firstColumn="1" w:lastColumn="0" w:noHBand="0" w:noVBand="1"/>
      </w:tblPr>
      <w:tblGrid>
        <w:gridCol w:w="1278"/>
        <w:gridCol w:w="2880"/>
        <w:gridCol w:w="5418"/>
      </w:tblGrid>
      <w:tr w:rsidR="00537E90" w14:paraId="0C5C665D" w14:textId="77777777" w:rsidTr="00E764BA">
        <w:tc>
          <w:tcPr>
            <w:tcW w:w="1278" w:type="dxa"/>
          </w:tcPr>
          <w:p w14:paraId="1DB2CC1C" w14:textId="77777777" w:rsidR="00537E90" w:rsidRDefault="00537E90" w:rsidP="00E764BA">
            <w:pPr>
              <w:rPr>
                <w:b/>
              </w:rPr>
            </w:pPr>
            <w:r>
              <w:rPr>
                <w:b/>
              </w:rPr>
              <w:t>Fault #</w:t>
            </w:r>
          </w:p>
        </w:tc>
        <w:tc>
          <w:tcPr>
            <w:tcW w:w="2880" w:type="dxa"/>
          </w:tcPr>
          <w:p w14:paraId="6F4D01A5" w14:textId="77777777" w:rsidR="00537E90" w:rsidRDefault="00537E90" w:rsidP="00E764BA">
            <w:pPr>
              <w:rPr>
                <w:b/>
              </w:rPr>
            </w:pPr>
            <w:r>
              <w:rPr>
                <w:b/>
              </w:rPr>
              <w:t>Fault Name</w:t>
            </w:r>
          </w:p>
        </w:tc>
        <w:tc>
          <w:tcPr>
            <w:tcW w:w="5418" w:type="dxa"/>
          </w:tcPr>
          <w:p w14:paraId="78450EF9" w14:textId="77777777" w:rsidR="00537E90" w:rsidRDefault="00537E90" w:rsidP="00E764BA">
            <w:pPr>
              <w:rPr>
                <w:b/>
              </w:rPr>
            </w:pPr>
            <w:r>
              <w:rPr>
                <w:b/>
              </w:rPr>
              <w:t>Description</w:t>
            </w:r>
          </w:p>
        </w:tc>
      </w:tr>
      <w:tr w:rsidR="00537E90" w14:paraId="4F7B1079" w14:textId="77777777" w:rsidTr="00E764BA">
        <w:tc>
          <w:tcPr>
            <w:tcW w:w="1278" w:type="dxa"/>
          </w:tcPr>
          <w:p w14:paraId="4FCFB3A8" w14:textId="77777777" w:rsidR="00537E90" w:rsidRDefault="00537E90" w:rsidP="00E764BA">
            <w:pPr>
              <w:rPr>
                <w:b/>
              </w:rPr>
            </w:pPr>
            <w:r>
              <w:rPr>
                <w:b/>
              </w:rPr>
              <w:t>0</w:t>
            </w:r>
          </w:p>
        </w:tc>
        <w:tc>
          <w:tcPr>
            <w:tcW w:w="2880" w:type="dxa"/>
          </w:tcPr>
          <w:p w14:paraId="6E2C24DF" w14:textId="77777777" w:rsidR="00537E90" w:rsidRDefault="00537E90" w:rsidP="00E764BA">
            <w:pPr>
              <w:rPr>
                <w:b/>
              </w:rPr>
            </w:pPr>
          </w:p>
        </w:tc>
        <w:tc>
          <w:tcPr>
            <w:tcW w:w="5418" w:type="dxa"/>
          </w:tcPr>
          <w:p w14:paraId="2E8F6DFB" w14:textId="77777777" w:rsidR="00537E90" w:rsidRDefault="00537E90" w:rsidP="00E764BA">
            <w:pPr>
              <w:rPr>
                <w:b/>
              </w:rPr>
            </w:pPr>
          </w:p>
        </w:tc>
      </w:tr>
      <w:tr w:rsidR="00537E90" w14:paraId="42C3D9CF" w14:textId="77777777" w:rsidTr="00E764BA">
        <w:tc>
          <w:tcPr>
            <w:tcW w:w="1278" w:type="dxa"/>
          </w:tcPr>
          <w:p w14:paraId="3F33C713" w14:textId="77777777" w:rsidR="00537E90" w:rsidRDefault="00537E90" w:rsidP="00E764BA">
            <w:pPr>
              <w:rPr>
                <w:b/>
              </w:rPr>
            </w:pPr>
            <w:r>
              <w:rPr>
                <w:b/>
              </w:rPr>
              <w:t>1</w:t>
            </w:r>
          </w:p>
        </w:tc>
        <w:tc>
          <w:tcPr>
            <w:tcW w:w="2880" w:type="dxa"/>
          </w:tcPr>
          <w:p w14:paraId="40690AEE" w14:textId="77777777" w:rsidR="00537E90" w:rsidRDefault="00537E90" w:rsidP="00E764BA">
            <w:pPr>
              <w:rPr>
                <w:b/>
              </w:rPr>
            </w:pPr>
          </w:p>
        </w:tc>
        <w:tc>
          <w:tcPr>
            <w:tcW w:w="5418" w:type="dxa"/>
          </w:tcPr>
          <w:p w14:paraId="18D51CF0" w14:textId="77777777" w:rsidR="00537E90" w:rsidRDefault="00537E90" w:rsidP="00E764BA">
            <w:pPr>
              <w:rPr>
                <w:b/>
              </w:rPr>
            </w:pPr>
          </w:p>
        </w:tc>
      </w:tr>
      <w:tr w:rsidR="00537E90" w14:paraId="1E3B2ADC" w14:textId="77777777" w:rsidTr="00E764BA">
        <w:tc>
          <w:tcPr>
            <w:tcW w:w="1278" w:type="dxa"/>
          </w:tcPr>
          <w:p w14:paraId="6E87C3FF" w14:textId="77777777" w:rsidR="00537E90" w:rsidRDefault="00537E90" w:rsidP="00E764BA">
            <w:pPr>
              <w:rPr>
                <w:b/>
              </w:rPr>
            </w:pPr>
            <w:r>
              <w:rPr>
                <w:b/>
              </w:rPr>
              <w:t>2</w:t>
            </w:r>
          </w:p>
        </w:tc>
        <w:tc>
          <w:tcPr>
            <w:tcW w:w="2880" w:type="dxa"/>
          </w:tcPr>
          <w:p w14:paraId="6976F9C2" w14:textId="77777777" w:rsidR="00537E90" w:rsidRDefault="00537E90" w:rsidP="00E764BA">
            <w:pPr>
              <w:rPr>
                <w:b/>
              </w:rPr>
            </w:pPr>
          </w:p>
        </w:tc>
        <w:tc>
          <w:tcPr>
            <w:tcW w:w="5418" w:type="dxa"/>
          </w:tcPr>
          <w:p w14:paraId="14586584" w14:textId="77777777" w:rsidR="00537E90" w:rsidRDefault="00537E90" w:rsidP="00E764BA">
            <w:pPr>
              <w:rPr>
                <w:b/>
              </w:rPr>
            </w:pPr>
          </w:p>
        </w:tc>
      </w:tr>
      <w:tr w:rsidR="00537E90" w14:paraId="27122BC2" w14:textId="77777777" w:rsidTr="00E764BA">
        <w:tc>
          <w:tcPr>
            <w:tcW w:w="1278" w:type="dxa"/>
          </w:tcPr>
          <w:p w14:paraId="5EE7EC59" w14:textId="77777777" w:rsidR="00537E90" w:rsidRDefault="00537E90" w:rsidP="00E764BA">
            <w:pPr>
              <w:rPr>
                <w:b/>
              </w:rPr>
            </w:pPr>
            <w:r>
              <w:rPr>
                <w:b/>
              </w:rPr>
              <w:t>3</w:t>
            </w:r>
          </w:p>
        </w:tc>
        <w:tc>
          <w:tcPr>
            <w:tcW w:w="2880" w:type="dxa"/>
          </w:tcPr>
          <w:p w14:paraId="0262F58B" w14:textId="77777777" w:rsidR="00537E90" w:rsidRDefault="00537E90" w:rsidP="00E764BA">
            <w:pPr>
              <w:rPr>
                <w:b/>
              </w:rPr>
            </w:pPr>
          </w:p>
        </w:tc>
        <w:tc>
          <w:tcPr>
            <w:tcW w:w="5418" w:type="dxa"/>
          </w:tcPr>
          <w:p w14:paraId="2972757E" w14:textId="77777777" w:rsidR="00537E90" w:rsidRDefault="00537E90" w:rsidP="00E764BA">
            <w:pPr>
              <w:rPr>
                <w:b/>
              </w:rPr>
            </w:pPr>
          </w:p>
        </w:tc>
      </w:tr>
      <w:tr w:rsidR="00537E90" w14:paraId="17E4B9F9" w14:textId="77777777" w:rsidTr="00E764BA">
        <w:tc>
          <w:tcPr>
            <w:tcW w:w="1278" w:type="dxa"/>
          </w:tcPr>
          <w:p w14:paraId="7F2578CE" w14:textId="77777777" w:rsidR="00537E90" w:rsidRDefault="00537E90" w:rsidP="00E764BA">
            <w:pPr>
              <w:rPr>
                <w:b/>
              </w:rPr>
            </w:pPr>
            <w:r>
              <w:rPr>
                <w:b/>
              </w:rPr>
              <w:t>4</w:t>
            </w:r>
          </w:p>
        </w:tc>
        <w:tc>
          <w:tcPr>
            <w:tcW w:w="2880" w:type="dxa"/>
          </w:tcPr>
          <w:p w14:paraId="5B98740A" w14:textId="77777777" w:rsidR="00537E90" w:rsidRDefault="00537E90" w:rsidP="00E764BA">
            <w:pPr>
              <w:rPr>
                <w:b/>
              </w:rPr>
            </w:pPr>
          </w:p>
        </w:tc>
        <w:tc>
          <w:tcPr>
            <w:tcW w:w="5418" w:type="dxa"/>
          </w:tcPr>
          <w:p w14:paraId="02A8918F" w14:textId="77777777" w:rsidR="00537E90" w:rsidRDefault="00537E90" w:rsidP="00E764BA">
            <w:pPr>
              <w:rPr>
                <w:b/>
              </w:rPr>
            </w:pPr>
          </w:p>
        </w:tc>
      </w:tr>
      <w:tr w:rsidR="00537E90" w14:paraId="1A3A0163" w14:textId="77777777" w:rsidTr="00E764BA">
        <w:tc>
          <w:tcPr>
            <w:tcW w:w="1278" w:type="dxa"/>
          </w:tcPr>
          <w:p w14:paraId="3CBF4094" w14:textId="77777777" w:rsidR="00537E90" w:rsidRDefault="00537E90" w:rsidP="00E764BA">
            <w:pPr>
              <w:rPr>
                <w:b/>
              </w:rPr>
            </w:pPr>
            <w:r>
              <w:rPr>
                <w:b/>
              </w:rPr>
              <w:t>5</w:t>
            </w:r>
          </w:p>
        </w:tc>
        <w:tc>
          <w:tcPr>
            <w:tcW w:w="2880" w:type="dxa"/>
          </w:tcPr>
          <w:p w14:paraId="101D4450" w14:textId="77777777" w:rsidR="00537E90" w:rsidRDefault="00537E90" w:rsidP="00E764BA">
            <w:pPr>
              <w:rPr>
                <w:b/>
              </w:rPr>
            </w:pPr>
          </w:p>
        </w:tc>
        <w:tc>
          <w:tcPr>
            <w:tcW w:w="5418" w:type="dxa"/>
          </w:tcPr>
          <w:p w14:paraId="4DD25CAC" w14:textId="77777777" w:rsidR="00537E90" w:rsidRDefault="00537E90" w:rsidP="00E764BA">
            <w:pPr>
              <w:rPr>
                <w:b/>
              </w:rPr>
            </w:pPr>
          </w:p>
        </w:tc>
      </w:tr>
      <w:tr w:rsidR="00537E90" w14:paraId="18D2EF97" w14:textId="77777777" w:rsidTr="00E764BA">
        <w:tc>
          <w:tcPr>
            <w:tcW w:w="1278" w:type="dxa"/>
          </w:tcPr>
          <w:p w14:paraId="3E53F0B5" w14:textId="77777777" w:rsidR="00537E90" w:rsidRDefault="00537E90" w:rsidP="00E764BA">
            <w:pPr>
              <w:rPr>
                <w:b/>
              </w:rPr>
            </w:pPr>
            <w:r>
              <w:rPr>
                <w:b/>
              </w:rPr>
              <w:t>6</w:t>
            </w:r>
          </w:p>
        </w:tc>
        <w:tc>
          <w:tcPr>
            <w:tcW w:w="2880" w:type="dxa"/>
          </w:tcPr>
          <w:p w14:paraId="35461D02" w14:textId="77777777" w:rsidR="00537E90" w:rsidRDefault="00537E90" w:rsidP="00E764BA">
            <w:pPr>
              <w:rPr>
                <w:b/>
              </w:rPr>
            </w:pPr>
          </w:p>
        </w:tc>
        <w:tc>
          <w:tcPr>
            <w:tcW w:w="5418" w:type="dxa"/>
          </w:tcPr>
          <w:p w14:paraId="5DD3939E" w14:textId="77777777" w:rsidR="00537E90" w:rsidRDefault="00537E90" w:rsidP="00E764BA">
            <w:pPr>
              <w:rPr>
                <w:b/>
              </w:rPr>
            </w:pPr>
          </w:p>
        </w:tc>
      </w:tr>
    </w:tbl>
    <w:p w14:paraId="6F3E2980" w14:textId="77777777" w:rsidR="00537E90" w:rsidRDefault="00537E90" w:rsidP="00537E90">
      <w:pPr>
        <w:rPr>
          <w:b/>
        </w:rPr>
      </w:pPr>
    </w:p>
    <w:p w14:paraId="3ECB15CD" w14:textId="77777777" w:rsidR="00537E90" w:rsidRDefault="00537E90" w:rsidP="00537E90">
      <w:pPr>
        <w:rPr>
          <w:b/>
        </w:rPr>
      </w:pPr>
    </w:p>
    <w:p w14:paraId="10102E85" w14:textId="77777777" w:rsidR="00537E90" w:rsidRPr="00B17AD8" w:rsidRDefault="00537E90" w:rsidP="00537E90">
      <w:pPr>
        <w:rPr>
          <w:rFonts w:ascii="Times New Roman" w:hAnsi="Times New Roman"/>
          <w:sz w:val="20"/>
        </w:rPr>
      </w:pPr>
    </w:p>
    <w:p w14:paraId="57D55E03" w14:textId="77777777" w:rsidR="00537E90" w:rsidRPr="00B17AD8" w:rsidRDefault="00537E90" w:rsidP="00537E90">
      <w:pPr>
        <w:jc w:val="center"/>
        <w:rPr>
          <w:rFonts w:ascii="Times New Roman" w:hAnsi="Times New Roman"/>
          <w:b/>
          <w:sz w:val="20"/>
          <w:u w:val="single"/>
        </w:rPr>
      </w:pPr>
      <w:r w:rsidRPr="00B17AD8">
        <w:rPr>
          <w:rFonts w:ascii="Times New Roman" w:hAnsi="Times New Roman"/>
          <w:b/>
          <w:sz w:val="20"/>
          <w:u w:val="single"/>
        </w:rPr>
        <w:t>Schedule and Program files:</w:t>
      </w:r>
    </w:p>
    <w:p w14:paraId="2F846DAF" w14:textId="77777777" w:rsidR="00537E90" w:rsidRPr="009245FF" w:rsidRDefault="00537E90" w:rsidP="00537E90">
      <w:pPr>
        <w:rPr>
          <w:rFonts w:ascii="Times New Roman" w:hAnsi="Times New Roman"/>
          <w:b/>
          <w:sz w:val="20"/>
        </w:rPr>
      </w:pPr>
      <w:r w:rsidRPr="009245FF">
        <w:rPr>
          <w:rFonts w:ascii="Times New Roman" w:hAnsi="Times New Roman"/>
          <w:b/>
          <w:sz w:val="20"/>
        </w:rPr>
        <w:t>Definition:</w:t>
      </w:r>
    </w:p>
    <w:p w14:paraId="0670AF30" w14:textId="77777777" w:rsidR="00537E90" w:rsidRDefault="00537E90" w:rsidP="00537E90">
      <w:pPr>
        <w:rPr>
          <w:rFonts w:ascii="Times New Roman" w:hAnsi="Times New Roman"/>
          <w:sz w:val="20"/>
        </w:rPr>
      </w:pPr>
      <w:r>
        <w:rPr>
          <w:rFonts w:ascii="Times New Roman" w:hAnsi="Times New Roman"/>
          <w:sz w:val="20"/>
        </w:rPr>
        <w:t>Let’s start with the definition of each term relative to the battery cyclers operation.</w:t>
      </w:r>
    </w:p>
    <w:p w14:paraId="2BFD8B65" w14:textId="77777777" w:rsidR="00537E90" w:rsidRDefault="00537E90" w:rsidP="00537E90">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14:paraId="38D97C0E" w14:textId="77777777" w:rsidR="00537E90" w:rsidRDefault="00537E90" w:rsidP="00537E90">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14:paraId="0A79012D" w14:textId="77777777" w:rsidR="00537E90" w:rsidRDefault="00537E90" w:rsidP="00537E90">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14:paraId="5F2ED7E3" w14:textId="77777777" w:rsidR="00537E90" w:rsidRDefault="00537E90" w:rsidP="00537E90">
      <w:pPr>
        <w:rPr>
          <w:rFonts w:ascii="Times New Roman" w:hAnsi="Times New Roman"/>
          <w:sz w:val="20"/>
        </w:rPr>
      </w:pPr>
    </w:p>
    <w:p w14:paraId="231D16AE" w14:textId="77777777" w:rsidR="00537E90" w:rsidRPr="009245FF" w:rsidRDefault="00537E90" w:rsidP="00537E90">
      <w:pPr>
        <w:rPr>
          <w:rFonts w:ascii="Times New Roman" w:hAnsi="Times New Roman"/>
          <w:b/>
          <w:sz w:val="20"/>
        </w:rPr>
      </w:pPr>
      <w:r w:rsidRPr="009245FF">
        <w:rPr>
          <w:rFonts w:ascii="Times New Roman" w:hAnsi="Times New Roman"/>
          <w:b/>
          <w:sz w:val="20"/>
        </w:rPr>
        <w:t>Formatting:</w:t>
      </w:r>
    </w:p>
    <w:p w14:paraId="2DFBC450" w14:textId="77777777" w:rsidR="00537E90" w:rsidRDefault="00537E90" w:rsidP="00537E90">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14:paraId="2EA70642" w14:textId="77777777" w:rsidR="00537E90" w:rsidRDefault="00537E90" w:rsidP="00537E90">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14:paraId="58A7D99B" w14:textId="77777777" w:rsidR="00537E90" w:rsidRDefault="00537E90" w:rsidP="00537E90">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14:paraId="3A540206" w14:textId="77777777" w:rsidR="00537E90" w:rsidRDefault="00537E90" w:rsidP="00537E90">
      <w:pPr>
        <w:rPr>
          <w:rFonts w:ascii="Times New Roman" w:hAnsi="Times New Roman"/>
          <w:sz w:val="20"/>
        </w:rPr>
      </w:pPr>
    </w:p>
    <w:p w14:paraId="43DE7D8A" w14:textId="77777777" w:rsidR="00537E90" w:rsidRDefault="00D93AB4" w:rsidP="00537E90">
      <w:pPr>
        <w:rPr>
          <w:rFonts w:ascii="Times New Roman" w:hAnsi="Times New Roman"/>
          <w:sz w:val="20"/>
        </w:rPr>
      </w:pPr>
      <w:r>
        <w:rPr>
          <w:rFonts w:ascii="Times New Roman" w:hAnsi="Times New Roman"/>
          <w:sz w:val="20"/>
        </w:rPr>
      </w:r>
      <w:r>
        <w:rPr>
          <w:rFonts w:ascii="Times New Roman" w:hAnsi="Times New Roman"/>
          <w:sz w:val="20"/>
        </w:rPr>
        <w:pict w14:anchorId="42E55A16">
          <v:shapetype id="_x0000_t202" coordsize="21600,21600" o:spt="202" path="m0,0l0,21600,21600,21600,21600,0xe">
            <v:stroke joinstyle="miter"/>
            <v:path gradientshapeok="t" o:connecttype="rect"/>
          </v:shapetype>
          <v:shape id="_x0000_s1028" type="#_x0000_t202" style="width:423.65pt;height:190.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8">
              <w:txbxContent>
                <w:p w14:paraId="7E28E056"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14:paraId="01333390"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14:paraId="244DD994"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//Example Program File</w:t>
                  </w:r>
                </w:p>
                <w:p w14:paraId="59A0DA6F" w14:textId="77777777" w:rsidR="00AA36B7" w:rsidRPr="001332F0" w:rsidRDefault="00AA36B7" w:rsidP="00537E90">
                  <w:pPr>
                    <w:pStyle w:val="NoSpacing"/>
                    <w:rPr>
                      <w:rFonts w:ascii="Arial" w:hAnsi="Arial" w:cs="Arial"/>
                      <w:sz w:val="16"/>
                      <w:szCs w:val="16"/>
                    </w:rPr>
                  </w:pPr>
                </w:p>
                <w:p w14:paraId="0AE8A73C"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14:paraId="1A646EEF"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14:paraId="1A007AE7"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14:paraId="1F77AC9D"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14:paraId="4D25BB75"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14:paraId="3B9548BA" w14:textId="77777777" w:rsidR="00AA36B7" w:rsidRDefault="00AA36B7" w:rsidP="00537E90">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14:paraId="6913DD83"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14:paraId="3A25D18B"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0, 2</w:t>
                  </w:r>
                </w:p>
                <w:p w14:paraId="57E48B00"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2, 13, 500</w:t>
                  </w:r>
                </w:p>
                <w:p w14:paraId="75B5601B"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2, 13, 500</w:t>
                  </w:r>
                </w:p>
                <w:p w14:paraId="4A34D53B"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2, 13, 500</w:t>
                  </w:r>
                </w:p>
                <w:p w14:paraId="67E52826"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2, 13, 500</w:t>
                  </w:r>
                </w:p>
                <w:p w14:paraId="5D423356"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14:paraId="4FB85BE8" w14:textId="77777777" w:rsidR="00AA36B7" w:rsidRDefault="00AA36B7" w:rsidP="00537E90">
                  <w:pPr>
                    <w:pStyle w:val="NoSpacing"/>
                    <w:rPr>
                      <w:rFonts w:ascii="Arial" w:hAnsi="Arial" w:cs="Arial"/>
                      <w:sz w:val="20"/>
                      <w:szCs w:val="20"/>
                    </w:rPr>
                  </w:pPr>
                </w:p>
                <w:p w14:paraId="6EAAC22C" w14:textId="77777777" w:rsidR="00AA36B7" w:rsidRPr="00DB5ADF" w:rsidRDefault="00AA36B7" w:rsidP="00537E90">
                  <w:pPr>
                    <w:pStyle w:val="NoSpacing"/>
                    <w:rPr>
                      <w:rFonts w:ascii="Arial" w:hAnsi="Arial" w:cs="Arial"/>
                      <w:sz w:val="20"/>
                      <w:szCs w:val="20"/>
                    </w:rPr>
                  </w:pPr>
                </w:p>
                <w:p w14:paraId="27E80B98" w14:textId="77777777" w:rsidR="00AA36B7" w:rsidRDefault="00AA36B7" w:rsidP="00537E90"/>
              </w:txbxContent>
            </v:textbox>
            <w10:wrap type="none"/>
            <w10:anchorlock/>
          </v:shape>
        </w:pict>
      </w:r>
    </w:p>
    <w:p w14:paraId="4982FD69" w14:textId="77777777" w:rsidR="00537E90" w:rsidRDefault="00537E90" w:rsidP="00537E90">
      <w:pPr>
        <w:rPr>
          <w:rFonts w:ascii="Times New Roman" w:hAnsi="Times New Roman"/>
          <w:sz w:val="20"/>
        </w:rPr>
      </w:pPr>
    </w:p>
    <w:p w14:paraId="41407CA9" w14:textId="77777777" w:rsidR="00537E90" w:rsidRDefault="00537E90" w:rsidP="00537E90">
      <w:pPr>
        <w:rPr>
          <w:rFonts w:ascii="Times New Roman" w:hAnsi="Times New Roman"/>
          <w:sz w:val="20"/>
        </w:rPr>
      </w:pPr>
    </w:p>
    <w:p w14:paraId="61FB3F3A" w14:textId="77777777" w:rsidR="00537E90" w:rsidRPr="00B17AD8" w:rsidRDefault="00537E90" w:rsidP="00537E90">
      <w:pPr>
        <w:rPr>
          <w:rFonts w:ascii="Times New Roman" w:hAnsi="Times New Roman"/>
          <w:sz w:val="20"/>
        </w:rPr>
      </w:pPr>
      <w:r>
        <w:rPr>
          <w:rFonts w:ascii="Times New Roman" w:hAnsi="Times New Roman"/>
          <w:sz w:val="20"/>
        </w:rPr>
        <w:t>The higher level schedule file only lists two things; a programs name, and the number of times to run it.</w:t>
      </w:r>
    </w:p>
    <w:p w14:paraId="7EB57A1F" w14:textId="77777777" w:rsidR="00537E90" w:rsidRDefault="00537E90" w:rsidP="00537E90">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14:paraId="131AE03D" w14:textId="77777777" w:rsidR="00537E90" w:rsidRPr="00B17AD8" w:rsidRDefault="00537E90" w:rsidP="00537E90">
      <w:pPr>
        <w:rPr>
          <w:rFonts w:ascii="Times New Roman" w:hAnsi="Times New Roman"/>
          <w:sz w:val="20"/>
        </w:rPr>
      </w:pPr>
    </w:p>
    <w:p w14:paraId="09194A12" w14:textId="77777777" w:rsidR="00537E90" w:rsidRDefault="00D93AB4" w:rsidP="00537E90">
      <w:pPr>
        <w:rPr>
          <w:b/>
        </w:rPr>
      </w:pPr>
      <w:r>
        <w:rPr>
          <w:b/>
        </w:rPr>
      </w:r>
      <w:r>
        <w:rPr>
          <w:b/>
        </w:rPr>
        <w:pict w14:anchorId="57413EB4">
          <v:shape id="_x0000_s1027" type="#_x0000_t202" style="width:423.65pt;height:168.5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o:extrusion v:ext="view" rotationangle=",-85"/>
            <v:textbox style="mso-next-textbox:#_x0000_s1027;mso-fit-shape-to-text:t">
              <w:txbxContent>
                <w:p w14:paraId="1A16BE0E"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14:paraId="7585EE95"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 &lt;Program Name&gt;, &lt;# of cycles&gt;</w:t>
                  </w:r>
                </w:p>
                <w:p w14:paraId="2E1EBF9E"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//Example Schedule File</w:t>
                  </w:r>
                </w:p>
                <w:p w14:paraId="6CA9E30B" w14:textId="77777777" w:rsidR="00AA36B7" w:rsidRPr="001332F0" w:rsidRDefault="00AA36B7" w:rsidP="00537E90">
                  <w:pPr>
                    <w:pStyle w:val="NoSpacing"/>
                    <w:rPr>
                      <w:rFonts w:ascii="Arial" w:hAnsi="Arial" w:cs="Arial"/>
                      <w:sz w:val="16"/>
                      <w:szCs w:val="16"/>
                    </w:rPr>
                  </w:pPr>
                </w:p>
                <w:p w14:paraId="4C78043F"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Table_5_CD, 60</w:t>
                  </w:r>
                </w:p>
                <w:p w14:paraId="3347CA6A"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HPCC, 1</w:t>
                  </w:r>
                </w:p>
                <w:p w14:paraId="642D2311"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HF_IR, 1</w:t>
                  </w:r>
                </w:p>
                <w:p w14:paraId="32A725DC"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Table_5_CD, 60</w:t>
                  </w:r>
                </w:p>
                <w:p w14:paraId="516424DD"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HPCC, 1</w:t>
                  </w:r>
                </w:p>
                <w:p w14:paraId="09E7181E"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HF_IR, 1</w:t>
                  </w:r>
                </w:p>
                <w:p w14:paraId="0194E49C"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Table_5_CD, 60</w:t>
                  </w:r>
                </w:p>
                <w:p w14:paraId="4812E081"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HPCC, 1</w:t>
                  </w:r>
                </w:p>
                <w:p w14:paraId="173B98AC" w14:textId="77777777" w:rsidR="00AA36B7" w:rsidRPr="001332F0" w:rsidRDefault="00AA36B7" w:rsidP="00537E90">
                  <w:pPr>
                    <w:pStyle w:val="NoSpacing"/>
                    <w:rPr>
                      <w:rFonts w:ascii="Arial" w:hAnsi="Arial" w:cs="Arial"/>
                      <w:sz w:val="16"/>
                      <w:szCs w:val="16"/>
                    </w:rPr>
                  </w:pPr>
                  <w:r w:rsidRPr="001332F0">
                    <w:rPr>
                      <w:rFonts w:ascii="Arial" w:hAnsi="Arial" w:cs="Arial"/>
                      <w:sz w:val="16"/>
                      <w:szCs w:val="16"/>
                    </w:rPr>
                    <w:t>HF_IR, 1</w:t>
                  </w:r>
                </w:p>
                <w:p w14:paraId="645CBB53" w14:textId="77777777" w:rsidR="00AA36B7" w:rsidRDefault="00AA36B7" w:rsidP="00537E90">
                  <w:pPr>
                    <w:pStyle w:val="NoSpacing"/>
                    <w:rPr>
                      <w:rFonts w:ascii="Arial" w:hAnsi="Arial" w:cs="Arial"/>
                      <w:sz w:val="16"/>
                      <w:szCs w:val="16"/>
                    </w:rPr>
                  </w:pPr>
                </w:p>
                <w:p w14:paraId="548B4BDF" w14:textId="77777777" w:rsidR="00AA36B7" w:rsidRDefault="00AA36B7" w:rsidP="00537E90">
                  <w:pPr>
                    <w:pStyle w:val="NoSpacing"/>
                    <w:rPr>
                      <w:rFonts w:ascii="Arial" w:hAnsi="Arial" w:cs="Arial"/>
                      <w:sz w:val="16"/>
                      <w:szCs w:val="16"/>
                    </w:rPr>
                  </w:pPr>
                </w:p>
                <w:p w14:paraId="7EEA995A" w14:textId="77777777" w:rsidR="00AA36B7" w:rsidRPr="001332F0" w:rsidRDefault="00AA36B7" w:rsidP="00537E90">
                  <w:pPr>
                    <w:pStyle w:val="NoSpacing"/>
                    <w:rPr>
                      <w:rFonts w:ascii="Arial" w:hAnsi="Arial" w:cs="Arial"/>
                      <w:sz w:val="16"/>
                      <w:szCs w:val="16"/>
                    </w:rPr>
                  </w:pPr>
                </w:p>
                <w:p w14:paraId="090A0EC1" w14:textId="77777777" w:rsidR="00AA36B7" w:rsidRPr="00657FA6" w:rsidRDefault="00AA36B7" w:rsidP="00537E90">
                  <w:pPr>
                    <w:pStyle w:val="NoSpacing"/>
                  </w:pPr>
                </w:p>
              </w:txbxContent>
            </v:textbox>
            <w10:wrap type="none"/>
            <w10:anchorlock/>
          </v:shape>
        </w:pict>
      </w:r>
    </w:p>
    <w:p w14:paraId="2A3B5A13" w14:textId="77777777" w:rsidR="00537E90" w:rsidRDefault="00537E90" w:rsidP="00537E90">
      <w:pPr>
        <w:rPr>
          <w:b/>
        </w:rPr>
      </w:pPr>
    </w:p>
    <w:p w14:paraId="41FB53F5" w14:textId="77777777" w:rsidR="00537E90" w:rsidRDefault="00537E90" w:rsidP="00537E90">
      <w:pPr>
        <w:rPr>
          <w:b/>
        </w:rPr>
      </w:pPr>
    </w:p>
    <w:p w14:paraId="61D0BBAA" w14:textId="77777777" w:rsidR="00537E90" w:rsidRDefault="00537E90" w:rsidP="00537E90">
      <w:pPr>
        <w:rPr>
          <w:rFonts w:ascii="Times New Roman" w:hAnsi="Times New Roman"/>
          <w:sz w:val="20"/>
        </w:rPr>
      </w:pPr>
    </w:p>
    <w:p w14:paraId="1FBC448C" w14:textId="77777777" w:rsidR="00537E90" w:rsidRDefault="00537E90" w:rsidP="00537E90">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14:paraId="149E75E5" w14:textId="77777777" w:rsidR="00537E90" w:rsidRPr="00B17AD8" w:rsidRDefault="00537E90" w:rsidP="00537E90">
      <w:pPr>
        <w:jc w:val="center"/>
        <w:rPr>
          <w:rFonts w:ascii="Times New Roman" w:hAnsi="Times New Roman"/>
          <w:b/>
          <w:sz w:val="20"/>
          <w:u w:val="single"/>
        </w:rPr>
      </w:pPr>
    </w:p>
    <w:p w14:paraId="1E1D8D2A" w14:textId="77777777" w:rsidR="00537E90" w:rsidRPr="00B17AD8" w:rsidRDefault="00537E90" w:rsidP="00537E90">
      <w:pPr>
        <w:rPr>
          <w:rFonts w:ascii="Times New Roman" w:hAnsi="Times New Roman"/>
          <w:sz w:val="20"/>
        </w:rPr>
      </w:pPr>
      <w:r w:rsidRPr="00B17AD8">
        <w:rPr>
          <w:rFonts w:ascii="Times New Roman" w:hAnsi="Times New Roman"/>
          <w:sz w:val="20"/>
        </w:rPr>
        <w:t>Using CRC to check data from host PC and acknowledging receipt of good data:</w:t>
      </w:r>
    </w:p>
    <w:p w14:paraId="6EBD35DC" w14:textId="77777777" w:rsidR="00537E90" w:rsidRPr="00B17AD8" w:rsidRDefault="004C1661" w:rsidP="00537E90">
      <w:pPr>
        <w:rPr>
          <w:rFonts w:ascii="Times New Roman" w:hAnsi="Times New Roman"/>
          <w:sz w:val="20"/>
        </w:rPr>
      </w:pPr>
      <w:r>
        <w:fldChar w:fldCharType="begin"/>
      </w:r>
      <w:r>
        <w:instrText xml:space="preserve"> REF _Ref269996730 \h  \* MERGEFORMAT </w:instrText>
      </w:r>
      <w:r>
        <w:fldChar w:fldCharType="separate"/>
      </w:r>
      <w:r>
        <w:rPr>
          <w:b/>
        </w:rPr>
        <w:t>Error! Reference source not found.</w:t>
      </w:r>
      <w:r>
        <w:fldChar w:fldCharType="end"/>
      </w:r>
      <w:r w:rsidR="00537E90" w:rsidRPr="00B17AD8">
        <w:rPr>
          <w:rFonts w:ascii="Times New Roman" w:hAnsi="Times New Roman"/>
          <w:sz w:val="20"/>
        </w:rPr>
        <w:t xml:space="preserve"> below shows the flow diagram for sending transmissions to the </w:t>
      </w:r>
      <w:proofErr w:type="spellStart"/>
      <w:r w:rsidR="00537E90" w:rsidRPr="00B17AD8">
        <w:rPr>
          <w:rFonts w:ascii="Times New Roman" w:hAnsi="Times New Roman"/>
          <w:sz w:val="20"/>
        </w:rPr>
        <w:t>Arduino</w:t>
      </w:r>
      <w:proofErr w:type="spellEnd"/>
      <w:r w:rsidR="00537E90" w:rsidRPr="00B17AD8">
        <w:rPr>
          <w:rFonts w:ascii="Times New Roman" w:hAnsi="Times New Roman"/>
          <w:sz w:val="20"/>
        </w:rPr>
        <w:t xml:space="preserve">. We begin by checking if there is a fault, if there is a fault we do not want to send any more information to the </w:t>
      </w:r>
      <w:proofErr w:type="spellStart"/>
      <w:r w:rsidR="00537E90">
        <w:rPr>
          <w:rFonts w:ascii="Times New Roman" w:hAnsi="Times New Roman"/>
          <w:sz w:val="20"/>
        </w:rPr>
        <w:t>A</w:t>
      </w:r>
      <w:r w:rsidR="00537E90" w:rsidRPr="00B17AD8">
        <w:rPr>
          <w:rFonts w:ascii="Times New Roman" w:hAnsi="Times New Roman"/>
          <w:sz w:val="20"/>
        </w:rPr>
        <w:t>rduino</w:t>
      </w:r>
      <w:proofErr w:type="spellEnd"/>
      <w:r w:rsidR="00537E90" w:rsidRPr="00B17AD8">
        <w:rPr>
          <w:rFonts w:ascii="Times New Roman" w:hAnsi="Times New Roman"/>
          <w:sz w:val="20"/>
        </w:rPr>
        <w:t xml:space="preserve"> until the fault is cleared.</w:t>
      </w:r>
    </w:p>
    <w:p w14:paraId="6BC81C33"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14:paraId="76EEC44A" w14:textId="77777777" w:rsidR="00537E90" w:rsidRPr="00B17AD8" w:rsidRDefault="00537E90" w:rsidP="00537E90">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14:paraId="40ED3D26"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14:paraId="684FB4CB" w14:textId="77777777" w:rsidR="00537E90" w:rsidRPr="00B17AD8" w:rsidRDefault="00537E90" w:rsidP="00537E90">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14:paraId="54D7AF5B" w14:textId="77777777" w:rsidR="00537E90" w:rsidRPr="00B17AD8" w:rsidRDefault="00537E90" w:rsidP="00537E90">
      <w:pPr>
        <w:rPr>
          <w:rFonts w:ascii="Times New Roman" w:hAnsi="Times New Roman"/>
          <w:sz w:val="20"/>
        </w:rPr>
      </w:pPr>
      <w:r w:rsidRPr="00B17AD8">
        <w:rPr>
          <w:rFonts w:ascii="Times New Roman" w:hAnsi="Times New Roman"/>
          <w:sz w:val="20"/>
        </w:rPr>
        <w:t>Once we have received an ACK for the transmission the process is finished and we can begin waiting to transmit the next line.</w:t>
      </w:r>
    </w:p>
    <w:p w14:paraId="716F0734" w14:textId="77777777" w:rsidR="00537E90" w:rsidRDefault="00537E90" w:rsidP="00537E90"/>
    <w:p w14:paraId="4B744B3A" w14:textId="77777777" w:rsidR="00537E90" w:rsidRDefault="00537E90" w:rsidP="00537E90">
      <w:pPr>
        <w:keepNext/>
      </w:pPr>
    </w:p>
    <w:p w14:paraId="4776DB4B" w14:textId="77777777" w:rsidR="00537E90" w:rsidRDefault="00537E90" w:rsidP="00537E90">
      <w:pPr>
        <w:keepNext/>
      </w:pPr>
      <w:r>
        <w:object w:dxaOrig="9720" w:dyaOrig="4726" w14:anchorId="7D0F56D4">
          <v:shape id="_x0000_i1029" type="#_x0000_t75" style="width:467.2pt;height:227.2pt" o:ole="">
            <v:imagedata r:id="rId25" o:title=""/>
          </v:shape>
          <o:OLEObject Type="Embed" ProgID="Visio.Drawing.11" ShapeID="_x0000_i1029" DrawAspect="Content" ObjectID="_1229380865" r:id="rId26"/>
        </w:object>
      </w:r>
    </w:p>
    <w:p w14:paraId="35C7A350" w14:textId="77777777" w:rsidR="00537E90" w:rsidRDefault="00537E90" w:rsidP="00537E90">
      <w:pPr>
        <w:pStyle w:val="Caption"/>
        <w:rPr>
          <w:b/>
        </w:rPr>
      </w:pPr>
      <w:r>
        <w:t xml:space="preserve">Figure </w:t>
      </w:r>
      <w:fldSimple w:instr=" SEQ Figure \* ARABIC ">
        <w:r w:rsidR="004C1661">
          <w:rPr>
            <w:noProof/>
          </w:rPr>
          <w:t>1</w:t>
        </w:r>
      </w:fldSimple>
    </w:p>
    <w:p w14:paraId="46D11073" w14:textId="77777777" w:rsidR="00537E90" w:rsidRDefault="00537E90" w:rsidP="00537E90">
      <w:pPr>
        <w:rPr>
          <w:b/>
        </w:rPr>
      </w:pPr>
    </w:p>
    <w:p w14:paraId="5D70E431" w14:textId="77777777" w:rsidR="00537E90" w:rsidRDefault="00537E90" w:rsidP="00537E90">
      <w:pPr>
        <w:rPr>
          <w:b/>
        </w:rPr>
      </w:pPr>
    </w:p>
    <w:p w14:paraId="4EEF1287" w14:textId="77777777" w:rsidR="00537E90" w:rsidRDefault="00537E90" w:rsidP="00537E90">
      <w:pPr>
        <w:rPr>
          <w:b/>
        </w:rPr>
      </w:pPr>
    </w:p>
    <w:p w14:paraId="44A6A002" w14:textId="77777777" w:rsidR="00537E90" w:rsidRDefault="00F42993" w:rsidP="00537E90">
      <w:pPr>
        <w:rPr>
          <w:b/>
        </w:rPr>
      </w:pPr>
      <w:r>
        <w:rPr>
          <w:b/>
        </w:rPr>
        <w:t>Below the process for receiving and verifying Serial data by the battery cycler hardware is defined. This process insures that two safety requirements are met.</w:t>
      </w:r>
    </w:p>
    <w:p w14:paraId="475533D5" w14:textId="77777777" w:rsidR="00F42993" w:rsidRDefault="00F42993" w:rsidP="00537E90">
      <w:pPr>
        <w:rPr>
          <w:b/>
        </w:rPr>
      </w:pPr>
      <w:r>
        <w:rPr>
          <w:b/>
        </w:rPr>
        <w:t xml:space="preserve">1 – </w:t>
      </w:r>
      <w:proofErr w:type="spellStart"/>
      <w:r>
        <w:rPr>
          <w:b/>
        </w:rPr>
        <w:t>Errenous</w:t>
      </w:r>
      <w:proofErr w:type="spellEnd"/>
      <w:r>
        <w:rPr>
          <w:b/>
        </w:rPr>
        <w:t xml:space="preserve"> data in the serial stream and buffer is ignored.</w:t>
      </w:r>
    </w:p>
    <w:p w14:paraId="2AB25AAE" w14:textId="77777777" w:rsidR="00F42993" w:rsidRDefault="00F42993" w:rsidP="00537E90">
      <w:pPr>
        <w:rPr>
          <w:b/>
        </w:rPr>
      </w:pPr>
      <w:r>
        <w:rPr>
          <w:b/>
        </w:rPr>
        <w:t>2 – The hardware is able to verify a start byte and insure that it is ‘in sync’ with the host pc.</w:t>
      </w:r>
    </w:p>
    <w:p w14:paraId="174D990F" w14:textId="77777777" w:rsidR="00F42993" w:rsidRDefault="00F42993" w:rsidP="00537E90">
      <w:pPr>
        <w:rPr>
          <w:b/>
        </w:rPr>
      </w:pPr>
    </w:p>
    <w:p w14:paraId="16F591BE" w14:textId="77777777" w:rsidR="00F42993" w:rsidRDefault="00F42993" w:rsidP="00537E90">
      <w:pPr>
        <w:rPr>
          <w:b/>
        </w:rPr>
      </w:pPr>
      <w:r>
        <w:rPr>
          <w:b/>
        </w:rPr>
        <w:t>This will prevent the hardware from performing unwanted actions in the event data is corrupted during transmission or the hardware is connect to by a terminal and sent incorrect information.</w:t>
      </w:r>
    </w:p>
    <w:p w14:paraId="65E4EFD3" w14:textId="77777777" w:rsidR="00F42993" w:rsidRDefault="00F42993" w:rsidP="00537E90">
      <w:pPr>
        <w:rPr>
          <w:b/>
        </w:rPr>
      </w:pPr>
    </w:p>
    <w:p w14:paraId="1AD16EA3" w14:textId="77777777" w:rsidR="00F42993" w:rsidRDefault="00F42993" w:rsidP="00537E90">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14:paraId="6F8E15CA" w14:textId="77777777" w:rsidR="00F42993" w:rsidRDefault="00F42993" w:rsidP="00F42993">
      <w:pPr>
        <w:keepNext/>
      </w:pPr>
      <w:r>
        <w:object w:dxaOrig="11070" w:dyaOrig="15413" w14:anchorId="5083023E">
          <v:shape id="_x0000_i1030" type="#_x0000_t75" style="width:464.8pt;height:647.2pt" o:ole="">
            <v:imagedata r:id="rId27" o:title=""/>
          </v:shape>
          <o:OLEObject Type="Embed" ProgID="Visio.Drawing.11" ShapeID="_x0000_i1030" DrawAspect="Content" ObjectID="_1229380866" r:id="rId28"/>
        </w:object>
      </w:r>
    </w:p>
    <w:p w14:paraId="38E6D786" w14:textId="77777777" w:rsidR="00537E90" w:rsidRDefault="00F42993" w:rsidP="00F42993">
      <w:pPr>
        <w:pStyle w:val="Caption"/>
        <w:rPr>
          <w:b/>
        </w:rPr>
      </w:pPr>
      <w:r>
        <w:lastRenderedPageBreak/>
        <w:t xml:space="preserve">Figure </w:t>
      </w:r>
      <w:fldSimple w:instr=" SEQ Figure \* ARABIC ">
        <w:r w:rsidR="004C1661">
          <w:rPr>
            <w:noProof/>
          </w:rPr>
          <w:t>2</w:t>
        </w:r>
      </w:fldSimple>
      <w:r>
        <w:t xml:space="preserve"> : Serial Data Processing</w:t>
      </w:r>
    </w:p>
    <w:p w14:paraId="0AE71450" w14:textId="77777777" w:rsidR="00537E90" w:rsidRDefault="00537E90" w:rsidP="00537E90">
      <w:pPr>
        <w:rPr>
          <w:b/>
        </w:rPr>
      </w:pPr>
    </w:p>
    <w:p w14:paraId="5E02F25D" w14:textId="77777777" w:rsidR="00537E90" w:rsidRPr="009245FF" w:rsidRDefault="00537E90" w:rsidP="00537E90"/>
    <w:p w14:paraId="3218C78E" w14:textId="77777777" w:rsidR="00537E90" w:rsidRPr="009245FF" w:rsidRDefault="00537E90" w:rsidP="00537E90"/>
    <w:p w14:paraId="7BAC7065" w14:textId="77777777" w:rsidR="00537E90" w:rsidRPr="009245FF" w:rsidRDefault="00537E90" w:rsidP="00537E90"/>
    <w:p w14:paraId="2160BC6B" w14:textId="77777777" w:rsidR="00537E90" w:rsidRPr="009245FF" w:rsidRDefault="00537E90" w:rsidP="00537E90"/>
    <w:p w14:paraId="172913BD" w14:textId="77777777" w:rsidR="00537E90" w:rsidRPr="009245FF" w:rsidRDefault="00537E90" w:rsidP="00537E90"/>
    <w:p w14:paraId="1DE6FC59" w14:textId="77777777" w:rsidR="00537E90" w:rsidRPr="009245FF" w:rsidRDefault="00537E90" w:rsidP="00537E90"/>
    <w:p w14:paraId="416BAF22" w14:textId="77777777" w:rsidR="00537E90" w:rsidRPr="009245FF" w:rsidRDefault="00537E90" w:rsidP="00537E90"/>
    <w:p w14:paraId="5B2A8C28" w14:textId="77777777" w:rsidR="00537E90" w:rsidRPr="009245FF" w:rsidRDefault="00537E90" w:rsidP="00537E90"/>
    <w:p w14:paraId="0A4FCE73" w14:textId="77777777" w:rsidR="00537E90" w:rsidRPr="009245FF" w:rsidRDefault="00537E90" w:rsidP="00537E90"/>
    <w:p w14:paraId="32AFC52E" w14:textId="77777777" w:rsidR="00537E90" w:rsidRPr="009245FF" w:rsidRDefault="00537E90" w:rsidP="00537E90">
      <w:pPr>
        <w:jc w:val="center"/>
        <w:rPr>
          <w:rFonts w:ascii="Times New Roman" w:hAnsi="Times New Roman"/>
          <w:b/>
          <w:sz w:val="20"/>
          <w:u w:val="single"/>
        </w:rPr>
      </w:pPr>
      <w:r>
        <w:rPr>
          <w:rFonts w:ascii="Times New Roman" w:hAnsi="Times New Roman"/>
          <w:b/>
          <w:sz w:val="20"/>
          <w:u w:val="single"/>
        </w:rPr>
        <w:t>Notes about system operation</w:t>
      </w:r>
    </w:p>
    <w:p w14:paraId="1C2C406B" w14:textId="77777777" w:rsidR="00537E90" w:rsidRPr="00B17AD8" w:rsidRDefault="00537E90" w:rsidP="00537E90">
      <w:pPr>
        <w:rPr>
          <w:rFonts w:ascii="Times New Roman" w:hAnsi="Times New Roman"/>
          <w:sz w:val="20"/>
        </w:rPr>
      </w:pPr>
    </w:p>
    <w:p w14:paraId="68B00004" w14:textId="77777777" w:rsidR="00537E90" w:rsidRPr="00B17AD8" w:rsidRDefault="00537E90" w:rsidP="00537E90">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14:paraId="42FD8DAB" w14:textId="77777777" w:rsidR="00537E90" w:rsidRPr="00B17AD8" w:rsidRDefault="00537E90" w:rsidP="00537E90">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14:paraId="1430A866" w14:textId="77777777" w:rsidR="00537E90" w:rsidRDefault="00537E90" w:rsidP="00537E90">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14:paraId="29B90B47" w14:textId="77777777" w:rsidR="00537E90" w:rsidRPr="009245FF" w:rsidRDefault="00537E90" w:rsidP="00537E90">
      <w:pPr>
        <w:tabs>
          <w:tab w:val="left" w:pos="3612"/>
        </w:tabs>
      </w:pPr>
    </w:p>
    <w:p w14:paraId="3AF25B70" w14:textId="77777777" w:rsidR="005D168B" w:rsidRPr="005D168B" w:rsidRDefault="005D168B" w:rsidP="005D168B">
      <w:pPr>
        <w:pStyle w:val="BodyText"/>
      </w:pPr>
    </w:p>
    <w:sectPr w:rsidR="005D168B" w:rsidRPr="005D168B" w:rsidSect="00537E90">
      <w:type w:val="continuous"/>
      <w:pgSz w:w="12240" w:h="15840" w:code="1"/>
      <w:pgMar w:top="1440" w:right="1440" w:bottom="1440" w:left="1440" w:header="720" w:footer="720" w:gutter="0"/>
      <w:cols w:space="720"/>
      <w:docGrid w:linePitch="2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52358CD" w14:textId="77777777" w:rsidR="00AA36B7" w:rsidRDefault="00AA36B7">
      <w:r>
        <w:separator/>
      </w:r>
    </w:p>
  </w:endnote>
  <w:endnote w:type="continuationSeparator" w:id="0">
    <w:p w14:paraId="1D0B7150" w14:textId="77777777" w:rsidR="00AA36B7" w:rsidRDefault="00AA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ms Rmn">
    <w:panose1 w:val="00000000000000000000"/>
    <w:charset w:val="4D"/>
    <w:family w:val="roman"/>
    <w:notTrueType/>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Geneva">
    <w:panose1 w:val="020B0503030404040204"/>
    <w:charset w:val="00"/>
    <w:family w:val="auto"/>
    <w:pitch w:val="variable"/>
    <w:sig w:usb0="00000007" w:usb1="00000000" w:usb2="00000000" w:usb3="00000000" w:csb0="00000093"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89070" w14:textId="77777777" w:rsidR="00AA36B7" w:rsidRDefault="00AA36B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83A27" w14:textId="77777777" w:rsidR="00AA36B7" w:rsidRDefault="00AA36B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EF3FE" w14:textId="77777777" w:rsidR="00AA36B7" w:rsidRDefault="00AA36B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44433F" w14:textId="77777777" w:rsidR="00AA36B7" w:rsidRDefault="00AA36B7">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4D959" w14:textId="77777777" w:rsidR="00AA36B7" w:rsidRDefault="00AA36B7">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2730732" w14:textId="77777777" w:rsidR="00AA36B7" w:rsidRDefault="00AA36B7">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0996" w14:textId="77777777" w:rsidR="00AA36B7" w:rsidRDefault="00AA36B7">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36D50">
      <w:rPr>
        <w:rStyle w:val="PageNumber"/>
        <w:noProof/>
      </w:rPr>
      <w:t>12</w:t>
    </w:r>
    <w:r>
      <w:rPr>
        <w:rStyle w:val="PageNumber"/>
      </w:rPr>
      <w:fldChar w:fldCharType="end"/>
    </w:r>
  </w:p>
  <w:p w14:paraId="5FC79582" w14:textId="77777777" w:rsidR="00AA36B7" w:rsidRDefault="00AA36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CF9EED9" w14:textId="77777777" w:rsidR="00AA36B7" w:rsidRDefault="00AA36B7">
      <w:r>
        <w:separator/>
      </w:r>
    </w:p>
  </w:footnote>
  <w:footnote w:type="continuationSeparator" w:id="0">
    <w:p w14:paraId="3C14CCD7" w14:textId="77777777" w:rsidR="00AA36B7" w:rsidRDefault="00AA36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A4355" w14:textId="77777777" w:rsidR="00AA36B7" w:rsidRDefault="00AA36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AC576" w14:textId="77777777" w:rsidR="00AA36B7" w:rsidRDefault="00AA36B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66F64" w14:textId="77777777" w:rsidR="00AA36B7" w:rsidRDefault="00AA36B7">
    <w:pPr>
      <w:pStyle w:val="Header"/>
    </w:pPr>
    <w:r>
      <w:t>Design Customization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64378" w14:textId="77777777" w:rsidR="00AA36B7" w:rsidRDefault="00AA36B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3992F" w14:textId="77777777" w:rsidR="00AA36B7" w:rsidRDefault="00AA36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73C05"/>
    <w:multiLevelType w:val="hybridMultilevel"/>
    <w:tmpl w:val="9216C152"/>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9">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702913"/>
    <w:multiLevelType w:val="singleLevel"/>
    <w:tmpl w:val="F6305A7C"/>
    <w:lvl w:ilvl="0">
      <w:start w:val="1"/>
      <w:numFmt w:val="none"/>
      <w:lvlText w:val=""/>
      <w:legacy w:legacy="1" w:legacySpace="0" w:legacyIndent="360"/>
      <w:lvlJc w:val="left"/>
    </w:lvl>
  </w:abstractNum>
  <w:abstractNum w:abstractNumId="12">
    <w:nsid w:val="4A2E7D47"/>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5">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6">
    <w:nsid w:val="4EC4782F"/>
    <w:multiLevelType w:val="multilevel"/>
    <w:tmpl w:val="AFAAA25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F61077B"/>
    <w:multiLevelType w:val="singleLevel"/>
    <w:tmpl w:val="39CC91A4"/>
    <w:lvl w:ilvl="0">
      <w:start w:val="1"/>
      <w:numFmt w:val="decimal"/>
      <w:lvlText w:val="%1."/>
      <w:legacy w:legacy="1" w:legacySpace="0" w:legacyIndent="360"/>
      <w:lvlJc w:val="left"/>
      <w:pPr>
        <w:ind w:left="720" w:hanging="360"/>
      </w:pPr>
    </w:lvl>
  </w:abstractNum>
  <w:abstractNum w:abstractNumId="18">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9">
    <w:nsid w:val="5B3A1744"/>
    <w:multiLevelType w:val="hybridMultilevel"/>
    <w:tmpl w:val="FEF48926"/>
    <w:lvl w:ilvl="0" w:tplc="E1E46E3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1">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2">
    <w:nsid w:val="63882B2E"/>
    <w:multiLevelType w:val="singleLevel"/>
    <w:tmpl w:val="8D1E4DD4"/>
    <w:lvl w:ilvl="0">
      <w:start w:val="1"/>
      <w:numFmt w:val="none"/>
      <w:lvlText w:val=""/>
      <w:legacy w:legacy="1" w:legacySpace="0" w:legacyIndent="360"/>
      <w:lvlJc w:val="left"/>
    </w:lvl>
  </w:abstractNum>
  <w:abstractNum w:abstractNumId="23">
    <w:nsid w:val="6C634DEA"/>
    <w:multiLevelType w:val="multilevel"/>
    <w:tmpl w:val="E54AFAB2"/>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07BFC"/>
    <w:multiLevelType w:val="singleLevel"/>
    <w:tmpl w:val="80DE380C"/>
    <w:lvl w:ilvl="0">
      <w:start w:val="1"/>
      <w:numFmt w:val="none"/>
      <w:lvlText w:val=""/>
      <w:legacy w:legacy="1" w:legacySpace="0" w:legacyIndent="360"/>
      <w:lvlJc w:val="left"/>
    </w:lvl>
  </w:abstractNum>
  <w:abstractNum w:abstractNumId="26">
    <w:nsid w:val="71C202D0"/>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D7287"/>
    <w:multiLevelType w:val="singleLevel"/>
    <w:tmpl w:val="DE76053A"/>
    <w:lvl w:ilvl="0">
      <w:start w:val="1"/>
      <w:numFmt w:val="none"/>
      <w:lvlText w:val=""/>
      <w:legacy w:legacy="1" w:legacySpace="0" w:legacyIndent="360"/>
      <w:lvlJc w:val="left"/>
    </w:lvl>
  </w:abstractNum>
  <w:abstractNum w:abstractNumId="28">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8"/>
  </w:num>
  <w:num w:numId="8">
    <w:abstractNumId w:val="18"/>
  </w:num>
  <w:num w:numId="9">
    <w:abstractNumId w:val="21"/>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0"/>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5"/>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2"/>
  </w:num>
  <w:num w:numId="19">
    <w:abstractNumId w:val="5"/>
  </w:num>
  <w:num w:numId="20">
    <w:abstractNumId w:val="27"/>
  </w:num>
  <w:num w:numId="21">
    <w:abstractNumId w:val="25"/>
  </w:num>
  <w:num w:numId="22">
    <w:abstractNumId w:val="11"/>
  </w:num>
  <w:num w:numId="23">
    <w:abstractNumId w:val="17"/>
  </w:num>
  <w:num w:numId="24">
    <w:abstractNumId w:val="17"/>
    <w:lvlOverride w:ilvl="0">
      <w:lvl w:ilvl="0">
        <w:start w:val="1"/>
        <w:numFmt w:val="decimal"/>
        <w:lvlText w:val="%1."/>
        <w:legacy w:legacy="1" w:legacySpace="0" w:legacyIndent="360"/>
        <w:lvlJc w:val="left"/>
        <w:pPr>
          <w:ind w:left="1080" w:hanging="360"/>
        </w:pPr>
      </w:lvl>
    </w:lvlOverride>
  </w:num>
  <w:num w:numId="25">
    <w:abstractNumId w:val="17"/>
    <w:lvlOverride w:ilvl="0">
      <w:lvl w:ilvl="0">
        <w:start w:val="1"/>
        <w:numFmt w:val="decimal"/>
        <w:lvlText w:val="%1."/>
        <w:legacy w:legacy="1" w:legacySpace="0" w:legacyIndent="360"/>
        <w:lvlJc w:val="left"/>
        <w:pPr>
          <w:ind w:left="1440" w:hanging="360"/>
        </w:pPr>
      </w:lvl>
    </w:lvlOverride>
  </w:num>
  <w:num w:numId="26">
    <w:abstractNumId w:val="17"/>
    <w:lvlOverride w:ilvl="0">
      <w:lvl w:ilvl="0">
        <w:start w:val="1"/>
        <w:numFmt w:val="decimal"/>
        <w:lvlText w:val="%1."/>
        <w:legacy w:legacy="1" w:legacySpace="0" w:legacyIndent="360"/>
        <w:lvlJc w:val="left"/>
        <w:pPr>
          <w:ind w:left="1800" w:hanging="360"/>
        </w:pPr>
      </w:lvl>
    </w:lvlOverride>
  </w:num>
  <w:num w:numId="27">
    <w:abstractNumId w:val="17"/>
    <w:lvlOverride w:ilvl="0">
      <w:lvl w:ilvl="0">
        <w:start w:val="1"/>
        <w:numFmt w:val="decimal"/>
        <w:lvlText w:val="%1."/>
        <w:legacy w:legacy="1" w:legacySpace="0" w:legacyIndent="360"/>
        <w:lvlJc w:val="left"/>
        <w:pPr>
          <w:ind w:left="2160" w:hanging="360"/>
        </w:pPr>
      </w:lvl>
    </w:lvlOverride>
  </w:num>
  <w:num w:numId="28">
    <w:abstractNumId w:val="13"/>
  </w:num>
  <w:num w:numId="29">
    <w:abstractNumId w:val="9"/>
  </w:num>
  <w:num w:numId="30">
    <w:abstractNumId w:val="3"/>
  </w:num>
  <w:num w:numId="31">
    <w:abstractNumId w:val="2"/>
  </w:num>
  <w:num w:numId="32">
    <w:abstractNumId w:val="0"/>
  </w:num>
  <w:num w:numId="33">
    <w:abstractNumId w:val="1"/>
  </w:num>
  <w:num w:numId="34">
    <w:abstractNumId w:val="28"/>
  </w:num>
  <w:num w:numId="35">
    <w:abstractNumId w:val="14"/>
  </w:num>
  <w:num w:numId="36">
    <w:abstractNumId w:val="21"/>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19"/>
  </w:num>
  <w:num w:numId="38">
    <w:abstractNumId w:val="7"/>
  </w:num>
  <w:num w:numId="39">
    <w:abstractNumId w:val="10"/>
  </w:num>
  <w:num w:numId="40">
    <w:abstractNumId w:val="24"/>
  </w:num>
  <w:num w:numId="41">
    <w:abstractNumId w:val="16"/>
  </w:num>
  <w:num w:numId="42">
    <w:abstractNumId w:val="26"/>
  </w:num>
  <w:num w:numId="43">
    <w:abstractNumId w:val="23"/>
  </w:num>
  <w:num w:numId="44">
    <w:abstractNumId w:val="12"/>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87"/>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A45DD"/>
    <w:rsid w:val="0003284F"/>
    <w:rsid w:val="000F14E4"/>
    <w:rsid w:val="00277B76"/>
    <w:rsid w:val="002D4C6B"/>
    <w:rsid w:val="00313533"/>
    <w:rsid w:val="0031562B"/>
    <w:rsid w:val="003725E1"/>
    <w:rsid w:val="003871D2"/>
    <w:rsid w:val="003D2659"/>
    <w:rsid w:val="0040359C"/>
    <w:rsid w:val="004205D9"/>
    <w:rsid w:val="004265DB"/>
    <w:rsid w:val="004A04EF"/>
    <w:rsid w:val="004A4678"/>
    <w:rsid w:val="004C1661"/>
    <w:rsid w:val="004D0EF4"/>
    <w:rsid w:val="004D528E"/>
    <w:rsid w:val="00537E90"/>
    <w:rsid w:val="005A23FC"/>
    <w:rsid w:val="005C03EB"/>
    <w:rsid w:val="005C6D46"/>
    <w:rsid w:val="005D168B"/>
    <w:rsid w:val="005D26B9"/>
    <w:rsid w:val="005F6105"/>
    <w:rsid w:val="00600F6B"/>
    <w:rsid w:val="00634427"/>
    <w:rsid w:val="0064654E"/>
    <w:rsid w:val="00684F60"/>
    <w:rsid w:val="006C395B"/>
    <w:rsid w:val="007741A8"/>
    <w:rsid w:val="007A3843"/>
    <w:rsid w:val="007B7080"/>
    <w:rsid w:val="007C5FC5"/>
    <w:rsid w:val="0084757A"/>
    <w:rsid w:val="008629BC"/>
    <w:rsid w:val="008B6D14"/>
    <w:rsid w:val="008C4AD4"/>
    <w:rsid w:val="008E2B08"/>
    <w:rsid w:val="008E4DF6"/>
    <w:rsid w:val="00900148"/>
    <w:rsid w:val="0094311F"/>
    <w:rsid w:val="00961301"/>
    <w:rsid w:val="009620D9"/>
    <w:rsid w:val="00977C9A"/>
    <w:rsid w:val="00A14EF4"/>
    <w:rsid w:val="00A27855"/>
    <w:rsid w:val="00A53855"/>
    <w:rsid w:val="00A56F8C"/>
    <w:rsid w:val="00AA36B7"/>
    <w:rsid w:val="00AB433D"/>
    <w:rsid w:val="00AF5B2E"/>
    <w:rsid w:val="00B24E89"/>
    <w:rsid w:val="00B41464"/>
    <w:rsid w:val="00B47471"/>
    <w:rsid w:val="00B75975"/>
    <w:rsid w:val="00B9112D"/>
    <w:rsid w:val="00C85508"/>
    <w:rsid w:val="00CB6A26"/>
    <w:rsid w:val="00CF0D27"/>
    <w:rsid w:val="00CF5C6E"/>
    <w:rsid w:val="00D05564"/>
    <w:rsid w:val="00D20313"/>
    <w:rsid w:val="00D61364"/>
    <w:rsid w:val="00D6516D"/>
    <w:rsid w:val="00D828CC"/>
    <w:rsid w:val="00D93AB4"/>
    <w:rsid w:val="00DA28BB"/>
    <w:rsid w:val="00DB05AE"/>
    <w:rsid w:val="00E16EE8"/>
    <w:rsid w:val="00E64DEE"/>
    <w:rsid w:val="00E764BA"/>
    <w:rsid w:val="00EA45DD"/>
    <w:rsid w:val="00EB5BC1"/>
    <w:rsid w:val="00F0796C"/>
    <w:rsid w:val="00F14504"/>
    <w:rsid w:val="00F36D50"/>
    <w:rsid w:val="00F42993"/>
    <w:rsid w:val="00F43FB5"/>
    <w:rsid w:val="00F8730F"/>
    <w:rsid w:val="00FA21AF"/>
    <w:rsid w:val="00FD5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69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1A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FA21AF"/>
    <w:pPr>
      <w:keepNext/>
      <w:spacing w:after="240"/>
      <w:jc w:val="center"/>
      <w:outlineLvl w:val="3"/>
    </w:pPr>
    <w:rPr>
      <w:caps/>
      <w:spacing w:val="30"/>
    </w:rPr>
  </w:style>
  <w:style w:type="paragraph" w:styleId="Heading5">
    <w:name w:val="heading 5"/>
    <w:basedOn w:val="Normal"/>
    <w:next w:val="BodyText"/>
    <w:qFormat/>
    <w:rsid w:val="00FA21AF"/>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A21AF"/>
    <w:pPr>
      <w:keepNext/>
      <w:framePr w:w="1800" w:wrap="around" w:vAnchor="text" w:hAnchor="page" w:x="1201" w:y="1"/>
      <w:outlineLvl w:val="5"/>
    </w:pPr>
  </w:style>
  <w:style w:type="paragraph" w:styleId="Heading7">
    <w:name w:val="heading 7"/>
    <w:basedOn w:val="Normal"/>
    <w:next w:val="BodyText"/>
    <w:qFormat/>
    <w:rsid w:val="00FA21AF"/>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A21AF"/>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A21AF"/>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A21AF"/>
    <w:pPr>
      <w:spacing w:after="240"/>
      <w:jc w:val="both"/>
    </w:pPr>
    <w:rPr>
      <w:spacing w:val="-5"/>
      <w:sz w:val="24"/>
    </w:rPr>
  </w:style>
  <w:style w:type="character" w:styleId="CommentReference">
    <w:name w:val="annotation reference"/>
    <w:semiHidden/>
    <w:rsid w:val="00FA21AF"/>
    <w:rPr>
      <w:sz w:val="16"/>
    </w:rPr>
  </w:style>
  <w:style w:type="paragraph" w:styleId="CommentText">
    <w:name w:val="annotation text"/>
    <w:basedOn w:val="Normal"/>
    <w:semiHidden/>
    <w:rsid w:val="00FA21AF"/>
    <w:pPr>
      <w:tabs>
        <w:tab w:val="left" w:pos="187"/>
      </w:tabs>
      <w:spacing w:after="120" w:line="220" w:lineRule="exact"/>
      <w:ind w:left="187" w:hanging="187"/>
    </w:pPr>
  </w:style>
  <w:style w:type="paragraph" w:customStyle="1" w:styleId="BlockQuotation">
    <w:name w:val="Block Quotation"/>
    <w:basedOn w:val="Normal"/>
    <w:next w:val="BodyText"/>
    <w:rsid w:val="00FA21AF"/>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FA21AF"/>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A21AF"/>
    <w:pPr>
      <w:keepNext/>
    </w:pPr>
  </w:style>
  <w:style w:type="paragraph" w:styleId="Caption">
    <w:name w:val="caption"/>
    <w:basedOn w:val="Normal"/>
    <w:next w:val="BodyText"/>
    <w:uiPriority w:val="35"/>
    <w:qFormat/>
    <w:rsid w:val="00FA21AF"/>
    <w:pPr>
      <w:spacing w:after="240"/>
    </w:pPr>
    <w:rPr>
      <w:spacing w:val="-5"/>
    </w:rPr>
  </w:style>
  <w:style w:type="paragraph" w:customStyle="1" w:styleId="ChapterSubtitle">
    <w:name w:val="Chapter Subtitle"/>
    <w:basedOn w:val="Normal"/>
    <w:next w:val="BodyText"/>
    <w:rsid w:val="00FA21AF"/>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FA21AF"/>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FA21AF"/>
    <w:pPr>
      <w:spacing w:before="420" w:after="60" w:line="320" w:lineRule="exact"/>
    </w:pPr>
    <w:rPr>
      <w:caps/>
      <w:kern w:val="36"/>
      <w:sz w:val="38"/>
    </w:rPr>
  </w:style>
  <w:style w:type="character" w:styleId="Emphasis">
    <w:name w:val="Emphasis"/>
    <w:qFormat/>
    <w:rsid w:val="00FA21AF"/>
    <w:rPr>
      <w:rFonts w:ascii="Arial Black" w:hAnsi="Arial Black"/>
      <w:sz w:val="18"/>
    </w:rPr>
  </w:style>
  <w:style w:type="character" w:styleId="EndnoteReference">
    <w:name w:val="endnote reference"/>
    <w:semiHidden/>
    <w:rsid w:val="00FA21AF"/>
    <w:rPr>
      <w:sz w:val="18"/>
      <w:vertAlign w:val="superscript"/>
    </w:rPr>
  </w:style>
  <w:style w:type="paragraph" w:styleId="EndnoteText">
    <w:name w:val="endnote text"/>
    <w:basedOn w:val="Normal"/>
    <w:semiHidden/>
    <w:rsid w:val="00FA21AF"/>
    <w:pPr>
      <w:tabs>
        <w:tab w:val="left" w:pos="187"/>
      </w:tabs>
      <w:spacing w:after="120" w:line="220" w:lineRule="exact"/>
      <w:ind w:left="187" w:hanging="187"/>
    </w:pPr>
    <w:rPr>
      <w:sz w:val="18"/>
    </w:rPr>
  </w:style>
  <w:style w:type="paragraph" w:styleId="Footer">
    <w:name w:val="footer"/>
    <w:basedOn w:val="Normal"/>
    <w:rsid w:val="00FA21AF"/>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A21AF"/>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FA21AF"/>
    <w:pPr>
      <w:keepLines/>
      <w:tabs>
        <w:tab w:val="center" w:pos="4320"/>
        <w:tab w:val="right" w:pos="8640"/>
      </w:tabs>
    </w:pPr>
    <w:rPr>
      <w:rFonts w:ascii="Arial Black" w:hAnsi="Arial Black"/>
      <w:caps/>
      <w:spacing w:val="60"/>
      <w:sz w:val="14"/>
    </w:rPr>
  </w:style>
  <w:style w:type="paragraph" w:customStyle="1" w:styleId="Icon1">
    <w:name w:val="Icon 1"/>
    <w:basedOn w:val="Normal"/>
    <w:rsid w:val="00FA21AF"/>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A21AF"/>
    <w:pPr>
      <w:tabs>
        <w:tab w:val="right" w:leader="dot" w:pos="3960"/>
      </w:tabs>
      <w:spacing w:line="240" w:lineRule="atLeast"/>
      <w:ind w:left="180"/>
    </w:pPr>
    <w:rPr>
      <w:sz w:val="18"/>
    </w:rPr>
  </w:style>
  <w:style w:type="paragraph" w:styleId="Index4">
    <w:name w:val="index 4"/>
    <w:basedOn w:val="Normal"/>
    <w:semiHidden/>
    <w:rsid w:val="00FA21AF"/>
    <w:pPr>
      <w:tabs>
        <w:tab w:val="right" w:pos="3960"/>
      </w:tabs>
      <w:spacing w:line="240" w:lineRule="atLeast"/>
      <w:ind w:left="180"/>
    </w:pPr>
    <w:rPr>
      <w:sz w:val="18"/>
    </w:rPr>
  </w:style>
  <w:style w:type="paragraph" w:styleId="Index5">
    <w:name w:val="index 5"/>
    <w:basedOn w:val="Normal"/>
    <w:semiHidden/>
    <w:rsid w:val="00FA21AF"/>
    <w:pPr>
      <w:tabs>
        <w:tab w:val="right" w:pos="3960"/>
      </w:tabs>
      <w:spacing w:line="240" w:lineRule="atLeast"/>
      <w:ind w:left="180"/>
    </w:pPr>
    <w:rPr>
      <w:sz w:val="18"/>
    </w:rPr>
  </w:style>
  <w:style w:type="paragraph" w:styleId="Index6">
    <w:name w:val="index 6"/>
    <w:basedOn w:val="Index1"/>
    <w:next w:val="Normal"/>
    <w:semiHidden/>
    <w:rsid w:val="00FA21AF"/>
    <w:pPr>
      <w:tabs>
        <w:tab w:val="right" w:leader="dot" w:pos="3600"/>
      </w:tabs>
      <w:ind w:left="960" w:hanging="160"/>
    </w:pPr>
  </w:style>
  <w:style w:type="paragraph" w:styleId="Index7">
    <w:name w:val="index 7"/>
    <w:basedOn w:val="Index1"/>
    <w:next w:val="Normal"/>
    <w:semiHidden/>
    <w:rsid w:val="00FA21AF"/>
    <w:pPr>
      <w:tabs>
        <w:tab w:val="right" w:leader="dot" w:pos="3600"/>
      </w:tabs>
      <w:ind w:left="1120" w:hanging="160"/>
    </w:pPr>
  </w:style>
  <w:style w:type="paragraph" w:styleId="Index8">
    <w:name w:val="index 8"/>
    <w:basedOn w:val="Normal"/>
    <w:next w:val="Normal"/>
    <w:semiHidden/>
    <w:rsid w:val="00FA21AF"/>
    <w:pPr>
      <w:tabs>
        <w:tab w:val="right" w:leader="dot" w:pos="3600"/>
      </w:tabs>
      <w:ind w:left="1280" w:hanging="160"/>
    </w:pPr>
  </w:style>
  <w:style w:type="paragraph" w:styleId="IndexHeading">
    <w:name w:val="index heading"/>
    <w:basedOn w:val="Normal"/>
    <w:next w:val="Index1"/>
    <w:semiHidden/>
    <w:rsid w:val="00FA21AF"/>
    <w:pPr>
      <w:keepNext/>
      <w:spacing w:line="480" w:lineRule="exact"/>
    </w:pPr>
    <w:rPr>
      <w:caps/>
      <w:color w:val="808080"/>
      <w:kern w:val="28"/>
      <w:sz w:val="36"/>
    </w:rPr>
  </w:style>
  <w:style w:type="character" w:customStyle="1" w:styleId="Lead-inEmphasis">
    <w:name w:val="Lead-in Emphasis"/>
    <w:rsid w:val="00FA21AF"/>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rsid w:val="00FA21AF"/>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FA21AF"/>
    <w:pPr>
      <w:spacing w:after="120"/>
    </w:pPr>
    <w:rPr>
      <w:rFonts w:ascii="Courier New" w:hAnsi="Courier New"/>
    </w:rPr>
  </w:style>
  <w:style w:type="character" w:styleId="PageNumber">
    <w:name w:val="page number"/>
    <w:rsid w:val="00FA21AF"/>
    <w:rPr>
      <w:b/>
    </w:rPr>
  </w:style>
  <w:style w:type="paragraph" w:customStyle="1" w:styleId="PartLabel">
    <w:name w:val="Part Label"/>
    <w:basedOn w:val="Normal"/>
    <w:next w:val="Normal"/>
    <w:rsid w:val="00FA21AF"/>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A21AF"/>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A21AF"/>
    <w:pPr>
      <w:keepNext/>
    </w:pPr>
  </w:style>
  <w:style w:type="paragraph" w:customStyle="1" w:styleId="ReturnAddress">
    <w:name w:val="Return Address"/>
    <w:basedOn w:val="Normal"/>
    <w:rsid w:val="00FA21AF"/>
    <w:pPr>
      <w:jc w:val="center"/>
    </w:pPr>
    <w:rPr>
      <w:spacing w:val="-3"/>
      <w:sz w:val="20"/>
    </w:rPr>
  </w:style>
  <w:style w:type="paragraph" w:customStyle="1" w:styleId="SectionLabel">
    <w:name w:val="Section Label"/>
    <w:basedOn w:val="Normal"/>
    <w:next w:val="Normal"/>
    <w:rsid w:val="00FA21AF"/>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FA21AF"/>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FA21AF"/>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A21AF"/>
    <w:pPr>
      <w:tabs>
        <w:tab w:val="right" w:leader="dot" w:pos="8640"/>
      </w:tabs>
      <w:spacing w:after="240"/>
    </w:pPr>
    <w:rPr>
      <w:sz w:val="20"/>
    </w:rPr>
  </w:style>
  <w:style w:type="paragraph" w:styleId="TableofFigures">
    <w:name w:val="table of figures"/>
    <w:basedOn w:val="Normal"/>
    <w:semiHidden/>
    <w:rsid w:val="00FA21AF"/>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A21AF"/>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8C4AD4"/>
    <w:pPr>
      <w:tabs>
        <w:tab w:val="right" w:leader="dot" w:pos="7910"/>
      </w:tabs>
      <w:spacing w:line="320" w:lineRule="atLeast"/>
    </w:pPr>
    <w:rPr>
      <w:rFonts w:ascii="Arial" w:hAnsi="Arial" w:cs="Arial"/>
      <w:noProof/>
      <w:sz w:val="28"/>
      <w:szCs w:val="28"/>
    </w:rPr>
  </w:style>
  <w:style w:type="paragraph" w:styleId="TOC2">
    <w:name w:val="toc 2"/>
    <w:basedOn w:val="TOC1"/>
    <w:autoRedefine/>
    <w:uiPriority w:val="39"/>
    <w:rsid w:val="00DA28BB"/>
    <w:pPr>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A21AF"/>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A21AF"/>
    <w:pPr>
      <w:tabs>
        <w:tab w:val="right" w:leader="dot" w:pos="3600"/>
      </w:tabs>
      <w:ind w:left="800"/>
    </w:pPr>
  </w:style>
  <w:style w:type="paragraph" w:styleId="TOC7">
    <w:name w:val="toc 7"/>
    <w:basedOn w:val="Normal"/>
    <w:next w:val="Normal"/>
    <w:semiHidden/>
    <w:rsid w:val="00FA21AF"/>
    <w:pPr>
      <w:tabs>
        <w:tab w:val="right" w:leader="dot" w:pos="3600"/>
      </w:tabs>
      <w:ind w:left="960"/>
    </w:pPr>
  </w:style>
  <w:style w:type="paragraph" w:styleId="TOC8">
    <w:name w:val="toc 8"/>
    <w:basedOn w:val="Normal"/>
    <w:next w:val="Normal"/>
    <w:semiHidden/>
    <w:rsid w:val="00FA21AF"/>
    <w:pPr>
      <w:tabs>
        <w:tab w:val="right" w:leader="dot" w:pos="3600"/>
      </w:tabs>
      <w:ind w:left="1120"/>
    </w:pPr>
  </w:style>
  <w:style w:type="paragraph" w:styleId="TOC9">
    <w:name w:val="toc 9"/>
    <w:basedOn w:val="Normal"/>
    <w:next w:val="Normal"/>
    <w:semiHidden/>
    <w:rsid w:val="00FA21AF"/>
    <w:pPr>
      <w:tabs>
        <w:tab w:val="right" w:leader="dot" w:pos="3600"/>
      </w:tabs>
      <w:ind w:left="1280"/>
    </w:pPr>
  </w:style>
  <w:style w:type="paragraph" w:customStyle="1" w:styleId="TOCBase">
    <w:name w:val="TOC Base"/>
    <w:basedOn w:val="TOC2"/>
    <w:rsid w:val="00FA21AF"/>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537E90"/>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537E90"/>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537E9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537E9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4.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image" Target="media/image3.emf"/><Relationship Id="rId24" Type="http://schemas.openxmlformats.org/officeDocument/2006/relationships/package" Target="embeddings/Microsoft_Excel_Sheet1.xlsx"/><Relationship Id="rId25" Type="http://schemas.openxmlformats.org/officeDocument/2006/relationships/image" Target="media/image4.emf"/><Relationship Id="rId26" Type="http://schemas.openxmlformats.org/officeDocument/2006/relationships/oleObject" Target="embeddings/oleObject2.bin"/><Relationship Id="rId27" Type="http://schemas.openxmlformats.org/officeDocument/2006/relationships/image" Target="media/image5.emf"/><Relationship Id="rId28" Type="http://schemas.openxmlformats.org/officeDocument/2006/relationships/oleObject" Target="embeddings/oleObject3.bin"/><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ng5461\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E8E6C-6D6B-8041-865C-4019BE4BA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Settings\tng5461\Application Data\Microsoft\Templates\Manual.dot</Template>
  <TotalTime>121</TotalTime>
  <Pages>18</Pages>
  <Words>2940</Words>
  <Characters>16761</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Tyler Grandahl</cp:lastModifiedBy>
  <cp:revision>9</cp:revision>
  <cp:lastPrinted>2010-12-30T20:25:00Z</cp:lastPrinted>
  <dcterms:created xsi:type="dcterms:W3CDTF">2010-12-13T05:08:00Z</dcterms:created>
  <dcterms:modified xsi:type="dcterms:W3CDTF">2011-01-03T06:55:00Z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